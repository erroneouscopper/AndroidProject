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4" w:name="v_date"/>
            <w:r>
              <w:t>[</w:t>
            </w:r>
            <w:r w:rsidR="0074659D">
              <w:t>0</w:t>
            </w:r>
            <w:r w:rsidR="00705FAA">
              <w:t>3/23/2017</w:t>
            </w:r>
            <w:r>
              <w:t>]</w:t>
            </w:r>
            <w:bookmarkEnd w:id="0"/>
            <w:bookmarkEnd w:id="1"/>
            <w:bookmarkEnd w:id="2"/>
            <w:bookmarkEnd w:id="4"/>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r>
        <w:t>Prapti Bhaukajee</w:t>
      </w:r>
    </w:p>
    <w:p w14:paraId="7A91372B" w14:textId="77777777" w:rsidR="00A22EF4" w:rsidRDefault="00A22EF4" w:rsidP="00A22EF4">
      <w:pPr>
        <w:pStyle w:val="Names"/>
        <w:jc w:val="center"/>
      </w:pPr>
      <w:r>
        <w:t>Saja Abualfoul</w:t>
      </w:r>
    </w:p>
    <w:p w14:paraId="2FFE5958" w14:textId="77777777" w:rsidR="00A22EF4" w:rsidRDefault="00A22EF4" w:rsidP="00A22EF4">
      <w:pPr>
        <w:pStyle w:val="Names"/>
        <w:jc w:val="center"/>
      </w:pPr>
      <w:r>
        <w:t>Kristoffer Edgard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r>
              <w:t>Prapti Bhaukajee</w:t>
            </w:r>
          </w:p>
          <w:p w14:paraId="3E4C6FB5" w14:textId="77777777" w:rsidR="00FF3BEE" w:rsidRDefault="00FF3BEE" w:rsidP="00FF3BEE">
            <w:pPr>
              <w:pStyle w:val="Names"/>
              <w:jc w:val="left"/>
            </w:pPr>
            <w:r>
              <w:t>Saja Abualfoul</w:t>
            </w:r>
          </w:p>
          <w:p w14:paraId="15664960" w14:textId="77777777" w:rsidR="00FF3BEE" w:rsidRDefault="00FF3BEE" w:rsidP="00FF3BEE">
            <w:pPr>
              <w:pStyle w:val="Names"/>
              <w:jc w:val="left"/>
            </w:pPr>
            <w:r>
              <w:t>Kristoffer Edgard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E4E1D0A" w14:textId="77777777" w:rsidR="00807194" w:rsidRDefault="00797251">
      <w:pPr>
        <w:pStyle w:val="TOC1"/>
        <w:rPr>
          <w:rFonts w:asciiTheme="minorHAnsi" w:eastAsiaTheme="minorEastAsia" w:hAnsiTheme="minorHAnsi" w:cstheme="minorBidi"/>
          <w:b w:val="0"/>
          <w:caps w:val="0"/>
          <w:noProof/>
          <w:sz w:val="22"/>
          <w:szCs w:val="22"/>
        </w:rPr>
      </w:pPr>
      <w:r>
        <w:rPr>
          <w:b w:val="0"/>
          <w:smallCaps/>
          <w:kern w:val="28"/>
          <w:sz w:val="32"/>
        </w:rPr>
        <w:fldChar w:fldCharType="begin"/>
      </w:r>
      <w:r>
        <w:rPr>
          <w:b w:val="0"/>
          <w:smallCaps/>
          <w:kern w:val="28"/>
          <w:sz w:val="32"/>
        </w:rPr>
        <w:instrText xml:space="preserve"> TOC \o "1-4" \h \z </w:instrText>
      </w:r>
      <w:r>
        <w:rPr>
          <w:b w:val="0"/>
          <w:smallCaps/>
          <w:kern w:val="28"/>
          <w:sz w:val="32"/>
        </w:rPr>
        <w:fldChar w:fldCharType="separate"/>
      </w:r>
      <w:hyperlink w:anchor="_Toc476009493" w:history="1">
        <w:r w:rsidR="00807194" w:rsidRPr="0037701C">
          <w:rPr>
            <w:rStyle w:val="Hyperlink"/>
            <w:noProof/>
            <w:highlight w:val="yellow"/>
          </w:rPr>
          <w:t>1.  Introduction and Project Overview</w:t>
        </w:r>
        <w:r w:rsidR="00807194">
          <w:rPr>
            <w:noProof/>
            <w:webHidden/>
          </w:rPr>
          <w:tab/>
        </w:r>
        <w:r w:rsidR="00807194">
          <w:rPr>
            <w:noProof/>
            <w:webHidden/>
          </w:rPr>
          <w:fldChar w:fldCharType="begin"/>
        </w:r>
        <w:r w:rsidR="00807194">
          <w:rPr>
            <w:noProof/>
            <w:webHidden/>
          </w:rPr>
          <w:instrText xml:space="preserve"> PAGEREF _Toc476009493 \h </w:instrText>
        </w:r>
        <w:r w:rsidR="00807194">
          <w:rPr>
            <w:noProof/>
            <w:webHidden/>
          </w:rPr>
        </w:r>
        <w:r w:rsidR="00807194">
          <w:rPr>
            <w:noProof/>
            <w:webHidden/>
          </w:rPr>
          <w:fldChar w:fldCharType="separate"/>
        </w:r>
        <w:r w:rsidR="00807194">
          <w:rPr>
            <w:noProof/>
            <w:webHidden/>
          </w:rPr>
          <w:t>3</w:t>
        </w:r>
        <w:r w:rsidR="00807194">
          <w:rPr>
            <w:noProof/>
            <w:webHidden/>
          </w:rPr>
          <w:fldChar w:fldCharType="end"/>
        </w:r>
      </w:hyperlink>
    </w:p>
    <w:p w14:paraId="35BCC03B" w14:textId="77777777" w:rsidR="00807194" w:rsidRDefault="001D18D4">
      <w:pPr>
        <w:pStyle w:val="TOC1"/>
        <w:rPr>
          <w:rFonts w:asciiTheme="minorHAnsi" w:eastAsiaTheme="minorEastAsia" w:hAnsiTheme="minorHAnsi" w:cstheme="minorBidi"/>
          <w:b w:val="0"/>
          <w:caps w:val="0"/>
          <w:noProof/>
          <w:sz w:val="22"/>
          <w:szCs w:val="22"/>
        </w:rPr>
      </w:pPr>
      <w:hyperlink w:anchor="_Toc476009494" w:history="1">
        <w:r w:rsidR="00807194" w:rsidRPr="00815A09">
          <w:rPr>
            <w:rStyle w:val="Hyperlink"/>
            <w:noProof/>
          </w:rPr>
          <w:t>2.  Objectives</w:t>
        </w:r>
        <w:r w:rsidR="00807194">
          <w:rPr>
            <w:noProof/>
            <w:webHidden/>
          </w:rPr>
          <w:tab/>
        </w:r>
        <w:r w:rsidR="00807194">
          <w:rPr>
            <w:noProof/>
            <w:webHidden/>
          </w:rPr>
          <w:fldChar w:fldCharType="begin"/>
        </w:r>
        <w:r w:rsidR="00807194">
          <w:rPr>
            <w:noProof/>
            <w:webHidden/>
          </w:rPr>
          <w:instrText xml:space="preserve"> PAGEREF _Toc476009494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252768BC" w14:textId="77777777" w:rsidR="00807194" w:rsidRDefault="001D18D4">
      <w:pPr>
        <w:pStyle w:val="TOC2"/>
        <w:rPr>
          <w:rFonts w:asciiTheme="minorHAnsi" w:eastAsiaTheme="minorEastAsia" w:hAnsiTheme="minorHAnsi" w:cstheme="minorBidi"/>
          <w:noProof/>
          <w:sz w:val="22"/>
          <w:szCs w:val="22"/>
        </w:rPr>
      </w:pPr>
      <w:hyperlink w:anchor="_Toc476009495" w:history="1">
        <w:r w:rsidR="00807194" w:rsidRPr="00815A09">
          <w:rPr>
            <w:rStyle w:val="Hyperlink"/>
            <w:noProof/>
          </w:rPr>
          <w:t>2.1 BUSINESS Objectives</w:t>
        </w:r>
        <w:r w:rsidR="00807194">
          <w:rPr>
            <w:noProof/>
            <w:webHidden/>
          </w:rPr>
          <w:tab/>
        </w:r>
        <w:r w:rsidR="00807194">
          <w:rPr>
            <w:noProof/>
            <w:webHidden/>
          </w:rPr>
          <w:fldChar w:fldCharType="begin"/>
        </w:r>
        <w:r w:rsidR="00807194">
          <w:rPr>
            <w:noProof/>
            <w:webHidden/>
          </w:rPr>
          <w:instrText xml:space="preserve"> PAGEREF _Toc476009495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73E9AAD8" w14:textId="77777777" w:rsidR="00807194" w:rsidRDefault="001D18D4">
      <w:pPr>
        <w:pStyle w:val="TOC2"/>
        <w:rPr>
          <w:rFonts w:asciiTheme="minorHAnsi" w:eastAsiaTheme="minorEastAsia" w:hAnsiTheme="minorHAnsi" w:cstheme="minorBidi"/>
          <w:noProof/>
          <w:sz w:val="22"/>
          <w:szCs w:val="22"/>
        </w:rPr>
      </w:pPr>
      <w:hyperlink w:anchor="_Toc476009496" w:history="1">
        <w:r w:rsidR="00807194" w:rsidRPr="00815A09">
          <w:rPr>
            <w:rStyle w:val="Hyperlink"/>
            <w:noProof/>
          </w:rPr>
          <w:t>2.2 SYSTEM Objectives</w:t>
        </w:r>
        <w:r w:rsidR="00807194">
          <w:rPr>
            <w:noProof/>
            <w:webHidden/>
          </w:rPr>
          <w:tab/>
        </w:r>
        <w:r w:rsidR="00807194">
          <w:rPr>
            <w:noProof/>
            <w:webHidden/>
          </w:rPr>
          <w:fldChar w:fldCharType="begin"/>
        </w:r>
        <w:r w:rsidR="00807194">
          <w:rPr>
            <w:noProof/>
            <w:webHidden/>
          </w:rPr>
          <w:instrText xml:space="preserve"> PAGEREF _Toc476009496 \h </w:instrText>
        </w:r>
        <w:r w:rsidR="00807194">
          <w:rPr>
            <w:noProof/>
            <w:webHidden/>
          </w:rPr>
        </w:r>
        <w:r w:rsidR="00807194">
          <w:rPr>
            <w:noProof/>
            <w:webHidden/>
          </w:rPr>
          <w:fldChar w:fldCharType="separate"/>
        </w:r>
        <w:r w:rsidR="00807194">
          <w:rPr>
            <w:noProof/>
            <w:webHidden/>
          </w:rPr>
          <w:t>4</w:t>
        </w:r>
        <w:r w:rsidR="00807194">
          <w:rPr>
            <w:noProof/>
            <w:webHidden/>
          </w:rPr>
          <w:fldChar w:fldCharType="end"/>
        </w:r>
      </w:hyperlink>
    </w:p>
    <w:p w14:paraId="664C034C" w14:textId="77777777" w:rsidR="00807194" w:rsidRDefault="001D18D4">
      <w:pPr>
        <w:pStyle w:val="TOC1"/>
        <w:rPr>
          <w:rFonts w:asciiTheme="minorHAnsi" w:eastAsiaTheme="minorEastAsia" w:hAnsiTheme="minorHAnsi" w:cstheme="minorBidi"/>
          <w:b w:val="0"/>
          <w:caps w:val="0"/>
          <w:noProof/>
          <w:sz w:val="22"/>
          <w:szCs w:val="22"/>
        </w:rPr>
      </w:pPr>
      <w:hyperlink w:anchor="_Toc476009497" w:history="1">
        <w:r w:rsidR="00807194" w:rsidRPr="001E268D">
          <w:rPr>
            <w:rStyle w:val="Hyperlink"/>
            <w:noProof/>
            <w:highlight w:val="yellow"/>
          </w:rPr>
          <w:t>3. Project Context Diagram</w:t>
        </w:r>
        <w:r w:rsidR="00807194">
          <w:rPr>
            <w:noProof/>
            <w:webHidden/>
          </w:rPr>
          <w:tab/>
        </w:r>
        <w:r w:rsidR="00807194">
          <w:rPr>
            <w:noProof/>
            <w:webHidden/>
          </w:rPr>
          <w:fldChar w:fldCharType="begin"/>
        </w:r>
        <w:r w:rsidR="00807194">
          <w:rPr>
            <w:noProof/>
            <w:webHidden/>
          </w:rPr>
          <w:instrText xml:space="preserve"> PAGEREF _Toc476009497 \h </w:instrText>
        </w:r>
        <w:r w:rsidR="00807194">
          <w:rPr>
            <w:noProof/>
            <w:webHidden/>
          </w:rPr>
        </w:r>
        <w:r w:rsidR="00807194">
          <w:rPr>
            <w:noProof/>
            <w:webHidden/>
          </w:rPr>
          <w:fldChar w:fldCharType="separate"/>
        </w:r>
        <w:r w:rsidR="00807194">
          <w:rPr>
            <w:noProof/>
            <w:webHidden/>
          </w:rPr>
          <w:t>5</w:t>
        </w:r>
        <w:r w:rsidR="00807194">
          <w:rPr>
            <w:noProof/>
            <w:webHidden/>
          </w:rPr>
          <w:fldChar w:fldCharType="end"/>
        </w:r>
      </w:hyperlink>
    </w:p>
    <w:p w14:paraId="0D276AEE" w14:textId="77777777" w:rsidR="00807194" w:rsidRDefault="001D18D4">
      <w:pPr>
        <w:pStyle w:val="TOC1"/>
        <w:rPr>
          <w:rFonts w:asciiTheme="minorHAnsi" w:eastAsiaTheme="minorEastAsia" w:hAnsiTheme="minorHAnsi" w:cstheme="minorBidi"/>
          <w:b w:val="0"/>
          <w:caps w:val="0"/>
          <w:noProof/>
          <w:sz w:val="22"/>
          <w:szCs w:val="22"/>
        </w:rPr>
      </w:pPr>
      <w:hyperlink w:anchor="_Toc476009498" w:history="1">
        <w:r w:rsidR="00807194" w:rsidRPr="00815A09">
          <w:rPr>
            <w:rStyle w:val="Hyperlink"/>
            <w:noProof/>
          </w:rPr>
          <w:t>4.  Systems Requirements</w:t>
        </w:r>
        <w:r w:rsidR="00807194">
          <w:rPr>
            <w:noProof/>
            <w:webHidden/>
          </w:rPr>
          <w:tab/>
        </w:r>
        <w:r w:rsidR="00807194">
          <w:rPr>
            <w:noProof/>
            <w:webHidden/>
          </w:rPr>
          <w:fldChar w:fldCharType="begin"/>
        </w:r>
        <w:r w:rsidR="00807194">
          <w:rPr>
            <w:noProof/>
            <w:webHidden/>
          </w:rPr>
          <w:instrText xml:space="preserve"> PAGEREF _Toc476009498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6F67AF65" w14:textId="77C09D2A" w:rsidR="0035447C" w:rsidRPr="0035447C" w:rsidRDefault="001D18D4" w:rsidP="0035447C">
      <w:pPr>
        <w:pStyle w:val="TOC2"/>
        <w:rPr>
          <w:noProof/>
        </w:rPr>
      </w:pPr>
      <w:hyperlink w:anchor="_Toc476009499" w:history="1">
        <w:r w:rsidR="00807194" w:rsidRPr="00815A09">
          <w:rPr>
            <w:rStyle w:val="Hyperlink"/>
            <w:noProof/>
          </w:rPr>
          <w:t>4.1 “Registration” Requirements</w:t>
        </w:r>
        <w:r w:rsidR="00807194">
          <w:rPr>
            <w:noProof/>
            <w:webHidden/>
          </w:rPr>
          <w:tab/>
        </w:r>
        <w:r w:rsidR="00807194">
          <w:rPr>
            <w:noProof/>
            <w:webHidden/>
          </w:rPr>
          <w:fldChar w:fldCharType="begin"/>
        </w:r>
        <w:r w:rsidR="00807194">
          <w:rPr>
            <w:noProof/>
            <w:webHidden/>
          </w:rPr>
          <w:instrText xml:space="preserve"> PAGEREF _Toc476009499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5FD95E" w14:textId="618118C6" w:rsidR="00807194" w:rsidRDefault="001D18D4">
      <w:pPr>
        <w:pStyle w:val="TOC2"/>
        <w:rPr>
          <w:rFonts w:asciiTheme="minorHAnsi" w:eastAsiaTheme="minorEastAsia" w:hAnsiTheme="minorHAnsi" w:cstheme="minorBidi"/>
          <w:noProof/>
          <w:sz w:val="22"/>
          <w:szCs w:val="22"/>
        </w:rPr>
      </w:pPr>
      <w:hyperlink w:anchor="_Toc476009500" w:history="1">
        <w:r w:rsidR="00807194" w:rsidRPr="00815A09">
          <w:rPr>
            <w:rStyle w:val="Hyperlink"/>
            <w:noProof/>
          </w:rPr>
          <w:t xml:space="preserve">4.2 </w:t>
        </w:r>
        <w:r w:rsidR="009F3664" w:rsidRPr="009F3664">
          <w:rPr>
            <w:rStyle w:val="Hyperlink"/>
            <w:noProof/>
          </w:rPr>
          <w:t>“Vital Signs” Requirements</w:t>
        </w:r>
        <w:r w:rsidR="00807194">
          <w:rPr>
            <w:noProof/>
            <w:webHidden/>
          </w:rPr>
          <w:tab/>
        </w:r>
        <w:r w:rsidR="00807194">
          <w:rPr>
            <w:noProof/>
            <w:webHidden/>
          </w:rPr>
          <w:fldChar w:fldCharType="begin"/>
        </w:r>
        <w:r w:rsidR="00807194">
          <w:rPr>
            <w:noProof/>
            <w:webHidden/>
          </w:rPr>
          <w:instrText xml:space="preserve"> PAGEREF _Toc476009500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E22B6AD" w14:textId="37420D2B" w:rsidR="00807194" w:rsidRPr="009F3664" w:rsidRDefault="001D18D4">
      <w:pPr>
        <w:pStyle w:val="TOC2"/>
        <w:rPr>
          <w:rFonts w:asciiTheme="minorHAnsi" w:eastAsiaTheme="minorEastAsia" w:hAnsiTheme="minorHAnsi" w:cstheme="minorBidi"/>
          <w:noProof/>
          <w:sz w:val="22"/>
          <w:szCs w:val="22"/>
        </w:rPr>
      </w:pPr>
      <w:hyperlink w:anchor="_Toc476009501" w:history="1">
        <w:r w:rsidR="00807194" w:rsidRPr="009F3664">
          <w:rPr>
            <w:rStyle w:val="Hyperlink"/>
            <w:noProof/>
          </w:rPr>
          <w:t xml:space="preserve">4.3 </w:t>
        </w:r>
        <w:r w:rsidR="009F3664" w:rsidRPr="009F3664">
          <w:rPr>
            <w:rStyle w:val="Hyperlink"/>
            <w:noProof/>
          </w:rPr>
          <w:t xml:space="preserve"> “Medications” Requirements</w:t>
        </w:r>
        <w:r w:rsidR="00807194" w:rsidRPr="009F3664">
          <w:rPr>
            <w:noProof/>
            <w:webHidden/>
          </w:rPr>
          <w:tab/>
        </w:r>
        <w:r w:rsidR="00807194" w:rsidRPr="009F3664">
          <w:rPr>
            <w:noProof/>
            <w:webHidden/>
          </w:rPr>
          <w:fldChar w:fldCharType="begin"/>
        </w:r>
        <w:r w:rsidR="00807194" w:rsidRPr="009F3664">
          <w:rPr>
            <w:noProof/>
            <w:webHidden/>
          </w:rPr>
          <w:instrText xml:space="preserve"> PAGEREF _Toc476009501 \h </w:instrText>
        </w:r>
        <w:r w:rsidR="00807194" w:rsidRPr="009F3664">
          <w:rPr>
            <w:noProof/>
            <w:webHidden/>
          </w:rPr>
        </w:r>
        <w:r w:rsidR="00807194" w:rsidRPr="009F3664">
          <w:rPr>
            <w:noProof/>
            <w:webHidden/>
          </w:rPr>
          <w:fldChar w:fldCharType="separate"/>
        </w:r>
        <w:r w:rsidR="00807194" w:rsidRPr="009F3664">
          <w:rPr>
            <w:noProof/>
            <w:webHidden/>
          </w:rPr>
          <w:t>6</w:t>
        </w:r>
        <w:r w:rsidR="00807194" w:rsidRPr="009F3664">
          <w:rPr>
            <w:noProof/>
            <w:webHidden/>
          </w:rPr>
          <w:fldChar w:fldCharType="end"/>
        </w:r>
      </w:hyperlink>
    </w:p>
    <w:p w14:paraId="04C6E84A" w14:textId="77777777" w:rsidR="00807194" w:rsidRDefault="001D18D4">
      <w:pPr>
        <w:pStyle w:val="TOC2"/>
        <w:rPr>
          <w:rFonts w:asciiTheme="minorHAnsi" w:eastAsiaTheme="minorEastAsia" w:hAnsiTheme="minorHAnsi" w:cstheme="minorBidi"/>
          <w:noProof/>
          <w:sz w:val="22"/>
          <w:szCs w:val="22"/>
        </w:rPr>
      </w:pPr>
      <w:hyperlink w:anchor="_Toc476009502" w:history="1">
        <w:r w:rsidR="00807194" w:rsidRPr="001E268D">
          <w:rPr>
            <w:rStyle w:val="Hyperlink"/>
            <w:noProof/>
            <w:highlight w:val="yellow"/>
          </w:rPr>
          <w:t>4.4 “Diet” Requirements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_Toc476009502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6</w:t>
        </w:r>
        <w:r w:rsidR="00807194" w:rsidRPr="001E268D">
          <w:rPr>
            <w:noProof/>
            <w:webHidden/>
            <w:highlight w:val="yellow"/>
          </w:rPr>
          <w:fldChar w:fldCharType="end"/>
        </w:r>
      </w:hyperlink>
    </w:p>
    <w:p w14:paraId="5DC9FF66" w14:textId="4DF87E7C" w:rsidR="00807194" w:rsidRDefault="001D18D4">
      <w:pPr>
        <w:pStyle w:val="TOC2"/>
        <w:rPr>
          <w:rFonts w:asciiTheme="minorHAnsi" w:eastAsiaTheme="minorEastAsia" w:hAnsiTheme="minorHAnsi" w:cstheme="minorBidi"/>
          <w:noProof/>
          <w:sz w:val="22"/>
          <w:szCs w:val="22"/>
        </w:rPr>
      </w:pPr>
      <w:hyperlink w:anchor="_Toc476009503" w:history="1">
        <w:r w:rsidR="00807194" w:rsidRPr="00815A09">
          <w:rPr>
            <w:rStyle w:val="Hyperlink"/>
            <w:noProof/>
          </w:rPr>
          <w:t>4.5</w:t>
        </w:r>
        <w:r w:rsidR="009F3664">
          <w:rPr>
            <w:rStyle w:val="Hyperlink"/>
            <w:noProof/>
          </w:rPr>
          <w:t xml:space="preserve"> </w:t>
        </w:r>
        <w:r w:rsidR="009F3664">
          <w:rPr>
            <w:noProof/>
          </w:rPr>
          <w:t>"Notes" Requirements</w:t>
        </w:r>
        <w:r w:rsidR="00807194">
          <w:rPr>
            <w:noProof/>
            <w:webHidden/>
          </w:rPr>
          <w:tab/>
        </w:r>
        <w:r w:rsidR="00807194">
          <w:rPr>
            <w:noProof/>
            <w:webHidden/>
          </w:rPr>
          <w:fldChar w:fldCharType="begin"/>
        </w:r>
        <w:r w:rsidR="00807194">
          <w:rPr>
            <w:noProof/>
            <w:webHidden/>
          </w:rPr>
          <w:instrText xml:space="preserve"> PAGEREF _Toc476009503 \h </w:instrText>
        </w:r>
        <w:r w:rsidR="00807194">
          <w:rPr>
            <w:noProof/>
            <w:webHidden/>
          </w:rPr>
        </w:r>
        <w:r w:rsidR="00807194">
          <w:rPr>
            <w:noProof/>
            <w:webHidden/>
          </w:rPr>
          <w:fldChar w:fldCharType="separate"/>
        </w:r>
        <w:r w:rsidR="00807194">
          <w:rPr>
            <w:noProof/>
            <w:webHidden/>
          </w:rPr>
          <w:t>6</w:t>
        </w:r>
        <w:r w:rsidR="00807194">
          <w:rPr>
            <w:noProof/>
            <w:webHidden/>
          </w:rPr>
          <w:fldChar w:fldCharType="end"/>
        </w:r>
      </w:hyperlink>
    </w:p>
    <w:p w14:paraId="2957E5D1" w14:textId="16F09A57" w:rsidR="00807194" w:rsidRDefault="001D18D4">
      <w:pPr>
        <w:pStyle w:val="TOC2"/>
        <w:rPr>
          <w:rFonts w:asciiTheme="minorHAnsi" w:eastAsiaTheme="minorEastAsia" w:hAnsiTheme="minorHAnsi" w:cstheme="minorBidi"/>
          <w:noProof/>
          <w:sz w:val="22"/>
          <w:szCs w:val="22"/>
        </w:rPr>
      </w:pPr>
      <w:hyperlink w:anchor="_Toc476009504" w:history="1">
        <w:r w:rsidR="00807194" w:rsidRPr="00BB2ECF">
          <w:rPr>
            <w:rStyle w:val="Hyperlink"/>
            <w:noProof/>
          </w:rPr>
          <w:t>4.6</w:t>
        </w:r>
        <w:r w:rsidR="009F3664" w:rsidRPr="00BB2ECF">
          <w:rPr>
            <w:rStyle w:val="Hyperlink"/>
            <w:noProof/>
          </w:rPr>
          <w:t xml:space="preserve"> “Alerts”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_Toc476009504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2C183CC6" w14:textId="2554A31B" w:rsidR="00807194" w:rsidRDefault="001D18D4">
      <w:pPr>
        <w:pStyle w:val="TOC2"/>
        <w:rPr>
          <w:rFonts w:asciiTheme="minorHAnsi" w:eastAsiaTheme="minorEastAsia" w:hAnsiTheme="minorHAnsi" w:cstheme="minorBidi"/>
          <w:noProof/>
          <w:sz w:val="22"/>
          <w:szCs w:val="22"/>
        </w:rPr>
      </w:pPr>
      <w:hyperlink w:anchor="_Toc476009505" w:history="1">
        <w:r w:rsidR="009F3664" w:rsidRPr="00BB2ECF">
          <w:rPr>
            <w:rStyle w:val="Hyperlink"/>
            <w:noProof/>
            <w:highlight w:val="yellow"/>
          </w:rPr>
          <w:t>4.7 “Search</w:t>
        </w:r>
        <w:r w:rsidR="00807194" w:rsidRPr="00BB2ECF">
          <w:rPr>
            <w:rStyle w:val="Hyperlink"/>
            <w:noProof/>
            <w:highlight w:val="yellow"/>
          </w:rPr>
          <w:t>” Requirements</w:t>
        </w:r>
        <w:r w:rsidR="00807194" w:rsidRPr="00BB2ECF">
          <w:rPr>
            <w:noProof/>
            <w:webHidden/>
            <w:highlight w:val="yellow"/>
          </w:rPr>
          <w:tab/>
        </w:r>
        <w:r w:rsidR="00807194" w:rsidRPr="00BB2ECF">
          <w:rPr>
            <w:noProof/>
            <w:webHidden/>
            <w:highlight w:val="yellow"/>
          </w:rPr>
          <w:fldChar w:fldCharType="begin"/>
        </w:r>
        <w:r w:rsidR="00807194" w:rsidRPr="00BB2ECF">
          <w:rPr>
            <w:noProof/>
            <w:webHidden/>
            <w:highlight w:val="yellow"/>
          </w:rPr>
          <w:instrText xml:space="preserve"> PAGEREF _Toc476009505 \h </w:instrText>
        </w:r>
        <w:r w:rsidR="00807194" w:rsidRPr="00BB2ECF">
          <w:rPr>
            <w:noProof/>
            <w:webHidden/>
            <w:highlight w:val="yellow"/>
          </w:rPr>
        </w:r>
        <w:r w:rsidR="00807194" w:rsidRPr="00BB2ECF">
          <w:rPr>
            <w:noProof/>
            <w:webHidden/>
            <w:highlight w:val="yellow"/>
          </w:rPr>
          <w:fldChar w:fldCharType="separate"/>
        </w:r>
        <w:r w:rsidR="00807194" w:rsidRPr="00BB2ECF">
          <w:rPr>
            <w:noProof/>
            <w:webHidden/>
            <w:highlight w:val="yellow"/>
          </w:rPr>
          <w:t>6</w:t>
        </w:r>
        <w:r w:rsidR="00807194" w:rsidRPr="00BB2ECF">
          <w:rPr>
            <w:noProof/>
            <w:webHidden/>
            <w:highlight w:val="yellow"/>
          </w:rPr>
          <w:fldChar w:fldCharType="end"/>
        </w:r>
      </w:hyperlink>
    </w:p>
    <w:p w14:paraId="38E03419" w14:textId="6B27BE43" w:rsidR="00807194" w:rsidRDefault="001D18D4">
      <w:pPr>
        <w:pStyle w:val="TOC2"/>
        <w:rPr>
          <w:noProof/>
        </w:rPr>
      </w:pPr>
      <w:hyperlink w:anchor="_Toc476009506" w:history="1">
        <w:r w:rsidR="00807194" w:rsidRPr="00BB2ECF">
          <w:rPr>
            <w:rStyle w:val="Hyperlink"/>
            <w:noProof/>
          </w:rPr>
          <w:t>4.8 “</w:t>
        </w:r>
        <w:r w:rsidR="009F3664" w:rsidRPr="00BB2ECF">
          <w:rPr>
            <w:rStyle w:val="Hyperlink"/>
            <w:noProof/>
          </w:rPr>
          <w:t>Monitoring</w:t>
        </w:r>
        <w:r w:rsidR="00807194" w:rsidRPr="00BB2ECF">
          <w:rPr>
            <w:rStyle w:val="Hyperlink"/>
            <w:noProof/>
          </w:rPr>
          <w:t>” Requirements</w:t>
        </w:r>
        <w:r w:rsidR="00807194" w:rsidRPr="00BB2ECF">
          <w:rPr>
            <w:noProof/>
            <w:webHidden/>
          </w:rPr>
          <w:tab/>
        </w:r>
        <w:r w:rsidR="00807194" w:rsidRPr="00BB2ECF">
          <w:rPr>
            <w:noProof/>
            <w:webHidden/>
          </w:rPr>
          <w:fldChar w:fldCharType="begin"/>
        </w:r>
        <w:r w:rsidR="00807194" w:rsidRPr="00BB2ECF">
          <w:rPr>
            <w:noProof/>
            <w:webHidden/>
          </w:rPr>
          <w:instrText xml:space="preserve"> PAGEREF _Toc476009506 \h </w:instrText>
        </w:r>
        <w:r w:rsidR="00807194" w:rsidRPr="00BB2ECF">
          <w:rPr>
            <w:noProof/>
            <w:webHidden/>
          </w:rPr>
        </w:r>
        <w:r w:rsidR="00807194" w:rsidRPr="00BB2ECF">
          <w:rPr>
            <w:noProof/>
            <w:webHidden/>
          </w:rPr>
          <w:fldChar w:fldCharType="separate"/>
        </w:r>
        <w:r w:rsidR="00807194" w:rsidRPr="00BB2ECF">
          <w:rPr>
            <w:noProof/>
            <w:webHidden/>
          </w:rPr>
          <w:t>6</w:t>
        </w:r>
        <w:r w:rsidR="00807194" w:rsidRPr="00BB2ECF">
          <w:rPr>
            <w:noProof/>
            <w:webHidden/>
          </w:rPr>
          <w:fldChar w:fldCharType="end"/>
        </w:r>
      </w:hyperlink>
    </w:p>
    <w:p w14:paraId="4C989EC1" w14:textId="4D626B51" w:rsidR="00D25590" w:rsidRDefault="00D25590">
      <w:pPr>
        <w:pStyle w:val="TOC2"/>
        <w:rPr>
          <w:noProof/>
        </w:rPr>
      </w:pPr>
      <w:r w:rsidRPr="00BB2ECF">
        <w:rPr>
          <w:noProof/>
          <w:highlight w:val="yellow"/>
        </w:rPr>
        <w:t>4.9 "</w:t>
      </w:r>
      <w:r w:rsidR="009F3664" w:rsidRPr="00BB2ECF">
        <w:rPr>
          <w:noProof/>
          <w:highlight w:val="yellow"/>
        </w:rPr>
        <w:t>Communication</w:t>
      </w:r>
      <w:r w:rsidR="0035447C" w:rsidRPr="00BB2ECF">
        <w:rPr>
          <w:noProof/>
          <w:highlight w:val="yellow"/>
        </w:rPr>
        <w:t>" Requirements</w:t>
      </w:r>
      <w:r w:rsidR="009F3664" w:rsidRPr="00BB2ECF">
        <w:rPr>
          <w:noProof/>
          <w:highlight w:val="yellow"/>
        </w:rPr>
        <w:t xml:space="preserve"> .</w:t>
      </w:r>
      <w:r w:rsidR="0035447C" w:rsidRPr="00BB2ECF">
        <w:rPr>
          <w:noProof/>
          <w:highlight w:val="yellow"/>
        </w:rPr>
        <w:t>………………………………………………………</w:t>
      </w:r>
      <w:r w:rsidR="009F3664" w:rsidRPr="00BB2ECF">
        <w:rPr>
          <w:noProof/>
          <w:highlight w:val="yellow"/>
        </w:rPr>
        <w:t xml:space="preserve">..……… </w:t>
      </w:r>
      <w:r w:rsidR="0035447C" w:rsidRPr="00BB2ECF">
        <w:rPr>
          <w:noProof/>
          <w:highlight w:val="yellow"/>
        </w:rPr>
        <w:t>6</w:t>
      </w:r>
    </w:p>
    <w:p w14:paraId="335A4E9E" w14:textId="3DFBB196" w:rsidR="0035447C" w:rsidRDefault="0035447C">
      <w:pPr>
        <w:pStyle w:val="TOC2"/>
        <w:rPr>
          <w:rFonts w:asciiTheme="minorHAnsi" w:eastAsiaTheme="minorEastAsia" w:hAnsiTheme="minorHAnsi" w:cstheme="minorBidi"/>
          <w:noProof/>
          <w:sz w:val="22"/>
          <w:szCs w:val="22"/>
        </w:rPr>
      </w:pPr>
      <w:r>
        <w:rPr>
          <w:noProof/>
        </w:rPr>
        <w:t xml:space="preserve">4.10 </w:t>
      </w:r>
      <w:r w:rsidR="009F3664">
        <w:rPr>
          <w:noProof/>
        </w:rPr>
        <w:t>"Data Maintenance" Requirements .</w:t>
      </w:r>
      <w:r>
        <w:rPr>
          <w:noProof/>
        </w:rPr>
        <w:t>…………………………………………………………….6</w:t>
      </w:r>
    </w:p>
    <w:p w14:paraId="0C3B7774" w14:textId="77777777" w:rsidR="00807194" w:rsidRDefault="001D18D4">
      <w:pPr>
        <w:pStyle w:val="TOC1"/>
        <w:rPr>
          <w:rFonts w:asciiTheme="minorHAnsi" w:eastAsiaTheme="minorEastAsia" w:hAnsiTheme="minorHAnsi" w:cstheme="minorBidi"/>
          <w:b w:val="0"/>
          <w:caps w:val="0"/>
          <w:noProof/>
          <w:sz w:val="22"/>
          <w:szCs w:val="22"/>
        </w:rPr>
      </w:pPr>
      <w:hyperlink w:anchor="_Toc476009507" w:history="1">
        <w:r w:rsidR="00807194" w:rsidRPr="001E268D">
          <w:rPr>
            <w:rStyle w:val="Hyperlink"/>
            <w:noProof/>
            <w:highlight w:val="yellow"/>
          </w:rPr>
          <w:t>5.  Software Processes and UML Diagrams</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_Toc476009507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7</w:t>
        </w:r>
        <w:r w:rsidR="00807194" w:rsidRPr="001E268D">
          <w:rPr>
            <w:noProof/>
            <w:webHidden/>
            <w:highlight w:val="yellow"/>
          </w:rPr>
          <w:fldChar w:fldCharType="end"/>
        </w:r>
      </w:hyperlink>
    </w:p>
    <w:p w14:paraId="606264D8" w14:textId="77777777" w:rsidR="00807194" w:rsidRDefault="001D18D4">
      <w:pPr>
        <w:pStyle w:val="TOC2"/>
        <w:rPr>
          <w:rFonts w:asciiTheme="minorHAnsi" w:eastAsiaTheme="minorEastAsia" w:hAnsiTheme="minorHAnsi" w:cstheme="minorBidi"/>
          <w:noProof/>
          <w:sz w:val="22"/>
          <w:szCs w:val="22"/>
        </w:rPr>
      </w:pPr>
      <w:hyperlink w:anchor="_Toc476009508" w:history="1">
        <w:r w:rsidR="00807194" w:rsidRPr="00815A09">
          <w:rPr>
            <w:rStyle w:val="Hyperlink"/>
            <w:noProof/>
          </w:rPr>
          <w:t>5.1 Hardware and Infrastructure</w:t>
        </w:r>
        <w:r w:rsidR="00807194">
          <w:rPr>
            <w:noProof/>
            <w:webHidden/>
          </w:rPr>
          <w:tab/>
        </w:r>
        <w:r w:rsidR="00807194">
          <w:rPr>
            <w:noProof/>
            <w:webHidden/>
          </w:rPr>
          <w:fldChar w:fldCharType="begin"/>
        </w:r>
        <w:r w:rsidR="00807194">
          <w:rPr>
            <w:noProof/>
            <w:webHidden/>
          </w:rPr>
          <w:instrText xml:space="preserve"> PAGEREF _Toc476009508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39C3AC27" w14:textId="77777777" w:rsidR="00807194" w:rsidRDefault="001D18D4">
      <w:pPr>
        <w:pStyle w:val="TOC2"/>
        <w:rPr>
          <w:rFonts w:asciiTheme="minorHAnsi" w:eastAsiaTheme="minorEastAsia" w:hAnsiTheme="minorHAnsi" w:cstheme="minorBidi"/>
          <w:noProof/>
          <w:sz w:val="22"/>
          <w:szCs w:val="22"/>
        </w:rPr>
      </w:pPr>
      <w:hyperlink w:anchor="_Toc476009509" w:history="1">
        <w:r w:rsidR="00807194" w:rsidRPr="00815A09">
          <w:rPr>
            <w:rStyle w:val="Hyperlink"/>
            <w:noProof/>
          </w:rPr>
          <w:t>5.2 UML Diagrams</w:t>
        </w:r>
        <w:r w:rsidR="00807194">
          <w:rPr>
            <w:noProof/>
            <w:webHidden/>
          </w:rPr>
          <w:tab/>
        </w:r>
        <w:r w:rsidR="00807194">
          <w:rPr>
            <w:noProof/>
            <w:webHidden/>
          </w:rPr>
          <w:fldChar w:fldCharType="begin"/>
        </w:r>
        <w:r w:rsidR="00807194">
          <w:rPr>
            <w:noProof/>
            <w:webHidden/>
          </w:rPr>
          <w:instrText xml:space="preserve"> PAGEREF _Toc476009509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22B02D69" w14:textId="77777777" w:rsidR="00807194" w:rsidRDefault="001D18D4">
      <w:pPr>
        <w:pStyle w:val="TOC2"/>
        <w:rPr>
          <w:rFonts w:asciiTheme="minorHAnsi" w:eastAsiaTheme="minorEastAsia" w:hAnsiTheme="minorHAnsi" w:cstheme="minorBidi"/>
          <w:noProof/>
          <w:sz w:val="22"/>
          <w:szCs w:val="22"/>
        </w:rPr>
      </w:pPr>
      <w:hyperlink w:anchor="_Toc476009510" w:history="1">
        <w:r w:rsidR="00807194" w:rsidRPr="00815A09">
          <w:rPr>
            <w:rStyle w:val="Hyperlink"/>
            <w:noProof/>
          </w:rPr>
          <w:t>5.3 Test Plan</w:t>
        </w:r>
        <w:r w:rsidR="00807194">
          <w:rPr>
            <w:noProof/>
            <w:webHidden/>
          </w:rPr>
          <w:tab/>
        </w:r>
        <w:r w:rsidR="00807194">
          <w:rPr>
            <w:noProof/>
            <w:webHidden/>
          </w:rPr>
          <w:fldChar w:fldCharType="begin"/>
        </w:r>
        <w:r w:rsidR="00807194">
          <w:rPr>
            <w:noProof/>
            <w:webHidden/>
          </w:rPr>
          <w:instrText xml:space="preserve"> PAGEREF _Toc476009510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5BCAD56E" w14:textId="77777777" w:rsidR="00807194" w:rsidRDefault="001D18D4">
      <w:pPr>
        <w:pStyle w:val="TOC2"/>
        <w:rPr>
          <w:rFonts w:asciiTheme="minorHAnsi" w:eastAsiaTheme="minorEastAsia" w:hAnsiTheme="minorHAnsi" w:cstheme="minorBidi"/>
          <w:noProof/>
          <w:sz w:val="22"/>
          <w:szCs w:val="22"/>
        </w:rPr>
      </w:pPr>
      <w:hyperlink w:anchor="_Toc476009511" w:history="1">
        <w:r w:rsidR="00807194" w:rsidRPr="00815A09">
          <w:rPr>
            <w:rStyle w:val="Hyperlink"/>
            <w:noProof/>
          </w:rPr>
          <w:t>5.4 Screen Shots</w:t>
        </w:r>
        <w:r w:rsidR="00807194">
          <w:rPr>
            <w:noProof/>
            <w:webHidden/>
          </w:rPr>
          <w:tab/>
        </w:r>
        <w:r w:rsidR="00807194">
          <w:rPr>
            <w:noProof/>
            <w:webHidden/>
          </w:rPr>
          <w:fldChar w:fldCharType="begin"/>
        </w:r>
        <w:r w:rsidR="00807194">
          <w:rPr>
            <w:noProof/>
            <w:webHidden/>
          </w:rPr>
          <w:instrText xml:space="preserve"> PAGEREF _Toc476009511 \h </w:instrText>
        </w:r>
        <w:r w:rsidR="00807194">
          <w:rPr>
            <w:noProof/>
            <w:webHidden/>
          </w:rPr>
        </w:r>
        <w:r w:rsidR="00807194">
          <w:rPr>
            <w:noProof/>
            <w:webHidden/>
          </w:rPr>
          <w:fldChar w:fldCharType="separate"/>
        </w:r>
        <w:r w:rsidR="00807194">
          <w:rPr>
            <w:noProof/>
            <w:webHidden/>
          </w:rPr>
          <w:t>7</w:t>
        </w:r>
        <w:r w:rsidR="00807194">
          <w:rPr>
            <w:noProof/>
            <w:webHidden/>
          </w:rPr>
          <w:fldChar w:fldCharType="end"/>
        </w:r>
      </w:hyperlink>
    </w:p>
    <w:p w14:paraId="0F6AD752" w14:textId="77777777" w:rsidR="00807194" w:rsidRDefault="001D18D4">
      <w:pPr>
        <w:pStyle w:val="TOC1"/>
        <w:rPr>
          <w:rFonts w:asciiTheme="minorHAnsi" w:eastAsiaTheme="minorEastAsia" w:hAnsiTheme="minorHAnsi" w:cstheme="minorBidi"/>
          <w:b w:val="0"/>
          <w:caps w:val="0"/>
          <w:noProof/>
          <w:sz w:val="22"/>
          <w:szCs w:val="22"/>
        </w:rPr>
      </w:pPr>
      <w:hyperlink w:anchor="_Toc476009512" w:history="1">
        <w:r w:rsidR="00807194" w:rsidRPr="001E268D">
          <w:rPr>
            <w:rStyle w:val="Hyperlink"/>
            <w:noProof/>
            <w:highlight w:val="yellow"/>
          </w:rPr>
          <w:t>6.  Assumptions and Constraints</w:t>
        </w:r>
        <w:r w:rsidR="00807194">
          <w:rPr>
            <w:noProof/>
            <w:webHidden/>
          </w:rPr>
          <w:tab/>
        </w:r>
        <w:r w:rsidR="00807194">
          <w:rPr>
            <w:noProof/>
            <w:webHidden/>
          </w:rPr>
          <w:fldChar w:fldCharType="begin"/>
        </w:r>
        <w:r w:rsidR="00807194">
          <w:rPr>
            <w:noProof/>
            <w:webHidden/>
          </w:rPr>
          <w:instrText xml:space="preserve"> PAGEREF _Toc476009512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D33005" w14:textId="77777777" w:rsidR="00807194" w:rsidRDefault="001D18D4">
      <w:pPr>
        <w:pStyle w:val="TOC2"/>
        <w:rPr>
          <w:rFonts w:asciiTheme="minorHAnsi" w:eastAsiaTheme="minorEastAsia" w:hAnsiTheme="minorHAnsi" w:cstheme="minorBidi"/>
          <w:noProof/>
          <w:sz w:val="22"/>
          <w:szCs w:val="22"/>
        </w:rPr>
      </w:pPr>
      <w:hyperlink w:anchor="_Toc476009513" w:history="1">
        <w:r w:rsidR="00807194" w:rsidRPr="00815A09">
          <w:rPr>
            <w:rStyle w:val="Hyperlink"/>
            <w:noProof/>
          </w:rPr>
          <w:t>6.1 ASSUMPTIONS</w:t>
        </w:r>
        <w:r w:rsidR="00807194">
          <w:rPr>
            <w:noProof/>
            <w:webHidden/>
          </w:rPr>
          <w:tab/>
        </w:r>
        <w:r w:rsidR="00807194">
          <w:rPr>
            <w:noProof/>
            <w:webHidden/>
          </w:rPr>
          <w:fldChar w:fldCharType="begin"/>
        </w:r>
        <w:r w:rsidR="00807194">
          <w:rPr>
            <w:noProof/>
            <w:webHidden/>
          </w:rPr>
          <w:instrText xml:space="preserve"> PAGEREF _Toc476009513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10E5F162" w14:textId="77777777" w:rsidR="00807194" w:rsidRDefault="001D18D4">
      <w:pPr>
        <w:pStyle w:val="TOC2"/>
        <w:rPr>
          <w:rFonts w:asciiTheme="minorHAnsi" w:eastAsiaTheme="minorEastAsia" w:hAnsiTheme="minorHAnsi" w:cstheme="minorBidi"/>
          <w:noProof/>
          <w:sz w:val="22"/>
          <w:szCs w:val="22"/>
        </w:rPr>
      </w:pPr>
      <w:hyperlink w:anchor="_Toc476009514" w:history="1">
        <w:r w:rsidR="00807194" w:rsidRPr="00815A09">
          <w:rPr>
            <w:rStyle w:val="Hyperlink"/>
            <w:noProof/>
          </w:rPr>
          <w:t>6.2 CONSTRAINTS</w:t>
        </w:r>
        <w:r w:rsidR="00807194">
          <w:rPr>
            <w:noProof/>
            <w:webHidden/>
          </w:rPr>
          <w:tab/>
        </w:r>
        <w:r w:rsidR="00807194">
          <w:rPr>
            <w:noProof/>
            <w:webHidden/>
          </w:rPr>
          <w:fldChar w:fldCharType="begin"/>
        </w:r>
        <w:r w:rsidR="00807194">
          <w:rPr>
            <w:noProof/>
            <w:webHidden/>
          </w:rPr>
          <w:instrText xml:space="preserve"> PAGEREF _Toc476009514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6069ED9A" w14:textId="77777777" w:rsidR="00807194" w:rsidRDefault="001D18D4">
      <w:pPr>
        <w:pStyle w:val="TOC2"/>
        <w:rPr>
          <w:rFonts w:asciiTheme="minorHAnsi" w:eastAsiaTheme="minorEastAsia" w:hAnsiTheme="minorHAnsi" w:cstheme="minorBidi"/>
          <w:noProof/>
          <w:sz w:val="22"/>
          <w:szCs w:val="22"/>
        </w:rPr>
      </w:pPr>
      <w:hyperlink w:anchor="_Toc476009515" w:history="1">
        <w:r w:rsidR="00807194" w:rsidRPr="00815A09">
          <w:rPr>
            <w:rStyle w:val="Hyperlink"/>
            <w:noProof/>
          </w:rPr>
          <w:t>6.3 Out of Scope material</w:t>
        </w:r>
        <w:r w:rsidR="00807194">
          <w:rPr>
            <w:noProof/>
            <w:webHidden/>
          </w:rPr>
          <w:tab/>
        </w:r>
        <w:r w:rsidR="00807194">
          <w:rPr>
            <w:noProof/>
            <w:webHidden/>
          </w:rPr>
          <w:fldChar w:fldCharType="begin"/>
        </w:r>
        <w:r w:rsidR="00807194">
          <w:rPr>
            <w:noProof/>
            <w:webHidden/>
          </w:rPr>
          <w:instrText xml:space="preserve"> PAGEREF _Toc476009515 \h </w:instrText>
        </w:r>
        <w:r w:rsidR="00807194">
          <w:rPr>
            <w:noProof/>
            <w:webHidden/>
          </w:rPr>
        </w:r>
        <w:r w:rsidR="00807194">
          <w:rPr>
            <w:noProof/>
            <w:webHidden/>
          </w:rPr>
          <w:fldChar w:fldCharType="separate"/>
        </w:r>
        <w:r w:rsidR="00807194">
          <w:rPr>
            <w:noProof/>
            <w:webHidden/>
          </w:rPr>
          <w:t>8</w:t>
        </w:r>
        <w:r w:rsidR="00807194">
          <w:rPr>
            <w:noProof/>
            <w:webHidden/>
          </w:rPr>
          <w:fldChar w:fldCharType="end"/>
        </w:r>
      </w:hyperlink>
    </w:p>
    <w:p w14:paraId="5ACD2534" w14:textId="77777777" w:rsidR="00807194" w:rsidRDefault="001D18D4">
      <w:pPr>
        <w:pStyle w:val="TOC1"/>
        <w:rPr>
          <w:rFonts w:asciiTheme="minorHAnsi" w:eastAsiaTheme="minorEastAsia" w:hAnsiTheme="minorHAnsi" w:cstheme="minorBidi"/>
          <w:b w:val="0"/>
          <w:caps w:val="0"/>
          <w:noProof/>
          <w:sz w:val="22"/>
          <w:szCs w:val="22"/>
        </w:rPr>
      </w:pPr>
      <w:hyperlink w:anchor="_Toc476009516" w:history="1">
        <w:r w:rsidR="00807194" w:rsidRPr="001E268D">
          <w:rPr>
            <w:rStyle w:val="Hyperlink"/>
            <w:noProof/>
            <w:highlight w:val="yellow"/>
          </w:rPr>
          <w:t>7.  Delivery and Schedule</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_Toc476009516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9</w:t>
        </w:r>
        <w:r w:rsidR="00807194" w:rsidRPr="001E268D">
          <w:rPr>
            <w:noProof/>
            <w:webHidden/>
            <w:highlight w:val="yellow"/>
          </w:rPr>
          <w:fldChar w:fldCharType="end"/>
        </w:r>
      </w:hyperlink>
    </w:p>
    <w:p w14:paraId="0B192A30" w14:textId="77777777" w:rsidR="00807194" w:rsidRDefault="001D18D4">
      <w:pPr>
        <w:pStyle w:val="TOC1"/>
        <w:rPr>
          <w:rFonts w:asciiTheme="minorHAnsi" w:eastAsiaTheme="minorEastAsia" w:hAnsiTheme="minorHAnsi" w:cstheme="minorBidi"/>
          <w:b w:val="0"/>
          <w:caps w:val="0"/>
          <w:noProof/>
          <w:sz w:val="22"/>
          <w:szCs w:val="22"/>
        </w:rPr>
      </w:pPr>
      <w:hyperlink w:anchor="_Toc476009517" w:history="1">
        <w:r w:rsidR="00807194" w:rsidRPr="001E268D">
          <w:rPr>
            <w:rStyle w:val="Hyperlink"/>
            <w:noProof/>
            <w:highlight w:val="yellow"/>
          </w:rPr>
          <w:t>8.  Stakeholder Approval Form</w:t>
        </w:r>
        <w:r w:rsidR="00807194" w:rsidRPr="001E268D">
          <w:rPr>
            <w:noProof/>
            <w:webHidden/>
            <w:highlight w:val="yellow"/>
          </w:rPr>
          <w:tab/>
        </w:r>
        <w:r w:rsidR="00807194" w:rsidRPr="001E268D">
          <w:rPr>
            <w:noProof/>
            <w:webHidden/>
            <w:highlight w:val="yellow"/>
          </w:rPr>
          <w:fldChar w:fldCharType="begin"/>
        </w:r>
        <w:r w:rsidR="00807194" w:rsidRPr="001E268D">
          <w:rPr>
            <w:noProof/>
            <w:webHidden/>
            <w:highlight w:val="yellow"/>
          </w:rPr>
          <w:instrText xml:space="preserve"> PAGEREF _Toc476009517 \h </w:instrText>
        </w:r>
        <w:r w:rsidR="00807194" w:rsidRPr="001E268D">
          <w:rPr>
            <w:noProof/>
            <w:webHidden/>
            <w:highlight w:val="yellow"/>
          </w:rPr>
        </w:r>
        <w:r w:rsidR="00807194" w:rsidRPr="001E268D">
          <w:rPr>
            <w:noProof/>
            <w:webHidden/>
            <w:highlight w:val="yellow"/>
          </w:rPr>
          <w:fldChar w:fldCharType="separate"/>
        </w:r>
        <w:r w:rsidR="00807194" w:rsidRPr="001E268D">
          <w:rPr>
            <w:noProof/>
            <w:webHidden/>
            <w:highlight w:val="yellow"/>
          </w:rPr>
          <w:t>10</w:t>
        </w:r>
        <w:r w:rsidR="00807194" w:rsidRPr="001E268D">
          <w:rPr>
            <w:noProof/>
            <w:webHidden/>
            <w:highlight w:val="yellow"/>
          </w:rPr>
          <w:fldChar w:fldCharType="end"/>
        </w:r>
      </w:hyperlink>
    </w:p>
    <w:p w14:paraId="5F74354C" w14:textId="77777777" w:rsidR="00807194" w:rsidRDefault="001D18D4">
      <w:pPr>
        <w:pStyle w:val="TOC1"/>
        <w:rPr>
          <w:rFonts w:asciiTheme="minorHAnsi" w:eastAsiaTheme="minorEastAsia" w:hAnsiTheme="minorHAnsi" w:cstheme="minorBidi"/>
          <w:b w:val="0"/>
          <w:caps w:val="0"/>
          <w:noProof/>
          <w:sz w:val="22"/>
          <w:szCs w:val="22"/>
        </w:rPr>
      </w:pPr>
      <w:hyperlink w:anchor="_Toc476009518" w:history="1">
        <w:r w:rsidR="00807194" w:rsidRPr="00D25590">
          <w:rPr>
            <w:rStyle w:val="Hyperlink"/>
            <w:noProof/>
            <w:highlight w:val="yellow"/>
          </w:rPr>
          <w:t>Appendix:</w:t>
        </w:r>
        <w:r w:rsidR="00807194" w:rsidRPr="00D25590">
          <w:rPr>
            <w:noProof/>
            <w:webHidden/>
            <w:highlight w:val="yellow"/>
          </w:rPr>
          <w:tab/>
        </w:r>
        <w:r w:rsidR="00807194" w:rsidRPr="00D25590">
          <w:rPr>
            <w:noProof/>
            <w:webHidden/>
            <w:highlight w:val="yellow"/>
          </w:rPr>
          <w:fldChar w:fldCharType="begin"/>
        </w:r>
        <w:r w:rsidR="00807194" w:rsidRPr="00D25590">
          <w:rPr>
            <w:noProof/>
            <w:webHidden/>
            <w:highlight w:val="yellow"/>
          </w:rPr>
          <w:instrText xml:space="preserve"> PAGEREF _Toc476009518 \h </w:instrText>
        </w:r>
        <w:r w:rsidR="00807194" w:rsidRPr="00D25590">
          <w:rPr>
            <w:noProof/>
            <w:webHidden/>
            <w:highlight w:val="yellow"/>
          </w:rPr>
        </w:r>
        <w:r w:rsidR="00807194" w:rsidRPr="00D25590">
          <w:rPr>
            <w:noProof/>
            <w:webHidden/>
            <w:highlight w:val="yellow"/>
          </w:rPr>
          <w:fldChar w:fldCharType="separate"/>
        </w:r>
        <w:r w:rsidR="00807194" w:rsidRPr="00D25590">
          <w:rPr>
            <w:noProof/>
            <w:webHidden/>
            <w:highlight w:val="yellow"/>
          </w:rPr>
          <w:t>11</w:t>
        </w:r>
        <w:r w:rsidR="00807194" w:rsidRPr="00D25590">
          <w:rPr>
            <w:noProof/>
            <w:webHidden/>
            <w:highlight w:val="yellow"/>
          </w:rPr>
          <w:fldChar w:fldCharType="end"/>
        </w:r>
      </w:hyperlink>
    </w:p>
    <w:p w14:paraId="082D97DA" w14:textId="77777777" w:rsidR="00797251" w:rsidRDefault="00797251">
      <w:pPr>
        <w:pStyle w:val="TCLVL1"/>
        <w:rPr>
          <w:sz w:val="22"/>
        </w:rPr>
        <w:sectPr w:rsidR="00797251">
          <w:footerReference w:type="first" r:id="rId9"/>
          <w:pgSz w:w="12240" w:h="15840"/>
          <w:pgMar w:top="965" w:right="1800" w:bottom="965" w:left="1800" w:header="720" w:footer="720" w:gutter="0"/>
          <w:pgNumType w:fmt="lowerRoman" w:start="1"/>
          <w:cols w:space="720"/>
          <w:titlePg/>
        </w:sectPr>
      </w:pPr>
      <w:r>
        <w:rPr>
          <w:b w:val="0"/>
          <w:smallCaps/>
          <w:kern w:val="28"/>
          <w:sz w:val="32"/>
        </w:rPr>
        <w:fldChar w:fldCharType="end"/>
      </w:r>
    </w:p>
    <w:p w14:paraId="5827479B" w14:textId="77777777" w:rsidR="00797251" w:rsidRDefault="00797251">
      <w:pPr>
        <w:pStyle w:val="Heading1"/>
      </w:pPr>
      <w:bookmarkStart w:id="5" w:name="_Toc476009493"/>
      <w:r>
        <w:lastRenderedPageBreak/>
        <w:t>1.  Introduction and Project Overview</w:t>
      </w:r>
      <w:bookmarkEnd w:id="5"/>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6" w:name="_Toc476009494"/>
      <w:r>
        <w:lastRenderedPageBreak/>
        <w:t>2.  Objectives</w:t>
      </w:r>
      <w:bookmarkEnd w:id="6"/>
    </w:p>
    <w:p w14:paraId="2F81AFBB" w14:textId="77777777" w:rsidR="00797251" w:rsidRDefault="00797251">
      <w:pPr>
        <w:pStyle w:val="heading1underline"/>
      </w:pPr>
    </w:p>
    <w:p w14:paraId="1D3F56FA" w14:textId="77777777" w:rsidR="00797251" w:rsidRDefault="00797251">
      <w:pPr>
        <w:pStyle w:val="Heading2"/>
      </w:pPr>
      <w:bookmarkStart w:id="7" w:name="_Toc476009495"/>
      <w:r>
        <w:t>2.1 BUSINESS Objectives</w:t>
      </w:r>
      <w:bookmarkEnd w:id="7"/>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Last name, middle name {optional}, first name</w:t>
      </w:r>
    </w:p>
    <w:p w14:paraId="65C3A805"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Phone number home, cell</w:t>
      </w:r>
    </w:p>
    <w:p w14:paraId="1E11A448" w14:textId="77777777" w:rsidR="00E12721" w:rsidRPr="00E12721" w:rsidRDefault="00E12721" w:rsidP="00E12721">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E-mail address</w:t>
      </w:r>
    </w:p>
    <w:p w14:paraId="6DFDFBF3" w14:textId="71044D1B" w:rsidR="00E12721" w:rsidRPr="00E12721" w:rsidRDefault="00E12721" w:rsidP="00B7385C">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t>Physical address</w:t>
      </w:r>
      <w:r w:rsidR="00B7385C">
        <w:rPr>
          <w:rFonts w:asciiTheme="majorBidi" w:hAnsiTheme="majorBidi" w:cstheme="majorBidi"/>
          <w:sz w:val="22"/>
          <w:szCs w:val="22"/>
        </w:rPr>
        <w:t>.</w:t>
      </w:r>
    </w:p>
    <w:p w14:paraId="43B79AFA" w14:textId="77777777" w:rsidR="00797251" w:rsidRPr="00E12721" w:rsidRDefault="00E12721" w:rsidP="00E12721">
      <w:pPr>
        <w:pStyle w:val="BodyText2"/>
        <w:tabs>
          <w:tab w:val="clear" w:pos="720"/>
          <w:tab w:val="clear" w:pos="1080"/>
          <w:tab w:val="clear" w:pos="1440"/>
          <w:tab w:val="clear" w:pos="1800"/>
        </w:tabs>
        <w:rPr>
          <w:rFonts w:asciiTheme="majorBidi" w:hAnsiTheme="majorBidi" w:cstheme="majorBidi"/>
          <w:b/>
          <w:bCs/>
          <w:sz w:val="22"/>
          <w:szCs w:val="22"/>
        </w:rPr>
      </w:pPr>
      <w:r w:rsidRPr="00E12721">
        <w:rPr>
          <w:rFonts w:asciiTheme="majorBidi" w:hAnsiTheme="majorBidi" w:cstheme="majorBidi"/>
          <w:b/>
          <w:bCs/>
          <w:sz w:val="22"/>
          <w:szCs w:val="22"/>
        </w:rPr>
        <w:tab/>
      </w:r>
      <w:r w:rsidRPr="00E12721">
        <w:rPr>
          <w:rFonts w:asciiTheme="majorBidi" w:hAnsiTheme="majorBidi" w:cstheme="majorBidi"/>
          <w:b/>
          <w:bCs/>
          <w:sz w:val="22"/>
          <w:szCs w:val="22"/>
        </w:rPr>
        <w:tab/>
      </w:r>
      <w:r w:rsidRPr="00E12721">
        <w:rPr>
          <w:rFonts w:asciiTheme="majorBidi" w:hAnsiTheme="majorBidi" w:cstheme="majorBidi"/>
          <w:b/>
          <w:bCs/>
          <w:sz w:val="22"/>
          <w:szCs w:val="22"/>
        </w:rPr>
        <w:tab/>
      </w:r>
    </w:p>
    <w:p w14:paraId="75C152D7" w14:textId="4D0EF1FB"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7385C">
        <w:rPr>
          <w:rFonts w:asciiTheme="majorBidi" w:hAnsiTheme="majorBidi" w:cstheme="majorBidi"/>
          <w:sz w:val="22"/>
          <w:szCs w:val="22"/>
        </w:rPr>
        <w:t xml:space="preserve"> Vital signs:</w:t>
      </w:r>
    </w:p>
    <w:p w14:paraId="14940323" w14:textId="016A830D"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Pr>
          <w:rFonts w:asciiTheme="majorBidi" w:hAnsiTheme="majorBidi" w:cstheme="majorBidi"/>
          <w:sz w:val="22"/>
          <w:szCs w:val="22"/>
        </w:rPr>
        <w:t>: Medication:</w:t>
      </w:r>
    </w:p>
    <w:p w14:paraId="4FB582DF" w14:textId="7F3762D0"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Pr>
          <w:rFonts w:asciiTheme="majorBidi" w:hAnsiTheme="majorBidi" w:cstheme="majorBidi"/>
          <w:sz w:val="22"/>
          <w:szCs w:val="22"/>
        </w:rPr>
        <w:t xml:space="preserve"> Diet:</w:t>
      </w:r>
    </w:p>
    <w:p w14:paraId="6E323B9F" w14:textId="4E7C3D4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Pr>
          <w:rFonts w:asciiTheme="majorBidi" w:hAnsiTheme="majorBidi" w:cstheme="majorBidi"/>
          <w:sz w:val="22"/>
          <w:szCs w:val="22"/>
        </w:rPr>
        <w:t>: Notes:</w:t>
      </w: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29DD1B9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7</w:t>
      </w:r>
      <w:r>
        <w:rPr>
          <w:rFonts w:asciiTheme="majorBidi" w:hAnsiTheme="majorBidi" w:cstheme="majorBidi"/>
          <w:sz w:val="22"/>
          <w:szCs w:val="22"/>
        </w:rPr>
        <w:t>: Search:</w:t>
      </w:r>
    </w:p>
    <w:p w14:paraId="606550E4" w14:textId="1C020D99"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Pr>
          <w:rFonts w:asciiTheme="majorBidi" w:hAnsiTheme="majorBidi" w:cstheme="majorBidi"/>
          <w:sz w:val="22"/>
          <w:szCs w:val="22"/>
        </w:rPr>
        <w:t xml:space="preserve">: Monitoring system: </w:t>
      </w:r>
    </w:p>
    <w:p w14:paraId="15D06141" w14:textId="3495C96F"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Pr>
          <w:rFonts w:asciiTheme="majorBidi" w:hAnsiTheme="majorBidi" w:cstheme="majorBidi"/>
          <w:sz w:val="22"/>
          <w:szCs w:val="22"/>
        </w:rPr>
        <w:t>: Communication:</w:t>
      </w:r>
    </w:p>
    <w:p w14:paraId="1F810B28" w14:textId="715D813C"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Pr>
          <w:rFonts w:asciiTheme="majorBidi" w:hAnsiTheme="majorBidi" w:cstheme="majorBidi"/>
          <w:sz w:val="22"/>
          <w:szCs w:val="22"/>
        </w:rPr>
        <w:t xml:space="preserve">: Data Maintenance: </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666CAAD9" w14:textId="77777777" w:rsidR="00124435" w:rsidRDefault="00124435">
      <w:pPr>
        <w:pStyle w:val="List2"/>
      </w:pPr>
    </w:p>
    <w:p w14:paraId="71E33978" w14:textId="77777777" w:rsidR="00797251" w:rsidRDefault="00797251">
      <w:pPr>
        <w:pStyle w:val="Heading2"/>
      </w:pPr>
      <w:bookmarkStart w:id="8" w:name="_Toc476009496"/>
      <w:r>
        <w:t>2.2 SYSTEM Objectives</w:t>
      </w:r>
      <w:bookmarkEnd w:id="8"/>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41A719CE" w14:textId="77777777" w:rsidR="00797251" w:rsidRPr="00E12721" w:rsidRDefault="00797251">
      <w:pPr>
        <w:pStyle w:val="BodyText2"/>
        <w:numPr>
          <w:ilvl w:val="12"/>
          <w:numId w:val="0"/>
        </w:numPr>
        <w:ind w:left="360"/>
        <w:rPr>
          <w:rFonts w:asciiTheme="majorBidi" w:hAnsiTheme="majorBidi" w:cstheme="majorBidi"/>
          <w:sz w:val="22"/>
          <w:szCs w:val="22"/>
        </w:rPr>
      </w:pPr>
    </w:p>
    <w:p w14:paraId="4295D1F2" w14:textId="77777777" w:rsidR="00797251" w:rsidRPr="00E12721" w:rsidRDefault="00797251" w:rsidP="00154E02">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08A41027" w14:textId="77777777" w:rsidR="00797251" w:rsidRPr="00E12721" w:rsidRDefault="00797251" w:rsidP="00E12721">
      <w:pPr>
        <w:pStyle w:val="BodyText2"/>
        <w:ind w:firstLine="720"/>
        <w:rPr>
          <w:rFonts w:asciiTheme="majorBidi" w:hAnsiTheme="majorBidi" w:cstheme="majorBidi"/>
          <w:b/>
          <w:bCs/>
          <w:sz w:val="22"/>
          <w:szCs w:val="22"/>
        </w:rPr>
      </w:pPr>
    </w:p>
    <w:p w14:paraId="190C567A" w14:textId="72140416" w:rsidR="0079725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00A8FD83"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E12428F" w14:textId="44D00C4A"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095E438A"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0051C7F9"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w:t>
      </w:r>
    </w:p>
    <w:p w14:paraId="5C714FD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b/>
          <w:bCs/>
          <w:sz w:val="22"/>
          <w:szCs w:val="22"/>
        </w:rPr>
        <w:lastRenderedPageBreak/>
        <w:t xml:space="preserve">Objective </w:t>
      </w:r>
      <w:r w:rsidR="000B1873" w:rsidRPr="00E12721">
        <w:rPr>
          <w:rFonts w:asciiTheme="majorBidi" w:hAnsiTheme="majorBidi" w:cstheme="majorBidi"/>
          <w:b/>
          <w:bCs/>
          <w:sz w:val="22"/>
          <w:szCs w:val="22"/>
        </w:rPr>
        <w:t>M</w:t>
      </w:r>
      <w:r w:rsidRPr="00E12721">
        <w:rPr>
          <w:rFonts w:asciiTheme="majorBidi" w:hAnsiTheme="majorBidi" w:cstheme="majorBidi"/>
          <w:sz w:val="22"/>
          <w:szCs w:val="22"/>
        </w:rPr>
        <w:t>:</w:t>
      </w: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9" w:name="_Toc476009497"/>
      <w:r>
        <w:lastRenderedPageBreak/>
        <w:t xml:space="preserve">3. Project </w:t>
      </w:r>
      <w:r w:rsidR="00EA279C">
        <w:t>Context Diagram</w:t>
      </w:r>
      <w:bookmarkEnd w:id="9"/>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1D18D4" w:rsidRPr="0092789F" w:rsidRDefault="001D18D4">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l,21600r21600,l216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" filled="f" stroked="f">
                <v:textbox>
                  <w:txbxContent>
                    <w:p w14:paraId="0DBDB1B2" w14:textId="57BDFEF1" w:rsidR="001D18D4" w:rsidRPr="0092789F" w:rsidRDefault="001D18D4">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1D18D4" w:rsidRDefault="001D18D4"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" fillcolor="#4f81bd [3204]" strokecolor="#243f60 [1604]" strokeweight="2pt">
                <v:textbox>
                  <w:txbxContent>
                    <w:p w14:paraId="54E78BFF" w14:textId="60299BFE" w:rsidR="001D18D4" w:rsidRDefault="001D18D4"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1D18D4" w:rsidRDefault="001D18D4"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gV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" fillcolor="#4f81bd [3204]" strokecolor="#243f60 [1604]" strokeweight="2pt">
                <v:textbox>
                  <w:txbxContent>
                    <w:p w14:paraId="58BCDF5E" w14:textId="0183BB94" w:rsidR="001D18D4" w:rsidRDefault="001D18D4"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1D18D4" w:rsidRDefault="001D18D4"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" fillcolor="#4f81bd [3204]" strokecolor="#243f60 [1604]" strokeweight="2pt">
                <v:textbox>
                  <w:txbxContent>
                    <w:p w14:paraId="4102A2CF" w14:textId="570B8E95" w:rsidR="001D18D4" w:rsidRDefault="001D18D4"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1D18D4" w:rsidRDefault="001D18D4"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" fillcolor="#4f81bd [3204]" strokecolor="#243f60 [1604]" strokeweight="2pt">
                <v:textbox>
                  <w:txbxContent>
                    <w:p w14:paraId="41441FCE" w14:textId="22E2E012" w:rsidR="001D18D4" w:rsidRDefault="001D18D4"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1D18D4" w:rsidRDefault="001D18D4"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37qewIAAE0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" fillcolor="#4f81bd [3204]" strokecolor="#243f60 [1604]" strokeweight="2pt">
                <v:textbox>
                  <w:txbxContent>
                    <w:p w14:paraId="657B1409" w14:textId="0500DE84" w:rsidR="001D18D4" w:rsidRDefault="001D18D4"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1D18D4" w:rsidRDefault="001D18D4"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" fillcolor="#4f81bd [3204]" strokecolor="#243f60 [1604]" strokeweight="2pt">
                <v:textbox>
                  <w:txbxContent>
                    <w:p w14:paraId="7C83C1D6" w14:textId="3134209D" w:rsidR="001D18D4" w:rsidRDefault="001D18D4"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1D18D4" w:rsidRDefault="001D18D4"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yAew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" fillcolor="#4f81bd [3204]" strokecolor="#243f60 [1604]" strokeweight="2pt">
                <v:textbox>
                  <w:txbxContent>
                    <w:p w14:paraId="7D0C06E9" w14:textId="21750B7A" w:rsidR="001D18D4" w:rsidRDefault="001D18D4"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1D18D4" w:rsidRDefault="001D18D4"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" fillcolor="#4f81bd [3204]" strokecolor="#243f60 [1604]" strokeweight="2pt">
                <v:textbox>
                  <w:txbxContent>
                    <w:p w14:paraId="3A73F07F" w14:textId="3E13F91D" w:rsidR="001D18D4" w:rsidRDefault="001D18D4"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1D18D4" w:rsidRDefault="001D18D4"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" fillcolor="#4f81bd [3204]" strokecolor="#243f60 [1604]" strokeweight="2pt">
                <v:textbox>
                  <w:txbxContent>
                    <w:p w14:paraId="68820282" w14:textId="4DF642F0" w:rsidR="001D18D4" w:rsidRDefault="001D18D4"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1D18D4" w:rsidRDefault="001D18D4"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" fillcolor="#4f81bd [3204]" strokecolor="#243f60 [1604]" strokeweight="2pt">
                <v:textbox>
                  <w:txbxContent>
                    <w:p w14:paraId="00C69BD3" w14:textId="6CE1E140" w:rsidR="001D18D4" w:rsidRDefault="001D18D4" w:rsidP="00CF3570">
                      <w:pPr>
                        <w:jc w:val="center"/>
                      </w:pPr>
                      <w:r>
                        <w:t>Diet</w:t>
                      </w:r>
                    </w:p>
                  </w:txbxContent>
                </v:textbox>
                <w10:wrap type="through"/>
              </v:rect>
            </w:pict>
          </mc:Fallback>
        </mc:AlternateContent>
      </w:r>
    </w:p>
    <w:p w14:paraId="488C33C7" w14:textId="77777777" w:rsidR="00797251" w:rsidRDefault="00797251">
      <w:pPr>
        <w:pStyle w:val="Heading1"/>
      </w:pPr>
      <w:bookmarkStart w:id="10" w:name="_Toc476009498"/>
      <w:r>
        <w:lastRenderedPageBreak/>
        <w:t>4.  Systems Requirements</w:t>
      </w:r>
      <w:bookmarkEnd w:id="10"/>
    </w:p>
    <w:p w14:paraId="45AB402B" w14:textId="77777777" w:rsidR="00797251" w:rsidRDefault="00797251">
      <w:pPr>
        <w:pStyle w:val="heading1underline"/>
      </w:pPr>
    </w:p>
    <w:p w14:paraId="55C99A85" w14:textId="77777777" w:rsidR="00797251" w:rsidRDefault="00797251">
      <w:pPr>
        <w:pStyle w:val="BodyText2"/>
        <w:rPr>
          <w:sz w:val="22"/>
          <w:szCs w:val="22"/>
        </w:rPr>
      </w:pPr>
      <w:r w:rsidRPr="00EB4534">
        <w:rPr>
          <w:sz w:val="22"/>
          <w:szCs w:val="22"/>
        </w:rPr>
        <w:t>{</w:t>
      </w:r>
      <w:r w:rsidR="005D0065">
        <w:rPr>
          <w:sz w:val="22"/>
          <w:szCs w:val="22"/>
        </w:rPr>
        <w:t xml:space="preserve">Provide a Requirements overview by introducing the </w:t>
      </w:r>
      <w:r w:rsidR="001A7FC8" w:rsidRPr="00EB4534">
        <w:rPr>
          <w:sz w:val="22"/>
          <w:szCs w:val="22"/>
        </w:rPr>
        <w:t xml:space="preserve">following requirement sections that correspond with the “user” functionality. </w:t>
      </w:r>
      <w:r w:rsidRPr="00EB4534">
        <w:rPr>
          <w:sz w:val="22"/>
          <w:szCs w:val="22"/>
        </w:rPr>
        <w:t xml:space="preserve"> </w:t>
      </w:r>
      <w:r w:rsidR="00EB4534">
        <w:rPr>
          <w:sz w:val="22"/>
          <w:szCs w:val="22"/>
        </w:rPr>
        <w:t xml:space="preserve">There should be a 1-1 </w:t>
      </w:r>
      <w:r w:rsidR="005D0065">
        <w:rPr>
          <w:sz w:val="22"/>
          <w:szCs w:val="22"/>
        </w:rPr>
        <w:t>correspondence</w:t>
      </w:r>
      <w:r w:rsidR="00EB4534">
        <w:rPr>
          <w:sz w:val="22"/>
          <w:szCs w:val="22"/>
        </w:rPr>
        <w:t xml:space="preserve"> between your requirements sec</w:t>
      </w:r>
      <w:r w:rsidR="005D0065">
        <w:rPr>
          <w:sz w:val="22"/>
          <w:szCs w:val="22"/>
        </w:rPr>
        <w:t>tions below, your context diagram</w:t>
      </w:r>
      <w:r w:rsidR="00EB4534">
        <w:rPr>
          <w:sz w:val="22"/>
          <w:szCs w:val="22"/>
        </w:rPr>
        <w:t xml:space="preserve">, your Business Objectives and your UML diagrams. </w:t>
      </w:r>
      <w:r w:rsidR="001A7FC8" w:rsidRPr="00EB4534">
        <w:rPr>
          <w:sz w:val="22"/>
          <w:szCs w:val="22"/>
        </w:rPr>
        <w:t xml:space="preserve">Keep hardware, database, test data, and </w:t>
      </w:r>
      <w:r w:rsidR="00EB4534" w:rsidRPr="00EB4534">
        <w:rPr>
          <w:sz w:val="22"/>
          <w:szCs w:val="22"/>
        </w:rPr>
        <w:t>android versions</w:t>
      </w:r>
      <w:r w:rsidR="001A7FC8" w:rsidRPr="00EB4534">
        <w:rPr>
          <w:sz w:val="22"/>
          <w:szCs w:val="22"/>
        </w:rPr>
        <w:t xml:space="preserve"> to section 5. </w:t>
      </w:r>
      <w:r w:rsidRPr="00EB4534">
        <w:rPr>
          <w:sz w:val="22"/>
          <w:szCs w:val="22"/>
        </w:rPr>
        <w:t>Add a new section for each category of your requirements. This is the heart of the SRA document, and hence the lengthiest, and should list all requirements of the system</w:t>
      </w:r>
      <w:r w:rsidR="000B1873" w:rsidRPr="00EB4534">
        <w:rPr>
          <w:sz w:val="22"/>
          <w:szCs w:val="22"/>
        </w:rPr>
        <w:t>.</w:t>
      </w:r>
      <w:r w:rsidR="00124435" w:rsidRPr="00EB4534">
        <w:rPr>
          <w:sz w:val="22"/>
          <w:szCs w:val="22"/>
        </w:rPr>
        <w:t xml:space="preserve"> </w:t>
      </w:r>
      <w:r w:rsidR="00124435" w:rsidRPr="00EB4534">
        <w:rPr>
          <w:b/>
          <w:bCs/>
          <w:sz w:val="22"/>
          <w:szCs w:val="22"/>
        </w:rPr>
        <w:t>Please use the designated Requirements Form.</w:t>
      </w:r>
      <w:r w:rsidRPr="00EB4534">
        <w:rPr>
          <w:sz w:val="22"/>
          <w:szCs w:val="22"/>
        </w:rPr>
        <w:t>}</w:t>
      </w:r>
    </w:p>
    <w:p w14:paraId="3239C58C" w14:textId="77777777" w:rsidR="00EB4534" w:rsidRDefault="00EB4534" w:rsidP="00EB4534">
      <w:pPr>
        <w:pStyle w:val="Heading2"/>
      </w:pPr>
      <w:bookmarkStart w:id="11" w:name="_Toc476009499"/>
      <w:r>
        <w:t>4.1 “Reg</w:t>
      </w:r>
      <w:r w:rsidR="005D0065">
        <w:t>istration</w:t>
      </w:r>
      <w:r>
        <w:t>” Requirements</w:t>
      </w:r>
      <w:bookmarkEnd w:id="11"/>
    </w:p>
    <w:p w14:paraId="6D5C4E8B" w14:textId="77777777" w:rsidR="00797251" w:rsidRDefault="005D0065" w:rsidP="005D0065">
      <w:pPr>
        <w:pStyle w:val="BodyText2"/>
        <w:ind w:left="0"/>
      </w:pPr>
      <w:r>
        <w:tab/>
      </w:r>
      <w:r w:rsidR="00EB4534">
        <w:t>{List requirements}</w:t>
      </w:r>
    </w:p>
    <w:p w14:paraId="093E1DAA" w14:textId="77777777" w:rsidR="00EB4534" w:rsidRDefault="00EB4534" w:rsidP="00154E02">
      <w:pPr>
        <w:pStyle w:val="Heading2"/>
      </w:pPr>
    </w:p>
    <w:p w14:paraId="5346E4DA" w14:textId="77777777" w:rsidR="00FA410B" w:rsidRDefault="00797251" w:rsidP="00FA410B">
      <w:pPr>
        <w:pStyle w:val="Heading2"/>
      </w:pPr>
      <w:bookmarkStart w:id="12" w:name="_Toc476009500"/>
      <w:r>
        <w:t xml:space="preserve">4.2 </w:t>
      </w:r>
      <w:r w:rsidR="00FA410B">
        <w:t>“Vital Signs” Requirements</w:t>
      </w:r>
    </w:p>
    <w:p w14:paraId="61C66A44" w14:textId="3AD0CA02" w:rsidR="00FA410B" w:rsidRDefault="00FA410B" w:rsidP="00FA410B">
      <w:pPr>
        <w:pStyle w:val="BodyText2"/>
        <w:ind w:left="0"/>
      </w:pPr>
      <w:r>
        <w:tab/>
        <w:t>{List requirements}</w:t>
      </w:r>
    </w:p>
    <w:p w14:paraId="76E292AE" w14:textId="6F78DF7D" w:rsidR="00FA410B" w:rsidRDefault="00FA410B" w:rsidP="00FA410B">
      <w:pPr>
        <w:pStyle w:val="BodyText2"/>
        <w:ind w:left="0"/>
      </w:pPr>
    </w:p>
    <w:p w14:paraId="40F7DB51" w14:textId="671A83F6" w:rsidR="00FA410B" w:rsidRDefault="00FA410B" w:rsidP="00FA410B">
      <w:pPr>
        <w:pStyle w:val="Heading2"/>
      </w:pPr>
      <w:bookmarkStart w:id="13" w:name="_Toc476009504"/>
      <w:r>
        <w:t>4.3</w:t>
      </w:r>
      <w:r>
        <w:t xml:space="preserve"> “Medication” Requirements</w:t>
      </w:r>
      <w:bookmarkEnd w:id="13"/>
    </w:p>
    <w:p w14:paraId="7FA58E82" w14:textId="77777777" w:rsidR="00FA410B" w:rsidRDefault="00FA410B" w:rsidP="00FA410B">
      <w:pPr>
        <w:rPr>
          <w:rFonts w:ascii="Times New Roman" w:hAnsi="Times New Roman"/>
        </w:rPr>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F92367">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F92367">
            <w:r>
              <w:rPr>
                <w:b/>
              </w:rPr>
              <w:t>Requirement Title:</w:t>
            </w:r>
          </w:p>
          <w:p w14:paraId="2E5A4AFC" w14:textId="77777777" w:rsidR="00FA410B" w:rsidRDefault="00FA410B" w:rsidP="00F92367">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58FB7F03" w14:textId="77777777" w:rsidR="00FA410B" w:rsidRDefault="00FA410B" w:rsidP="00F92367"/>
          <w:p w14:paraId="43446B49" w14:textId="77777777" w:rsidR="00FA410B" w:rsidRDefault="00FA410B" w:rsidP="00F92367">
            <w:r>
              <w:t>Medication</w:t>
            </w:r>
          </w:p>
        </w:tc>
      </w:tr>
      <w:tr w:rsidR="00FA410B" w14:paraId="5EEA2824" w14:textId="77777777" w:rsidTr="00F92367">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F92367">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3AA3EEAD" w14:textId="77777777" w:rsidR="00FA410B" w:rsidRDefault="00FA410B" w:rsidP="00F92367"/>
          <w:p w14:paraId="3E084920" w14:textId="77777777" w:rsidR="00FA410B" w:rsidRDefault="00FA410B" w:rsidP="00F92367">
            <w:r>
              <w:t>001</w:t>
            </w:r>
          </w:p>
        </w:tc>
      </w:tr>
      <w:tr w:rsidR="00FA410B" w14:paraId="397CC669" w14:textId="77777777" w:rsidTr="00F92367">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F92367">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F92367"/>
          <w:p w14:paraId="4FC451A3" w14:textId="77777777" w:rsidR="00FA410B" w:rsidRDefault="00FA410B" w:rsidP="00F92367">
            <w:r>
              <w:t>Search medication in the medicine list (Medication exists)</w:t>
            </w:r>
          </w:p>
        </w:tc>
      </w:tr>
      <w:tr w:rsidR="00FA410B" w14:paraId="5F6F620B" w14:textId="77777777" w:rsidTr="00F92367">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F92367">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F92367"/>
          <w:p w14:paraId="19DA718E" w14:textId="77777777" w:rsidR="00FA410B" w:rsidRDefault="00FA410B" w:rsidP="00F92367">
            <w:r>
              <w:t>The system shall search if the entered medication is in the list of medicines.</w:t>
            </w:r>
          </w:p>
          <w:p w14:paraId="6C432488" w14:textId="77777777" w:rsidR="00FA410B" w:rsidRDefault="00FA410B" w:rsidP="00F92367">
            <w:r>
              <w:t>If the medicine is in the list, the system shall check notes for any allergy symptoms.</w:t>
            </w:r>
          </w:p>
          <w:p w14:paraId="66DD6E57" w14:textId="77777777" w:rsidR="00FA410B" w:rsidRDefault="00FA410B" w:rsidP="00F92367">
            <w:r>
              <w:t>The system shall notify the user of any allergy symptoms.</w:t>
            </w:r>
          </w:p>
          <w:p w14:paraId="57DEE009" w14:textId="77777777" w:rsidR="00FA410B" w:rsidRDefault="00FA410B" w:rsidP="00F92367"/>
          <w:p w14:paraId="1C45B0B5" w14:textId="77777777" w:rsidR="00FA410B" w:rsidRDefault="00FA410B" w:rsidP="00F92367"/>
          <w:p w14:paraId="3898D7C3" w14:textId="77777777" w:rsidR="00FA410B" w:rsidRDefault="00FA410B" w:rsidP="00F92367">
            <w:r>
              <w:t>Inputs:</w:t>
            </w:r>
          </w:p>
          <w:p w14:paraId="5A9A1CAB" w14:textId="77777777" w:rsidR="00FA410B" w:rsidRDefault="00FA410B" w:rsidP="00F92367">
            <w:pPr>
              <w:pStyle w:val="ListParagraph"/>
              <w:numPr>
                <w:ilvl w:val="0"/>
                <w:numId w:val="20"/>
              </w:numPr>
            </w:pPr>
            <w:r>
              <w:t>Medication name</w:t>
            </w:r>
          </w:p>
          <w:p w14:paraId="654ABB3D" w14:textId="77777777" w:rsidR="00FA410B" w:rsidRDefault="00FA410B" w:rsidP="00F92367"/>
          <w:p w14:paraId="7EFDFB4F" w14:textId="77777777" w:rsidR="00FA410B" w:rsidRDefault="00FA410B" w:rsidP="00F92367"/>
          <w:p w14:paraId="709EF1F8" w14:textId="77777777" w:rsidR="00FA410B" w:rsidRDefault="00FA410B" w:rsidP="00F92367"/>
          <w:p w14:paraId="1CB5A311" w14:textId="77777777" w:rsidR="00FA410B" w:rsidRDefault="00FA410B" w:rsidP="00F92367"/>
          <w:p w14:paraId="7F3D9345" w14:textId="77777777" w:rsidR="00FA410B" w:rsidRDefault="00FA410B" w:rsidP="00F92367"/>
          <w:p w14:paraId="7847C4EF" w14:textId="77777777" w:rsidR="00FA410B" w:rsidRDefault="00FA410B" w:rsidP="00F92367"/>
          <w:p w14:paraId="745B033A" w14:textId="77777777" w:rsidR="00FA410B" w:rsidRDefault="00FA410B" w:rsidP="00F92367"/>
          <w:p w14:paraId="6297B264" w14:textId="77777777" w:rsidR="00FA410B" w:rsidRDefault="00FA410B" w:rsidP="00F92367"/>
          <w:p w14:paraId="70A39CF0" w14:textId="77777777" w:rsidR="00FA410B" w:rsidRDefault="00FA410B" w:rsidP="00F92367"/>
          <w:p w14:paraId="4FC891A2" w14:textId="77777777" w:rsidR="00FA410B" w:rsidRDefault="00FA410B" w:rsidP="00F92367"/>
          <w:p w14:paraId="5C87C3CC" w14:textId="77777777" w:rsidR="00FA410B" w:rsidRDefault="00FA410B" w:rsidP="00F92367"/>
        </w:tc>
      </w:tr>
      <w:tr w:rsidR="00FA410B" w14:paraId="2A33C6A0" w14:textId="77777777" w:rsidTr="00F92367">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F92367">
            <w:r>
              <w:rPr>
                <w:b/>
              </w:rPr>
              <w:lastRenderedPageBreak/>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5F102D4A" w14:textId="77777777" w:rsidR="00FA410B" w:rsidRDefault="00FA410B" w:rsidP="00F92367"/>
          <w:p w14:paraId="0AA6667F" w14:textId="77777777" w:rsidR="00FA410B" w:rsidRDefault="00FA410B" w:rsidP="00F92367">
            <w:r>
              <w:t>The user must be logged in.</w:t>
            </w:r>
          </w:p>
          <w:p w14:paraId="2CB6DE38" w14:textId="77777777" w:rsidR="00FA410B" w:rsidRDefault="00FA410B" w:rsidP="00F92367">
            <w:r>
              <w:t>The medication should have been entered.</w:t>
            </w:r>
          </w:p>
          <w:p w14:paraId="7E77DA24" w14:textId="77777777" w:rsidR="00FA410B" w:rsidRDefault="00FA410B" w:rsidP="00F92367"/>
          <w:p w14:paraId="56F88213" w14:textId="77777777" w:rsidR="00FA410B" w:rsidRDefault="00FA410B" w:rsidP="00F92367"/>
          <w:p w14:paraId="16A2FB6E" w14:textId="77777777" w:rsidR="00FA410B" w:rsidRDefault="00FA410B" w:rsidP="00F92367"/>
          <w:p w14:paraId="05946D5A" w14:textId="77777777" w:rsidR="00FA410B" w:rsidRDefault="00FA410B" w:rsidP="00F92367"/>
        </w:tc>
      </w:tr>
      <w:tr w:rsidR="00FA410B" w14:paraId="0A6ECD48" w14:textId="77777777" w:rsidTr="00F92367">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F92367">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F92367">
            <w:r>
              <w:t>Notes should have been checked.</w:t>
            </w:r>
          </w:p>
          <w:p w14:paraId="0D7BE292" w14:textId="77777777" w:rsidR="00FA410B" w:rsidRDefault="00FA410B" w:rsidP="00F92367">
            <w:r>
              <w:t>The individual/user must have been notified of any existing allergy symptoms.</w:t>
            </w:r>
          </w:p>
          <w:p w14:paraId="64AFA513" w14:textId="77777777" w:rsidR="00FA410B" w:rsidRDefault="00FA410B" w:rsidP="00F92367"/>
          <w:p w14:paraId="415CB6EC" w14:textId="77777777" w:rsidR="00FA410B" w:rsidRDefault="00FA410B" w:rsidP="00F92367"/>
          <w:p w14:paraId="1CE26097" w14:textId="77777777" w:rsidR="00FA410B" w:rsidRDefault="00FA410B" w:rsidP="00F92367"/>
          <w:p w14:paraId="33A04710" w14:textId="77777777" w:rsidR="00FA410B" w:rsidRDefault="00FA410B" w:rsidP="00F92367"/>
          <w:p w14:paraId="26D31239" w14:textId="77777777" w:rsidR="00FA410B" w:rsidRDefault="00FA410B" w:rsidP="00F92367"/>
        </w:tc>
      </w:tr>
      <w:tr w:rsidR="00FA410B" w14:paraId="152F3005" w14:textId="77777777" w:rsidTr="00F92367">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F92367">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615F8D57" w14:textId="77777777" w:rsidR="00FA410B" w:rsidRDefault="00FA410B" w:rsidP="00F92367">
            <w:r>
              <w:t>The medication should be in the medicine list.</w:t>
            </w:r>
          </w:p>
          <w:p w14:paraId="29BE2A4F" w14:textId="77777777" w:rsidR="00FA410B" w:rsidRDefault="00FA410B" w:rsidP="00F92367"/>
          <w:p w14:paraId="7F69DB28" w14:textId="77777777" w:rsidR="00FA410B" w:rsidRDefault="00FA410B" w:rsidP="00F92367"/>
          <w:p w14:paraId="1B099228" w14:textId="77777777" w:rsidR="00FA410B" w:rsidRDefault="00FA410B" w:rsidP="00F92367"/>
          <w:p w14:paraId="5938CF7D" w14:textId="77777777" w:rsidR="00FA410B" w:rsidRDefault="00FA410B" w:rsidP="00F92367"/>
          <w:p w14:paraId="737CC8C5" w14:textId="77777777" w:rsidR="00FA410B" w:rsidRDefault="00FA410B" w:rsidP="00F92367"/>
        </w:tc>
      </w:tr>
    </w:tbl>
    <w:p w14:paraId="4E51EC6F" w14:textId="77777777" w:rsidR="00FA410B" w:rsidRDefault="00FA410B" w:rsidP="00FA410B"/>
    <w:p w14:paraId="37E83624"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F92367">
        <w:tc>
          <w:tcPr>
            <w:tcW w:w="2268" w:type="dxa"/>
          </w:tcPr>
          <w:p w14:paraId="6271D86B" w14:textId="77777777" w:rsidR="00FA410B" w:rsidRPr="001D0ABF" w:rsidRDefault="00FA410B" w:rsidP="00F92367">
            <w:r w:rsidRPr="001D0ABF">
              <w:rPr>
                <w:b/>
              </w:rPr>
              <w:t>Requirement Title:</w:t>
            </w:r>
          </w:p>
          <w:p w14:paraId="44887CCD" w14:textId="77777777" w:rsidR="00FA410B" w:rsidRPr="001D0ABF" w:rsidRDefault="00FA410B" w:rsidP="00F92367">
            <w:pPr>
              <w:ind w:firstLine="720"/>
            </w:pPr>
          </w:p>
        </w:tc>
        <w:tc>
          <w:tcPr>
            <w:tcW w:w="6588" w:type="dxa"/>
          </w:tcPr>
          <w:p w14:paraId="4328AEF2" w14:textId="77777777" w:rsidR="00FA410B" w:rsidRDefault="00FA410B" w:rsidP="00F92367"/>
          <w:p w14:paraId="0ACC5807" w14:textId="77777777" w:rsidR="00FA410B" w:rsidRDefault="00FA410B" w:rsidP="00F92367">
            <w:r>
              <w:t>Medication</w:t>
            </w:r>
          </w:p>
        </w:tc>
      </w:tr>
      <w:tr w:rsidR="00FA410B" w14:paraId="76FD004A" w14:textId="77777777" w:rsidTr="00F92367">
        <w:tc>
          <w:tcPr>
            <w:tcW w:w="2268" w:type="dxa"/>
          </w:tcPr>
          <w:p w14:paraId="79C4602C" w14:textId="77777777" w:rsidR="00FA410B" w:rsidRPr="001D0ABF" w:rsidRDefault="00FA410B" w:rsidP="00F92367">
            <w:r w:rsidRPr="001D0ABF">
              <w:rPr>
                <w:b/>
              </w:rPr>
              <w:t>Sequence No:</w:t>
            </w:r>
          </w:p>
        </w:tc>
        <w:tc>
          <w:tcPr>
            <w:tcW w:w="6588" w:type="dxa"/>
          </w:tcPr>
          <w:p w14:paraId="7DAA81ED" w14:textId="77777777" w:rsidR="00FA410B" w:rsidRDefault="00FA410B" w:rsidP="00F92367"/>
          <w:p w14:paraId="11474A60" w14:textId="77777777" w:rsidR="00FA410B" w:rsidRDefault="00FA410B" w:rsidP="00F92367">
            <w:r>
              <w:t>002</w:t>
            </w:r>
          </w:p>
        </w:tc>
      </w:tr>
      <w:tr w:rsidR="00FA410B" w14:paraId="73A07349" w14:textId="77777777" w:rsidTr="00F92367">
        <w:trPr>
          <w:trHeight w:val="665"/>
        </w:trPr>
        <w:tc>
          <w:tcPr>
            <w:tcW w:w="2268" w:type="dxa"/>
          </w:tcPr>
          <w:p w14:paraId="630118A8" w14:textId="77777777" w:rsidR="00FA410B" w:rsidRPr="001D0ABF" w:rsidRDefault="00FA410B" w:rsidP="00F92367">
            <w:r w:rsidRPr="001D0ABF">
              <w:rPr>
                <w:b/>
              </w:rPr>
              <w:t>Short description:</w:t>
            </w:r>
          </w:p>
        </w:tc>
        <w:tc>
          <w:tcPr>
            <w:tcW w:w="6588" w:type="dxa"/>
          </w:tcPr>
          <w:p w14:paraId="3C1BD5F3" w14:textId="77777777" w:rsidR="00FA410B" w:rsidRDefault="00FA410B" w:rsidP="00F92367"/>
          <w:p w14:paraId="12EB9ADB" w14:textId="77777777" w:rsidR="00FA410B" w:rsidRDefault="00FA410B" w:rsidP="00F92367">
            <w:r>
              <w:t>Search medication in the medicine list (Medication does not exist)</w:t>
            </w:r>
          </w:p>
        </w:tc>
      </w:tr>
      <w:tr w:rsidR="00FA410B" w14:paraId="12294CFB" w14:textId="77777777" w:rsidTr="00F92367">
        <w:tc>
          <w:tcPr>
            <w:tcW w:w="2268" w:type="dxa"/>
          </w:tcPr>
          <w:p w14:paraId="6D73AC68" w14:textId="77777777" w:rsidR="00FA410B" w:rsidRPr="001D0ABF" w:rsidRDefault="00FA410B" w:rsidP="00F92367">
            <w:r w:rsidRPr="001D0ABF">
              <w:rPr>
                <w:b/>
              </w:rPr>
              <w:t>Description:</w:t>
            </w:r>
          </w:p>
        </w:tc>
        <w:tc>
          <w:tcPr>
            <w:tcW w:w="6588" w:type="dxa"/>
          </w:tcPr>
          <w:p w14:paraId="09A9F969" w14:textId="77777777" w:rsidR="00FA410B" w:rsidRDefault="00FA410B" w:rsidP="00F92367"/>
          <w:p w14:paraId="58D1ECB6" w14:textId="77777777" w:rsidR="00FA410B" w:rsidRDefault="00FA410B" w:rsidP="00F92367">
            <w:r>
              <w:t>The system shall search if the entered medication is in the list of medicines.</w:t>
            </w:r>
          </w:p>
          <w:p w14:paraId="0872EB78" w14:textId="77777777" w:rsidR="00FA410B" w:rsidRDefault="00FA410B" w:rsidP="00F92367">
            <w:r>
              <w:t>If the medicine is not in the list, the system shall update the medicine list.</w:t>
            </w:r>
          </w:p>
          <w:p w14:paraId="3BC01CE8" w14:textId="77777777" w:rsidR="00FA410B" w:rsidRDefault="00FA410B" w:rsidP="00F92367">
            <w:r>
              <w:t>The system shall add a new note for any allergy symptoms.</w:t>
            </w:r>
          </w:p>
          <w:p w14:paraId="5421C09A" w14:textId="77777777" w:rsidR="00FA410B" w:rsidRDefault="00FA410B" w:rsidP="00F92367"/>
          <w:p w14:paraId="2DE6C95C" w14:textId="77777777" w:rsidR="00FA410B" w:rsidRDefault="00FA410B" w:rsidP="00F92367"/>
          <w:p w14:paraId="09C79A1A" w14:textId="77777777" w:rsidR="00FA410B" w:rsidRDefault="00FA410B" w:rsidP="00F92367"/>
          <w:p w14:paraId="496F9C74" w14:textId="77777777" w:rsidR="00FA410B" w:rsidRDefault="00FA410B" w:rsidP="00F92367"/>
          <w:p w14:paraId="59D1F325" w14:textId="77777777" w:rsidR="00FA410B" w:rsidRDefault="00FA410B" w:rsidP="00F92367"/>
          <w:p w14:paraId="6669A695" w14:textId="77777777" w:rsidR="00FA410B" w:rsidRDefault="00FA410B" w:rsidP="00F92367"/>
          <w:p w14:paraId="7E28A1A7" w14:textId="77777777" w:rsidR="00FA410B" w:rsidRDefault="00FA410B" w:rsidP="00F92367"/>
          <w:p w14:paraId="77CE89B6" w14:textId="77777777" w:rsidR="00FA410B" w:rsidRDefault="00FA410B" w:rsidP="00F92367"/>
          <w:p w14:paraId="498609AC" w14:textId="77777777" w:rsidR="00FA410B" w:rsidRDefault="00FA410B" w:rsidP="00F92367"/>
          <w:p w14:paraId="362DDD62" w14:textId="77777777" w:rsidR="00FA410B" w:rsidRDefault="00FA410B" w:rsidP="00F92367"/>
          <w:p w14:paraId="1892C089" w14:textId="77777777" w:rsidR="00FA410B" w:rsidRDefault="00FA410B" w:rsidP="00F92367"/>
          <w:p w14:paraId="50F109A1" w14:textId="77777777" w:rsidR="00FA410B" w:rsidRDefault="00FA410B" w:rsidP="00F92367"/>
          <w:p w14:paraId="4A0B58BA" w14:textId="77777777" w:rsidR="00FA410B" w:rsidRDefault="00FA410B" w:rsidP="00F92367"/>
          <w:p w14:paraId="3057BF59" w14:textId="77777777" w:rsidR="00FA410B" w:rsidRDefault="00FA410B" w:rsidP="00F92367"/>
          <w:p w14:paraId="315482C3" w14:textId="77777777" w:rsidR="00FA410B" w:rsidRDefault="00FA410B" w:rsidP="00F92367"/>
        </w:tc>
      </w:tr>
      <w:tr w:rsidR="00FA410B" w14:paraId="1B829161" w14:textId="77777777" w:rsidTr="00F92367">
        <w:tc>
          <w:tcPr>
            <w:tcW w:w="2268" w:type="dxa"/>
          </w:tcPr>
          <w:p w14:paraId="557B005D" w14:textId="77777777" w:rsidR="00FA410B" w:rsidRPr="001D0ABF" w:rsidRDefault="00FA410B" w:rsidP="00F92367">
            <w:r w:rsidRPr="001D0ABF">
              <w:rPr>
                <w:b/>
              </w:rPr>
              <w:lastRenderedPageBreak/>
              <w:t>Pre-Conditions</w:t>
            </w:r>
            <w:r w:rsidRPr="001D0ABF">
              <w:t>:</w:t>
            </w:r>
          </w:p>
        </w:tc>
        <w:tc>
          <w:tcPr>
            <w:tcW w:w="6588" w:type="dxa"/>
          </w:tcPr>
          <w:p w14:paraId="6AC9DF0D" w14:textId="77777777" w:rsidR="00FA410B" w:rsidRDefault="00FA410B" w:rsidP="00F92367"/>
          <w:p w14:paraId="5D7EEBCF" w14:textId="77777777" w:rsidR="00FA410B" w:rsidRDefault="00FA410B" w:rsidP="00F92367">
            <w:r>
              <w:t>The user must be logged in.</w:t>
            </w:r>
          </w:p>
          <w:p w14:paraId="6929483A" w14:textId="77777777" w:rsidR="00FA410B" w:rsidRDefault="00FA410B" w:rsidP="00F92367">
            <w:r>
              <w:t>The medication should have been entered.</w:t>
            </w:r>
          </w:p>
          <w:p w14:paraId="6FC4C5B7" w14:textId="77777777" w:rsidR="00FA410B" w:rsidRDefault="00FA410B" w:rsidP="00F92367"/>
          <w:p w14:paraId="6AE1E5DA" w14:textId="77777777" w:rsidR="00FA410B" w:rsidRDefault="00FA410B" w:rsidP="00F92367"/>
          <w:p w14:paraId="773BDD72" w14:textId="77777777" w:rsidR="00FA410B" w:rsidRDefault="00FA410B" w:rsidP="00F92367"/>
          <w:p w14:paraId="4EAB44FE" w14:textId="77777777" w:rsidR="00FA410B" w:rsidRDefault="00FA410B" w:rsidP="00F92367"/>
        </w:tc>
      </w:tr>
      <w:tr w:rsidR="00FA410B" w14:paraId="066355F1" w14:textId="77777777" w:rsidTr="00F92367">
        <w:tc>
          <w:tcPr>
            <w:tcW w:w="2268" w:type="dxa"/>
          </w:tcPr>
          <w:p w14:paraId="7B0FE630" w14:textId="77777777" w:rsidR="00FA410B" w:rsidRPr="001D0ABF" w:rsidRDefault="00FA410B" w:rsidP="00F92367">
            <w:r w:rsidRPr="001D0ABF">
              <w:rPr>
                <w:b/>
              </w:rPr>
              <w:t>Post Conditions:</w:t>
            </w:r>
          </w:p>
        </w:tc>
        <w:tc>
          <w:tcPr>
            <w:tcW w:w="6588" w:type="dxa"/>
          </w:tcPr>
          <w:p w14:paraId="2BFEC93B" w14:textId="77777777" w:rsidR="00FA410B" w:rsidRDefault="00FA410B" w:rsidP="00F92367"/>
          <w:p w14:paraId="687AB7C5" w14:textId="77777777" w:rsidR="00FA410B" w:rsidRDefault="00FA410B" w:rsidP="00F92367">
            <w:r>
              <w:t>The medicine list must have been updated.</w:t>
            </w:r>
          </w:p>
          <w:p w14:paraId="46E8EA84" w14:textId="77777777" w:rsidR="00FA410B" w:rsidRDefault="00FA410B" w:rsidP="00F92367"/>
          <w:p w14:paraId="70799DA5" w14:textId="77777777" w:rsidR="00FA410B" w:rsidRDefault="00FA410B" w:rsidP="00F92367"/>
          <w:p w14:paraId="04A1BF07" w14:textId="77777777" w:rsidR="00FA410B" w:rsidRDefault="00FA410B" w:rsidP="00F92367"/>
          <w:p w14:paraId="4C2A1B3A" w14:textId="77777777" w:rsidR="00FA410B" w:rsidRDefault="00FA410B" w:rsidP="00F92367"/>
        </w:tc>
      </w:tr>
      <w:tr w:rsidR="00FA410B" w14:paraId="1E56FDF2" w14:textId="77777777" w:rsidTr="00F92367">
        <w:tc>
          <w:tcPr>
            <w:tcW w:w="2268" w:type="dxa"/>
          </w:tcPr>
          <w:p w14:paraId="2BE4B82C" w14:textId="77777777" w:rsidR="00FA410B" w:rsidRPr="001D0ABF" w:rsidRDefault="00FA410B" w:rsidP="00F92367">
            <w:r w:rsidRPr="001D0ABF">
              <w:rPr>
                <w:b/>
              </w:rPr>
              <w:t>Other attributes:</w:t>
            </w:r>
          </w:p>
        </w:tc>
        <w:tc>
          <w:tcPr>
            <w:tcW w:w="6588" w:type="dxa"/>
          </w:tcPr>
          <w:p w14:paraId="007A3D9D" w14:textId="77777777" w:rsidR="00FA410B" w:rsidRDefault="00FA410B" w:rsidP="00F92367"/>
          <w:p w14:paraId="6C9A6A67" w14:textId="77777777" w:rsidR="00FA410B" w:rsidRDefault="00FA410B" w:rsidP="00F92367">
            <w:r>
              <w:t>The medication should not be in the medication list.</w:t>
            </w:r>
          </w:p>
          <w:p w14:paraId="7AF0DE5D" w14:textId="77777777" w:rsidR="00FA410B" w:rsidRDefault="00FA410B" w:rsidP="00F92367"/>
          <w:p w14:paraId="058F7F37" w14:textId="77777777" w:rsidR="00FA410B" w:rsidRDefault="00FA410B" w:rsidP="00F92367"/>
          <w:p w14:paraId="6D1003F8" w14:textId="77777777" w:rsidR="00FA410B" w:rsidRDefault="00FA410B" w:rsidP="00F92367"/>
          <w:p w14:paraId="1A753AA1" w14:textId="77777777" w:rsidR="00FA410B" w:rsidRDefault="00FA410B" w:rsidP="00F92367"/>
        </w:tc>
      </w:tr>
    </w:tbl>
    <w:p w14:paraId="0A58DD06" w14:textId="77777777" w:rsidR="00FA410B" w:rsidRDefault="00FA410B" w:rsidP="00FA410B"/>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F92367">
        <w:tc>
          <w:tcPr>
            <w:tcW w:w="2268" w:type="dxa"/>
          </w:tcPr>
          <w:p w14:paraId="0739A46F" w14:textId="77777777" w:rsidR="00FA410B" w:rsidRPr="001D0ABF" w:rsidRDefault="00FA410B" w:rsidP="00F92367">
            <w:r w:rsidRPr="001D0ABF">
              <w:rPr>
                <w:b/>
              </w:rPr>
              <w:t>Requirement Title:</w:t>
            </w:r>
          </w:p>
          <w:p w14:paraId="4965E0BC" w14:textId="77777777" w:rsidR="00FA410B" w:rsidRPr="001D0ABF" w:rsidRDefault="00FA410B" w:rsidP="00F92367">
            <w:pPr>
              <w:ind w:firstLine="720"/>
            </w:pPr>
          </w:p>
        </w:tc>
        <w:tc>
          <w:tcPr>
            <w:tcW w:w="6588" w:type="dxa"/>
          </w:tcPr>
          <w:p w14:paraId="646B5ECB" w14:textId="77777777" w:rsidR="00FA410B" w:rsidRDefault="00FA410B" w:rsidP="00F92367"/>
          <w:p w14:paraId="06206B11" w14:textId="2B119FDE" w:rsidR="00FA410B" w:rsidRDefault="00FA410B" w:rsidP="00F92367">
            <w:r>
              <w:t>Medication</w:t>
            </w:r>
          </w:p>
        </w:tc>
      </w:tr>
      <w:tr w:rsidR="00FA410B" w14:paraId="1389E288" w14:textId="77777777" w:rsidTr="00F92367">
        <w:tc>
          <w:tcPr>
            <w:tcW w:w="2268" w:type="dxa"/>
          </w:tcPr>
          <w:p w14:paraId="43B3DE6A" w14:textId="77777777" w:rsidR="00FA410B" w:rsidRPr="001D0ABF" w:rsidRDefault="00FA410B" w:rsidP="00F92367">
            <w:r w:rsidRPr="001D0ABF">
              <w:rPr>
                <w:b/>
              </w:rPr>
              <w:t>Sequence No:</w:t>
            </w:r>
          </w:p>
        </w:tc>
        <w:tc>
          <w:tcPr>
            <w:tcW w:w="6588" w:type="dxa"/>
          </w:tcPr>
          <w:p w14:paraId="6668541C" w14:textId="77777777" w:rsidR="00FA410B" w:rsidRDefault="00FA410B" w:rsidP="00F92367"/>
          <w:p w14:paraId="4B6F9A93" w14:textId="77777777" w:rsidR="00FA410B" w:rsidRDefault="00FA410B" w:rsidP="00F92367">
            <w:r>
              <w:t>003</w:t>
            </w:r>
          </w:p>
        </w:tc>
      </w:tr>
      <w:tr w:rsidR="00FA410B" w14:paraId="26C35598" w14:textId="77777777" w:rsidTr="00F92367">
        <w:trPr>
          <w:trHeight w:val="665"/>
        </w:trPr>
        <w:tc>
          <w:tcPr>
            <w:tcW w:w="2268" w:type="dxa"/>
          </w:tcPr>
          <w:p w14:paraId="2BC428D0" w14:textId="77777777" w:rsidR="00FA410B" w:rsidRPr="001D0ABF" w:rsidRDefault="00FA410B" w:rsidP="00F92367">
            <w:r w:rsidRPr="001D0ABF">
              <w:rPr>
                <w:b/>
              </w:rPr>
              <w:t>Short description:</w:t>
            </w:r>
          </w:p>
        </w:tc>
        <w:tc>
          <w:tcPr>
            <w:tcW w:w="6588" w:type="dxa"/>
          </w:tcPr>
          <w:p w14:paraId="1F5E9040" w14:textId="77777777" w:rsidR="00FA410B" w:rsidRDefault="00FA410B" w:rsidP="00F92367"/>
          <w:p w14:paraId="09D0B52E" w14:textId="77777777" w:rsidR="00FA410B" w:rsidRDefault="00FA410B" w:rsidP="00F92367">
            <w:r>
              <w:t>Update new prescription</w:t>
            </w:r>
          </w:p>
        </w:tc>
      </w:tr>
      <w:tr w:rsidR="00FA410B" w14:paraId="26691C4C" w14:textId="77777777" w:rsidTr="00F92367">
        <w:tc>
          <w:tcPr>
            <w:tcW w:w="2268" w:type="dxa"/>
          </w:tcPr>
          <w:p w14:paraId="2EB75E52" w14:textId="77777777" w:rsidR="00FA410B" w:rsidRPr="001D0ABF" w:rsidRDefault="00FA410B" w:rsidP="00F92367">
            <w:r w:rsidRPr="001D0ABF">
              <w:rPr>
                <w:b/>
              </w:rPr>
              <w:t>Description:</w:t>
            </w:r>
          </w:p>
        </w:tc>
        <w:tc>
          <w:tcPr>
            <w:tcW w:w="6588" w:type="dxa"/>
          </w:tcPr>
          <w:p w14:paraId="4BAA28CF" w14:textId="77777777" w:rsidR="00FA410B" w:rsidRDefault="00FA410B" w:rsidP="00F92367"/>
          <w:p w14:paraId="59EC6FCE" w14:textId="77777777" w:rsidR="00FA410B" w:rsidRDefault="00FA410B" w:rsidP="00F92367">
            <w:r>
              <w:t>After checking notes and updating the medicine list, the system shall update a new prescription for the user.</w:t>
            </w:r>
          </w:p>
          <w:p w14:paraId="5E8A0D2C" w14:textId="77777777" w:rsidR="00FA410B" w:rsidRDefault="00FA410B" w:rsidP="00F92367">
            <w:r>
              <w:t>The system shall include the prescription date, the amount of dose and the time for the medication to be taken.</w:t>
            </w:r>
          </w:p>
          <w:p w14:paraId="71283AEE" w14:textId="77777777" w:rsidR="00FA410B" w:rsidRDefault="00FA410B" w:rsidP="00F92367"/>
          <w:p w14:paraId="2F69B685" w14:textId="77777777" w:rsidR="00FA410B" w:rsidRDefault="00FA410B" w:rsidP="00F92367"/>
          <w:p w14:paraId="058BE21D" w14:textId="77777777" w:rsidR="00FA410B" w:rsidRDefault="00FA410B" w:rsidP="00F92367"/>
          <w:p w14:paraId="626E252F" w14:textId="77777777" w:rsidR="00FA410B" w:rsidRDefault="00FA410B" w:rsidP="00F92367"/>
          <w:p w14:paraId="3695742F" w14:textId="77777777" w:rsidR="00FA410B" w:rsidRDefault="00FA410B" w:rsidP="00F92367"/>
          <w:p w14:paraId="1E970F6F" w14:textId="77777777" w:rsidR="00FA410B" w:rsidRDefault="00FA410B" w:rsidP="00F92367"/>
          <w:p w14:paraId="2437DF6E" w14:textId="77777777" w:rsidR="00FA410B" w:rsidRDefault="00FA410B" w:rsidP="00F92367"/>
          <w:p w14:paraId="0E834B17" w14:textId="77777777" w:rsidR="00FA410B" w:rsidRDefault="00FA410B" w:rsidP="00F92367"/>
          <w:p w14:paraId="5DE479CF" w14:textId="77777777" w:rsidR="00FA410B" w:rsidRDefault="00FA410B" w:rsidP="00F92367"/>
          <w:p w14:paraId="2121ECD7" w14:textId="77777777" w:rsidR="00FA410B" w:rsidRDefault="00FA410B" w:rsidP="00F92367"/>
          <w:p w14:paraId="2D87CA80" w14:textId="77777777" w:rsidR="00FA410B" w:rsidRDefault="00FA410B" w:rsidP="00F92367"/>
          <w:p w14:paraId="4D705489" w14:textId="77777777" w:rsidR="00FA410B" w:rsidRDefault="00FA410B" w:rsidP="00F92367"/>
          <w:p w14:paraId="6967E2E9" w14:textId="77777777" w:rsidR="00FA410B" w:rsidRDefault="00FA410B" w:rsidP="00F92367"/>
          <w:p w14:paraId="5178E800" w14:textId="77777777" w:rsidR="00FA410B" w:rsidRDefault="00FA410B" w:rsidP="00F92367"/>
        </w:tc>
      </w:tr>
      <w:tr w:rsidR="00FA410B" w14:paraId="5CB18690" w14:textId="77777777" w:rsidTr="00F92367">
        <w:tc>
          <w:tcPr>
            <w:tcW w:w="2268" w:type="dxa"/>
          </w:tcPr>
          <w:p w14:paraId="296F5059" w14:textId="77777777" w:rsidR="00FA410B" w:rsidRPr="001D0ABF" w:rsidRDefault="00FA410B" w:rsidP="00F92367">
            <w:r w:rsidRPr="001D0ABF">
              <w:rPr>
                <w:b/>
              </w:rPr>
              <w:lastRenderedPageBreak/>
              <w:t>Pre-Conditions</w:t>
            </w:r>
            <w:r w:rsidRPr="001D0ABF">
              <w:t>:</w:t>
            </w:r>
          </w:p>
        </w:tc>
        <w:tc>
          <w:tcPr>
            <w:tcW w:w="6588" w:type="dxa"/>
          </w:tcPr>
          <w:p w14:paraId="2E6A3DC6" w14:textId="77777777" w:rsidR="00FA410B" w:rsidRDefault="00FA410B" w:rsidP="00F92367"/>
          <w:p w14:paraId="3CD0ADCC" w14:textId="77777777" w:rsidR="00FA410B" w:rsidRDefault="00FA410B" w:rsidP="00F92367">
            <w:r>
              <w:t>The user must be logged in.</w:t>
            </w:r>
          </w:p>
          <w:p w14:paraId="2CA82EEC" w14:textId="77777777" w:rsidR="00FA410B" w:rsidRDefault="00FA410B" w:rsidP="00F92367">
            <w:r>
              <w:t>The medicine should be in the list.</w:t>
            </w:r>
          </w:p>
          <w:p w14:paraId="4B1CD5F8" w14:textId="77777777" w:rsidR="00FA410B" w:rsidRDefault="00FA410B" w:rsidP="00F92367">
            <w:r>
              <w:t>The notes should have been checked.</w:t>
            </w:r>
          </w:p>
          <w:p w14:paraId="2C497AD0" w14:textId="77777777" w:rsidR="00FA410B" w:rsidRDefault="00FA410B" w:rsidP="00F92367"/>
          <w:p w14:paraId="19F950BC" w14:textId="77777777" w:rsidR="00FA410B" w:rsidRDefault="00FA410B" w:rsidP="00F92367"/>
          <w:p w14:paraId="0C9B079A" w14:textId="77777777" w:rsidR="00FA410B" w:rsidRDefault="00FA410B" w:rsidP="00F92367"/>
          <w:p w14:paraId="327F677A" w14:textId="77777777" w:rsidR="00FA410B" w:rsidRDefault="00FA410B" w:rsidP="00F92367"/>
        </w:tc>
      </w:tr>
      <w:tr w:rsidR="00FA410B" w14:paraId="366D7534" w14:textId="77777777" w:rsidTr="00F92367">
        <w:tc>
          <w:tcPr>
            <w:tcW w:w="2268" w:type="dxa"/>
          </w:tcPr>
          <w:p w14:paraId="21843AF3" w14:textId="77777777" w:rsidR="00FA410B" w:rsidRPr="001D0ABF" w:rsidRDefault="00FA410B" w:rsidP="00F92367">
            <w:r w:rsidRPr="001D0ABF">
              <w:rPr>
                <w:b/>
              </w:rPr>
              <w:t>Post Conditions:</w:t>
            </w:r>
          </w:p>
        </w:tc>
        <w:tc>
          <w:tcPr>
            <w:tcW w:w="6588" w:type="dxa"/>
          </w:tcPr>
          <w:p w14:paraId="68D640AF" w14:textId="77777777" w:rsidR="00FA410B" w:rsidRDefault="00FA410B" w:rsidP="00F92367"/>
          <w:p w14:paraId="7E7C738E" w14:textId="77777777" w:rsidR="00FA410B" w:rsidRDefault="00FA410B" w:rsidP="00F92367">
            <w:r>
              <w:t>A new prescription should be available for the user.</w:t>
            </w:r>
          </w:p>
          <w:p w14:paraId="076A03B4" w14:textId="77777777" w:rsidR="00FA410B" w:rsidRDefault="00FA410B" w:rsidP="00F92367"/>
          <w:p w14:paraId="091CC046" w14:textId="77777777" w:rsidR="00FA410B" w:rsidRDefault="00FA410B" w:rsidP="00F92367"/>
          <w:p w14:paraId="2F08F387" w14:textId="77777777" w:rsidR="00FA410B" w:rsidRDefault="00FA410B" w:rsidP="00F92367"/>
          <w:p w14:paraId="0573616E" w14:textId="77777777" w:rsidR="00FA410B" w:rsidRDefault="00FA410B" w:rsidP="00F92367"/>
        </w:tc>
      </w:tr>
      <w:tr w:rsidR="00FA410B" w14:paraId="61BF7D35" w14:textId="77777777" w:rsidTr="00F92367">
        <w:tc>
          <w:tcPr>
            <w:tcW w:w="2268" w:type="dxa"/>
          </w:tcPr>
          <w:p w14:paraId="2036273B" w14:textId="77777777" w:rsidR="00FA410B" w:rsidRPr="001D0ABF" w:rsidRDefault="00FA410B" w:rsidP="00F92367">
            <w:r w:rsidRPr="001D0ABF">
              <w:rPr>
                <w:b/>
              </w:rPr>
              <w:t>Other attributes:</w:t>
            </w:r>
          </w:p>
        </w:tc>
        <w:tc>
          <w:tcPr>
            <w:tcW w:w="6588" w:type="dxa"/>
          </w:tcPr>
          <w:p w14:paraId="588BC605" w14:textId="77777777" w:rsidR="00FA410B" w:rsidRDefault="00FA410B" w:rsidP="00F92367"/>
          <w:p w14:paraId="05388184" w14:textId="77777777" w:rsidR="00FA410B" w:rsidRDefault="00FA410B" w:rsidP="00F92367">
            <w:r>
              <w:t>The system shall have an alarm to make sure the user takes the right dose of medication on time.</w:t>
            </w:r>
          </w:p>
          <w:p w14:paraId="63CD544E" w14:textId="77777777" w:rsidR="00FA410B" w:rsidRDefault="00FA410B" w:rsidP="00F92367"/>
          <w:p w14:paraId="57282CBF" w14:textId="77777777" w:rsidR="00FA410B" w:rsidRDefault="00FA410B" w:rsidP="00F92367"/>
          <w:p w14:paraId="3B497141" w14:textId="77777777" w:rsidR="00FA410B" w:rsidRDefault="00FA410B" w:rsidP="00F92367"/>
          <w:p w14:paraId="0B8AAA9A" w14:textId="77777777" w:rsidR="00FA410B" w:rsidRDefault="00FA410B" w:rsidP="00F92367"/>
        </w:tc>
      </w:tr>
    </w:tbl>
    <w:p w14:paraId="0B22AA89" w14:textId="7385FACC" w:rsidR="00FA410B" w:rsidRDefault="00FA410B" w:rsidP="00FA410B">
      <w:pPr>
        <w:pStyle w:val="BodyText2"/>
        <w:ind w:left="0"/>
      </w:pPr>
    </w:p>
    <w:p w14:paraId="75F360A3" w14:textId="088E45ED" w:rsidR="00FA410B" w:rsidRDefault="00FA410B" w:rsidP="00FA410B">
      <w:pPr>
        <w:pStyle w:val="BodyText2"/>
        <w:ind w:left="0"/>
      </w:pPr>
    </w:p>
    <w:p w14:paraId="3B80E919" w14:textId="77777777" w:rsidR="00FA410B" w:rsidRDefault="00FA410B" w:rsidP="00FA410B">
      <w:pPr>
        <w:pStyle w:val="Heading2"/>
      </w:pPr>
      <w:bookmarkStart w:id="14" w:name="_Toc476009502"/>
      <w:r>
        <w:t>4.4 “Diet” Requirements</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F92367">
        <w:trPr>
          <w:trHeight w:val="566"/>
        </w:trPr>
        <w:tc>
          <w:tcPr>
            <w:tcW w:w="2268" w:type="dxa"/>
          </w:tcPr>
          <w:p w14:paraId="5B7B438A" w14:textId="77777777" w:rsidR="00FA410B" w:rsidRPr="001D0ABF" w:rsidRDefault="00FA410B" w:rsidP="00F92367">
            <w:r w:rsidRPr="001D0ABF">
              <w:rPr>
                <w:b/>
              </w:rPr>
              <w:t>Requirement Title:</w:t>
            </w:r>
          </w:p>
          <w:p w14:paraId="22DAEEB5" w14:textId="77777777" w:rsidR="00FA410B" w:rsidRPr="001D0ABF" w:rsidRDefault="00FA410B" w:rsidP="00F92367">
            <w:pPr>
              <w:ind w:firstLine="720"/>
            </w:pPr>
          </w:p>
        </w:tc>
        <w:tc>
          <w:tcPr>
            <w:tcW w:w="6588" w:type="dxa"/>
          </w:tcPr>
          <w:p w14:paraId="44046CF8" w14:textId="77777777" w:rsidR="00FA410B" w:rsidRDefault="00FA410B" w:rsidP="00F92367">
            <w:r>
              <w:t>Diet</w:t>
            </w:r>
          </w:p>
        </w:tc>
      </w:tr>
      <w:tr w:rsidR="00FA410B" w14:paraId="7F4C92C7" w14:textId="77777777" w:rsidTr="00F92367">
        <w:tc>
          <w:tcPr>
            <w:tcW w:w="2268" w:type="dxa"/>
          </w:tcPr>
          <w:p w14:paraId="2A7AE90C" w14:textId="77777777" w:rsidR="00FA410B" w:rsidRPr="001D0ABF" w:rsidRDefault="00FA410B" w:rsidP="00F92367">
            <w:r w:rsidRPr="001D0ABF">
              <w:rPr>
                <w:b/>
              </w:rPr>
              <w:t>Sequence No:</w:t>
            </w:r>
          </w:p>
        </w:tc>
        <w:tc>
          <w:tcPr>
            <w:tcW w:w="6588" w:type="dxa"/>
          </w:tcPr>
          <w:p w14:paraId="484B329F" w14:textId="77777777" w:rsidR="00FA410B" w:rsidRDefault="00FA410B" w:rsidP="00F92367"/>
          <w:p w14:paraId="07E1DF9F" w14:textId="77777777" w:rsidR="00FA410B" w:rsidRDefault="00FA410B" w:rsidP="00F92367">
            <w:r>
              <w:t>001</w:t>
            </w:r>
          </w:p>
        </w:tc>
      </w:tr>
      <w:tr w:rsidR="00FA410B" w14:paraId="6B2F9D90" w14:textId="77777777" w:rsidTr="00F92367">
        <w:trPr>
          <w:trHeight w:val="665"/>
        </w:trPr>
        <w:tc>
          <w:tcPr>
            <w:tcW w:w="2268" w:type="dxa"/>
          </w:tcPr>
          <w:p w14:paraId="37A7C917" w14:textId="77777777" w:rsidR="00FA410B" w:rsidRPr="001D0ABF" w:rsidRDefault="00FA410B" w:rsidP="00F92367">
            <w:r w:rsidRPr="001D0ABF">
              <w:rPr>
                <w:b/>
              </w:rPr>
              <w:t>Short description:</w:t>
            </w:r>
          </w:p>
        </w:tc>
        <w:tc>
          <w:tcPr>
            <w:tcW w:w="6588" w:type="dxa"/>
          </w:tcPr>
          <w:p w14:paraId="3ADA474E" w14:textId="77777777" w:rsidR="00FA410B" w:rsidRDefault="00FA410B" w:rsidP="00F92367"/>
          <w:p w14:paraId="62EE4DE8" w14:textId="77777777" w:rsidR="00FA410B" w:rsidRDefault="00FA410B" w:rsidP="00F92367">
            <w:r>
              <w:t>Keep Track of user’s food intake.</w:t>
            </w:r>
          </w:p>
        </w:tc>
      </w:tr>
      <w:tr w:rsidR="00FA410B" w14:paraId="5DBD9CB6" w14:textId="77777777" w:rsidTr="00F92367">
        <w:tc>
          <w:tcPr>
            <w:tcW w:w="2268" w:type="dxa"/>
          </w:tcPr>
          <w:p w14:paraId="1CBC86D0" w14:textId="77777777" w:rsidR="00FA410B" w:rsidRPr="001D0ABF" w:rsidRDefault="00FA410B" w:rsidP="00F92367">
            <w:r w:rsidRPr="001D0ABF">
              <w:rPr>
                <w:b/>
              </w:rPr>
              <w:t>Description:</w:t>
            </w:r>
          </w:p>
        </w:tc>
        <w:tc>
          <w:tcPr>
            <w:tcW w:w="6588" w:type="dxa"/>
          </w:tcPr>
          <w:p w14:paraId="078CA9D1" w14:textId="77777777" w:rsidR="00FA410B" w:rsidRDefault="00FA410B" w:rsidP="00F92367"/>
          <w:p w14:paraId="3A5B58A5" w14:textId="77777777" w:rsidR="00FA410B" w:rsidRDefault="00FA410B" w:rsidP="00F92367">
            <w:r>
              <w:t>The system shall have a box where the user will enter their diet. The box should be labeled as “Enter Diet”. The user will be able to choose their diet based on their health issues.</w:t>
            </w:r>
          </w:p>
          <w:p w14:paraId="5D6481BD" w14:textId="77777777" w:rsidR="00FA410B" w:rsidRDefault="00FA410B" w:rsidP="00F92367"/>
          <w:p w14:paraId="73D21AA8" w14:textId="77777777" w:rsidR="00FA410B" w:rsidRDefault="00FA410B" w:rsidP="00F92367"/>
          <w:p w14:paraId="5E55878E" w14:textId="77777777" w:rsidR="00FA410B" w:rsidRDefault="00FA410B" w:rsidP="00F92367"/>
          <w:p w14:paraId="123E3B6A" w14:textId="77777777" w:rsidR="00FA410B" w:rsidRDefault="00FA410B" w:rsidP="00F92367"/>
          <w:p w14:paraId="787A0967" w14:textId="77777777" w:rsidR="00FA410B" w:rsidRDefault="00FA410B" w:rsidP="00F92367"/>
          <w:p w14:paraId="7CC7A196" w14:textId="77777777" w:rsidR="00FA410B" w:rsidRDefault="00FA410B" w:rsidP="00F92367"/>
          <w:p w14:paraId="118EEA5C" w14:textId="77777777" w:rsidR="00FA410B" w:rsidRDefault="00FA410B" w:rsidP="00F92367"/>
          <w:p w14:paraId="32C1906F" w14:textId="77777777" w:rsidR="00FA410B" w:rsidRDefault="00FA410B" w:rsidP="00F92367"/>
          <w:p w14:paraId="46CEB0F7" w14:textId="77777777" w:rsidR="00FA410B" w:rsidRDefault="00FA410B" w:rsidP="00F92367"/>
          <w:p w14:paraId="0267C7E1" w14:textId="77777777" w:rsidR="00FA410B" w:rsidRDefault="00FA410B" w:rsidP="00F92367"/>
          <w:p w14:paraId="626BB58A" w14:textId="77777777" w:rsidR="00FA410B" w:rsidRDefault="00FA410B" w:rsidP="00F92367"/>
          <w:p w14:paraId="59204ED1" w14:textId="77777777" w:rsidR="00FA410B" w:rsidRDefault="00FA410B" w:rsidP="00F92367"/>
          <w:p w14:paraId="477C970B" w14:textId="77777777" w:rsidR="00FA410B" w:rsidRDefault="00FA410B" w:rsidP="00F92367"/>
          <w:p w14:paraId="11BB6926" w14:textId="77777777" w:rsidR="00FA410B" w:rsidRDefault="00FA410B" w:rsidP="00F92367"/>
        </w:tc>
      </w:tr>
      <w:tr w:rsidR="00FA410B" w14:paraId="221416C9" w14:textId="77777777" w:rsidTr="00F92367">
        <w:tc>
          <w:tcPr>
            <w:tcW w:w="2268" w:type="dxa"/>
          </w:tcPr>
          <w:p w14:paraId="4E31DE03" w14:textId="77777777" w:rsidR="00FA410B" w:rsidRPr="001D0ABF" w:rsidRDefault="00FA410B" w:rsidP="00F92367">
            <w:r w:rsidRPr="001D0ABF">
              <w:rPr>
                <w:b/>
              </w:rPr>
              <w:lastRenderedPageBreak/>
              <w:t>Pre-Conditions</w:t>
            </w:r>
            <w:r w:rsidRPr="001D0ABF">
              <w:t>:</w:t>
            </w:r>
          </w:p>
        </w:tc>
        <w:tc>
          <w:tcPr>
            <w:tcW w:w="6588" w:type="dxa"/>
          </w:tcPr>
          <w:p w14:paraId="6A1F0882" w14:textId="77777777" w:rsidR="00FA410B" w:rsidRDefault="00FA410B" w:rsidP="00F92367"/>
          <w:p w14:paraId="439640E3" w14:textId="77777777" w:rsidR="00FA410B" w:rsidRDefault="00FA410B" w:rsidP="00F92367">
            <w:r>
              <w:t>The user will have signed in already.</w:t>
            </w:r>
          </w:p>
          <w:p w14:paraId="76442040" w14:textId="77777777" w:rsidR="00FA410B" w:rsidRDefault="00FA410B" w:rsidP="00F92367"/>
          <w:p w14:paraId="2E9624A6" w14:textId="77777777" w:rsidR="00FA410B" w:rsidRDefault="00FA410B" w:rsidP="00F92367"/>
          <w:p w14:paraId="5108AF46" w14:textId="77777777" w:rsidR="00FA410B" w:rsidRDefault="00FA410B" w:rsidP="00F92367"/>
          <w:p w14:paraId="5538E865" w14:textId="77777777" w:rsidR="00FA410B" w:rsidRDefault="00FA410B" w:rsidP="00F92367"/>
          <w:p w14:paraId="03384DFA" w14:textId="77777777" w:rsidR="00FA410B" w:rsidRDefault="00FA410B" w:rsidP="00F92367"/>
        </w:tc>
      </w:tr>
      <w:tr w:rsidR="00FA410B" w14:paraId="5197E162" w14:textId="77777777" w:rsidTr="00F92367">
        <w:tc>
          <w:tcPr>
            <w:tcW w:w="2268" w:type="dxa"/>
          </w:tcPr>
          <w:p w14:paraId="77BAE1E1" w14:textId="77777777" w:rsidR="00FA410B" w:rsidRPr="001D0ABF" w:rsidRDefault="00FA410B" w:rsidP="00F92367">
            <w:r w:rsidRPr="001D0ABF">
              <w:rPr>
                <w:b/>
              </w:rPr>
              <w:t>Post Conditions:</w:t>
            </w:r>
          </w:p>
        </w:tc>
        <w:tc>
          <w:tcPr>
            <w:tcW w:w="6588" w:type="dxa"/>
          </w:tcPr>
          <w:p w14:paraId="577862CF" w14:textId="77777777" w:rsidR="00FA410B" w:rsidRDefault="00FA410B" w:rsidP="00F92367"/>
          <w:p w14:paraId="40737298" w14:textId="77777777" w:rsidR="00FA410B" w:rsidRDefault="00FA410B" w:rsidP="00F92367">
            <w:r>
              <w:t>The user will select their health issue and diet.</w:t>
            </w:r>
          </w:p>
          <w:p w14:paraId="2800116E" w14:textId="77777777" w:rsidR="00FA410B" w:rsidRDefault="00FA410B" w:rsidP="00F92367"/>
          <w:p w14:paraId="25A96521" w14:textId="77777777" w:rsidR="00FA410B" w:rsidRDefault="00FA410B" w:rsidP="00F92367"/>
          <w:p w14:paraId="6E99775B" w14:textId="77777777" w:rsidR="00FA410B" w:rsidRDefault="00FA410B" w:rsidP="00F92367"/>
          <w:p w14:paraId="1084CC22" w14:textId="77777777" w:rsidR="00FA410B" w:rsidRDefault="00FA410B" w:rsidP="00F92367"/>
        </w:tc>
      </w:tr>
      <w:tr w:rsidR="00FA410B" w14:paraId="12AC866A" w14:textId="77777777" w:rsidTr="00F92367">
        <w:tc>
          <w:tcPr>
            <w:tcW w:w="2268" w:type="dxa"/>
          </w:tcPr>
          <w:p w14:paraId="4AAE4CCF" w14:textId="77777777" w:rsidR="00FA410B" w:rsidRPr="001D0ABF" w:rsidRDefault="00FA410B" w:rsidP="00F92367">
            <w:r w:rsidRPr="001D0ABF">
              <w:rPr>
                <w:b/>
              </w:rPr>
              <w:t>Other attributes:</w:t>
            </w:r>
          </w:p>
        </w:tc>
        <w:tc>
          <w:tcPr>
            <w:tcW w:w="6588" w:type="dxa"/>
          </w:tcPr>
          <w:p w14:paraId="1BC583BC" w14:textId="77777777" w:rsidR="00FA410B" w:rsidRDefault="00FA410B" w:rsidP="00F92367"/>
          <w:p w14:paraId="035B714F" w14:textId="77777777" w:rsidR="00FA410B" w:rsidRDefault="00FA410B" w:rsidP="00F92367">
            <w:r>
              <w:t>There must be a button labeled “Go” that will attempt to record the user’s input.</w:t>
            </w:r>
          </w:p>
          <w:p w14:paraId="6616850A" w14:textId="77777777" w:rsidR="00FA410B" w:rsidRDefault="00FA410B" w:rsidP="00F92367"/>
          <w:p w14:paraId="08FACA52" w14:textId="77777777" w:rsidR="00FA410B" w:rsidRDefault="00FA410B" w:rsidP="00F92367"/>
          <w:p w14:paraId="18305EAB" w14:textId="77777777" w:rsidR="00FA410B" w:rsidRDefault="00FA410B" w:rsidP="00F92367"/>
        </w:tc>
      </w:tr>
    </w:tbl>
    <w:p w14:paraId="7FAD3E23" w14:textId="77777777" w:rsidR="00FA410B" w:rsidRDefault="00FA410B"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2BA194A7" w14:textId="77777777" w:rsidTr="00F92367">
        <w:tc>
          <w:tcPr>
            <w:tcW w:w="2268" w:type="dxa"/>
          </w:tcPr>
          <w:p w14:paraId="3435B64F" w14:textId="77777777" w:rsidR="00FA410B" w:rsidRPr="001D0ABF" w:rsidRDefault="00FA410B" w:rsidP="00F92367">
            <w:r w:rsidRPr="001D0ABF">
              <w:rPr>
                <w:b/>
              </w:rPr>
              <w:t>Requirement Title:</w:t>
            </w:r>
          </w:p>
          <w:p w14:paraId="0B9FB644" w14:textId="77777777" w:rsidR="00FA410B" w:rsidRPr="001D0ABF" w:rsidRDefault="00FA410B" w:rsidP="00F92367">
            <w:pPr>
              <w:ind w:firstLine="720"/>
            </w:pPr>
          </w:p>
        </w:tc>
        <w:tc>
          <w:tcPr>
            <w:tcW w:w="6588" w:type="dxa"/>
          </w:tcPr>
          <w:p w14:paraId="091FFFB6" w14:textId="77777777" w:rsidR="00FA410B" w:rsidRDefault="00FA410B" w:rsidP="00F92367">
            <w:r>
              <w:t>Diet</w:t>
            </w:r>
          </w:p>
        </w:tc>
      </w:tr>
      <w:tr w:rsidR="00FA410B" w14:paraId="25B0018D" w14:textId="77777777" w:rsidTr="00F92367">
        <w:trPr>
          <w:trHeight w:val="584"/>
        </w:trPr>
        <w:tc>
          <w:tcPr>
            <w:tcW w:w="2268" w:type="dxa"/>
          </w:tcPr>
          <w:p w14:paraId="70D09299" w14:textId="77777777" w:rsidR="00FA410B" w:rsidRPr="001D0ABF" w:rsidRDefault="00FA410B" w:rsidP="00F92367">
            <w:r w:rsidRPr="001D0ABF">
              <w:rPr>
                <w:b/>
              </w:rPr>
              <w:t>Sequence No:</w:t>
            </w:r>
          </w:p>
        </w:tc>
        <w:tc>
          <w:tcPr>
            <w:tcW w:w="6588" w:type="dxa"/>
          </w:tcPr>
          <w:p w14:paraId="0C94DFD0" w14:textId="77777777" w:rsidR="00FA410B" w:rsidRDefault="00FA410B" w:rsidP="00F92367">
            <w:r>
              <w:t>002</w:t>
            </w:r>
          </w:p>
          <w:p w14:paraId="465AD527" w14:textId="77777777" w:rsidR="00FA410B" w:rsidRDefault="00FA410B" w:rsidP="00F92367"/>
        </w:tc>
      </w:tr>
      <w:tr w:rsidR="00FA410B" w14:paraId="45959C5B" w14:textId="77777777" w:rsidTr="00F92367">
        <w:trPr>
          <w:trHeight w:val="665"/>
        </w:trPr>
        <w:tc>
          <w:tcPr>
            <w:tcW w:w="2268" w:type="dxa"/>
          </w:tcPr>
          <w:p w14:paraId="6C384387" w14:textId="77777777" w:rsidR="00FA410B" w:rsidRPr="001D0ABF" w:rsidRDefault="00FA410B" w:rsidP="00F92367">
            <w:r w:rsidRPr="001D0ABF">
              <w:rPr>
                <w:b/>
              </w:rPr>
              <w:t>Short description:</w:t>
            </w:r>
          </w:p>
        </w:tc>
        <w:tc>
          <w:tcPr>
            <w:tcW w:w="6588" w:type="dxa"/>
          </w:tcPr>
          <w:p w14:paraId="458392EB" w14:textId="77777777" w:rsidR="00FA410B" w:rsidRDefault="00FA410B" w:rsidP="00F92367">
            <w:r>
              <w:t>Contacts a doctor</w:t>
            </w:r>
          </w:p>
          <w:p w14:paraId="63A82B65" w14:textId="77777777" w:rsidR="00FA410B" w:rsidRDefault="00FA410B" w:rsidP="00F92367"/>
        </w:tc>
      </w:tr>
      <w:tr w:rsidR="00FA410B" w14:paraId="664B6652" w14:textId="77777777" w:rsidTr="00F92367">
        <w:tc>
          <w:tcPr>
            <w:tcW w:w="2268" w:type="dxa"/>
          </w:tcPr>
          <w:p w14:paraId="179C20A9" w14:textId="77777777" w:rsidR="00FA410B" w:rsidRPr="001D0ABF" w:rsidRDefault="00FA410B" w:rsidP="00F92367">
            <w:r w:rsidRPr="001D0ABF">
              <w:rPr>
                <w:b/>
              </w:rPr>
              <w:t>Description:</w:t>
            </w:r>
          </w:p>
        </w:tc>
        <w:tc>
          <w:tcPr>
            <w:tcW w:w="6588" w:type="dxa"/>
          </w:tcPr>
          <w:p w14:paraId="5B9D9F73" w14:textId="77777777" w:rsidR="00FA410B" w:rsidRDefault="00FA410B" w:rsidP="00F92367"/>
          <w:p w14:paraId="48FAF77D" w14:textId="77777777" w:rsidR="00FA410B" w:rsidRDefault="00FA410B" w:rsidP="00F92367">
            <w:r>
              <w:t>Once the user has selected their diet and health issue, the user will be able to notify the doctor. The doctor will check if the specific diet will be good if not he will notify the user to change their diet.</w:t>
            </w:r>
          </w:p>
          <w:p w14:paraId="5EF541C9" w14:textId="77777777" w:rsidR="00FA410B" w:rsidRDefault="00FA410B" w:rsidP="00F92367"/>
          <w:p w14:paraId="01E9B1E3" w14:textId="77777777" w:rsidR="00FA410B" w:rsidRDefault="00FA410B" w:rsidP="00F92367"/>
          <w:p w14:paraId="7D59FA39" w14:textId="77777777" w:rsidR="00FA410B" w:rsidRDefault="00FA410B" w:rsidP="00F92367"/>
          <w:p w14:paraId="7FE155B7" w14:textId="77777777" w:rsidR="00FA410B" w:rsidRDefault="00FA410B" w:rsidP="00F92367"/>
          <w:p w14:paraId="02A24BBD" w14:textId="77777777" w:rsidR="00FA410B" w:rsidRDefault="00FA410B" w:rsidP="00F92367"/>
          <w:p w14:paraId="274047AF" w14:textId="77777777" w:rsidR="00FA410B" w:rsidRDefault="00FA410B" w:rsidP="00F92367"/>
          <w:p w14:paraId="680ADCFD" w14:textId="77777777" w:rsidR="00FA410B" w:rsidRDefault="00FA410B" w:rsidP="00F92367"/>
          <w:p w14:paraId="03CCD3A5" w14:textId="77777777" w:rsidR="00FA410B" w:rsidRDefault="00FA410B" w:rsidP="00F92367"/>
          <w:p w14:paraId="63E00C79" w14:textId="77777777" w:rsidR="00FA410B" w:rsidRDefault="00FA410B" w:rsidP="00F92367"/>
          <w:p w14:paraId="254B6C41" w14:textId="77777777" w:rsidR="00FA410B" w:rsidRDefault="00FA410B" w:rsidP="00F92367"/>
          <w:p w14:paraId="5984BB79" w14:textId="77777777" w:rsidR="00FA410B" w:rsidRDefault="00FA410B" w:rsidP="00F92367"/>
          <w:p w14:paraId="54190432" w14:textId="77777777" w:rsidR="00FA410B" w:rsidRDefault="00FA410B" w:rsidP="00F92367"/>
          <w:p w14:paraId="5EC2D9F0" w14:textId="77777777" w:rsidR="00FA410B" w:rsidRDefault="00FA410B" w:rsidP="00F92367"/>
          <w:p w14:paraId="742FBBFA" w14:textId="77777777" w:rsidR="00FA410B" w:rsidRDefault="00FA410B" w:rsidP="00F92367"/>
        </w:tc>
      </w:tr>
      <w:tr w:rsidR="00FA410B" w14:paraId="43869DD1" w14:textId="77777777" w:rsidTr="00F92367">
        <w:tc>
          <w:tcPr>
            <w:tcW w:w="2268" w:type="dxa"/>
          </w:tcPr>
          <w:p w14:paraId="75A14568" w14:textId="77777777" w:rsidR="00FA410B" w:rsidRPr="001D0ABF" w:rsidRDefault="00FA410B" w:rsidP="00F92367">
            <w:r w:rsidRPr="001D0ABF">
              <w:rPr>
                <w:b/>
              </w:rPr>
              <w:lastRenderedPageBreak/>
              <w:t>Pre-Conditions</w:t>
            </w:r>
            <w:r w:rsidRPr="001D0ABF">
              <w:t>:</w:t>
            </w:r>
          </w:p>
        </w:tc>
        <w:tc>
          <w:tcPr>
            <w:tcW w:w="6588" w:type="dxa"/>
          </w:tcPr>
          <w:p w14:paraId="46F09D05" w14:textId="77777777" w:rsidR="00FA410B" w:rsidRDefault="00FA410B" w:rsidP="00F92367">
            <w:r>
              <w:t>The user should have selected their health issue and diet</w:t>
            </w:r>
          </w:p>
          <w:p w14:paraId="17C49492" w14:textId="77777777" w:rsidR="00FA410B" w:rsidRDefault="00FA410B" w:rsidP="00F92367"/>
          <w:p w14:paraId="6B847104" w14:textId="77777777" w:rsidR="00FA410B" w:rsidRDefault="00FA410B" w:rsidP="00F92367"/>
          <w:p w14:paraId="52F08756" w14:textId="77777777" w:rsidR="00FA410B" w:rsidRDefault="00FA410B" w:rsidP="00F92367"/>
          <w:p w14:paraId="7084C2D5" w14:textId="77777777" w:rsidR="00FA410B" w:rsidRDefault="00FA410B" w:rsidP="00F92367"/>
          <w:p w14:paraId="3033685B" w14:textId="77777777" w:rsidR="00FA410B" w:rsidRDefault="00FA410B" w:rsidP="00F92367"/>
          <w:p w14:paraId="3F373204" w14:textId="77777777" w:rsidR="00FA410B" w:rsidRDefault="00FA410B" w:rsidP="00F92367"/>
        </w:tc>
      </w:tr>
      <w:tr w:rsidR="00FA410B" w14:paraId="7D4D95B9" w14:textId="77777777" w:rsidTr="00F92367">
        <w:tc>
          <w:tcPr>
            <w:tcW w:w="2268" w:type="dxa"/>
          </w:tcPr>
          <w:p w14:paraId="1E613704" w14:textId="77777777" w:rsidR="00FA410B" w:rsidRPr="001D0ABF" w:rsidRDefault="00FA410B" w:rsidP="00F92367">
            <w:r w:rsidRPr="001D0ABF">
              <w:rPr>
                <w:b/>
              </w:rPr>
              <w:t>Post Conditions:</w:t>
            </w:r>
          </w:p>
        </w:tc>
        <w:tc>
          <w:tcPr>
            <w:tcW w:w="6588" w:type="dxa"/>
          </w:tcPr>
          <w:p w14:paraId="12885100" w14:textId="77777777" w:rsidR="00FA410B" w:rsidRDefault="00FA410B" w:rsidP="00F92367">
            <w:r>
              <w:t>Doctor will notify the user if their diet is good or not.</w:t>
            </w:r>
          </w:p>
          <w:p w14:paraId="1298177D" w14:textId="77777777" w:rsidR="00FA410B" w:rsidRDefault="00FA410B" w:rsidP="00F92367"/>
          <w:p w14:paraId="6FC9C982" w14:textId="77777777" w:rsidR="00FA410B" w:rsidRDefault="00FA410B" w:rsidP="00F92367"/>
          <w:p w14:paraId="2B447BC9" w14:textId="77777777" w:rsidR="00FA410B" w:rsidRDefault="00FA410B" w:rsidP="00F92367"/>
        </w:tc>
      </w:tr>
      <w:tr w:rsidR="00FA410B" w14:paraId="4F610702" w14:textId="77777777" w:rsidTr="00F92367">
        <w:tc>
          <w:tcPr>
            <w:tcW w:w="2268" w:type="dxa"/>
          </w:tcPr>
          <w:p w14:paraId="2475D3E5" w14:textId="77777777" w:rsidR="00FA410B" w:rsidRPr="001D0ABF" w:rsidRDefault="00FA410B" w:rsidP="00F92367">
            <w:r w:rsidRPr="001D0ABF">
              <w:rPr>
                <w:b/>
              </w:rPr>
              <w:t>Other attributes:</w:t>
            </w:r>
          </w:p>
        </w:tc>
        <w:tc>
          <w:tcPr>
            <w:tcW w:w="6588" w:type="dxa"/>
          </w:tcPr>
          <w:p w14:paraId="574EAB11" w14:textId="77777777" w:rsidR="00FA410B" w:rsidRDefault="00FA410B" w:rsidP="00F92367">
            <w:r>
              <w:t>There should be a button labeled “notify doctor” that will attempt to contact doctor.</w:t>
            </w:r>
          </w:p>
          <w:p w14:paraId="000591D5" w14:textId="77777777" w:rsidR="00FA410B" w:rsidRDefault="00FA410B" w:rsidP="00F92367"/>
          <w:p w14:paraId="70B84602" w14:textId="77777777" w:rsidR="00FA410B" w:rsidRDefault="00FA410B" w:rsidP="00F92367"/>
          <w:p w14:paraId="6862AC51" w14:textId="77777777" w:rsidR="00FA410B" w:rsidRDefault="00FA410B" w:rsidP="00F92367"/>
          <w:p w14:paraId="2C79954A" w14:textId="77777777" w:rsidR="00FA410B" w:rsidRDefault="00FA410B" w:rsidP="00F92367"/>
        </w:tc>
      </w:tr>
    </w:tbl>
    <w:p w14:paraId="551D57B5" w14:textId="77777777" w:rsidR="00FA410B" w:rsidRDefault="00FA410B"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r>
        <w:rPr>
          <w:szCs w:val="28"/>
        </w:rPr>
        <w:t>4.5</w:t>
      </w:r>
      <w:r w:rsidRPr="00FA410B">
        <w:rPr>
          <w:szCs w:val="28"/>
        </w:rPr>
        <w:t xml:space="preserve"> “NOTES” REQUIRMENTS</w:t>
      </w:r>
    </w:p>
    <w:p w14:paraId="06752A82" w14:textId="783B7F81" w:rsidR="00FA410B" w:rsidRDefault="00FA410B" w:rsidP="00FA410B">
      <w:pPr>
        <w:pStyle w:val="BodyText2"/>
      </w:pPr>
    </w:p>
    <w:p w14:paraId="1D976603" w14:textId="71D9ED96" w:rsidR="00FA410B" w:rsidRDefault="00FA410B"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t>4.6 “LOGIN” REQUIREMENTS</w:t>
      </w:r>
    </w:p>
    <w:bookmarkEnd w:id="12"/>
    <w:p w14:paraId="5BB0CFB4" w14:textId="77777777" w:rsidR="003D2684" w:rsidRDefault="003D2684">
      <w:pPr>
        <w:pStyle w:val="BodyText2"/>
      </w:pPr>
    </w:p>
    <w:p w14:paraId="291D1DD5" w14:textId="1C7278BA" w:rsidR="00797251" w:rsidRDefault="00FA410B" w:rsidP="00154E02">
      <w:pPr>
        <w:pStyle w:val="Heading2"/>
      </w:pPr>
      <w:bookmarkStart w:id="15" w:name="_Toc476009501"/>
      <w:r>
        <w:t>4.7</w:t>
      </w:r>
      <w:r w:rsidR="00797251">
        <w:t xml:space="preserve"> “</w:t>
      </w:r>
      <w:r w:rsidR="00154E02">
        <w:t>Search</w:t>
      </w:r>
      <w:r w:rsidR="00797251">
        <w:t>” Requirements</w:t>
      </w:r>
      <w:bookmarkEnd w:id="15"/>
    </w:p>
    <w:p w14:paraId="20AF5FB1" w14:textId="77777777" w:rsidR="00EF3D5C" w:rsidRDefault="005D0065" w:rsidP="005C34AF">
      <w:pPr>
        <w:pStyle w:val="BodyText2"/>
        <w:tabs>
          <w:tab w:val="left" w:pos="2415"/>
        </w:tabs>
        <w:ind w:left="0"/>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1FE38457" w:rsidR="00EF3D5C" w:rsidRDefault="008467E7" w:rsidP="00397D72">
            <w:r>
              <w:t>2</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132231BC" w14:textId="7658B62C" w:rsidR="00EF3D5C" w:rsidRDefault="008467E7" w:rsidP="00397D72">
            <w:r>
              <w:t>Search for stored or general data</w:t>
            </w:r>
          </w:p>
          <w:p w14:paraId="21DAB431" w14:textId="77777777" w:rsidR="00EF3D5C" w:rsidRDefault="00EF3D5C" w:rsidP="00397D72"/>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314D8E0E" w:rsidR="00EF3D5C" w:rsidRDefault="008467E7" w:rsidP="00397D72">
            <w:r>
              <w:lastRenderedPageBreak/>
              <w:t>There must be a button labeled as “Search” where the user can search for something specific or general.</w:t>
            </w:r>
          </w:p>
          <w:p w14:paraId="7FCF300B" w14:textId="77777777" w:rsidR="00EF3D5C" w:rsidRDefault="00EF3D5C" w:rsidP="00397D72"/>
          <w:p w14:paraId="4A7316DF" w14:textId="77777777" w:rsidR="00EF3D5C" w:rsidRDefault="00EF3D5C" w:rsidP="00397D72"/>
          <w:p w14:paraId="3C415309" w14:textId="77777777" w:rsidR="00EF3D5C" w:rsidRDefault="00EF3D5C" w:rsidP="00397D72"/>
          <w:p w14:paraId="311B5AEF" w14:textId="77777777" w:rsidR="00EF3D5C" w:rsidRDefault="00EF3D5C" w:rsidP="00397D72"/>
          <w:p w14:paraId="017C546D" w14:textId="77777777" w:rsidR="00EF3D5C" w:rsidRDefault="00EF3D5C" w:rsidP="00397D72"/>
          <w:p w14:paraId="19BF85A8" w14:textId="77777777" w:rsidR="00EF3D5C" w:rsidRDefault="00EF3D5C" w:rsidP="00397D72"/>
          <w:p w14:paraId="63775060" w14:textId="77777777" w:rsidR="00EF3D5C" w:rsidRDefault="00EF3D5C" w:rsidP="00397D72"/>
          <w:p w14:paraId="7353701D" w14:textId="77777777" w:rsidR="00EF3D5C" w:rsidRDefault="00EF3D5C" w:rsidP="00397D72"/>
          <w:p w14:paraId="63010D02" w14:textId="77777777" w:rsidR="00EF3D5C" w:rsidRDefault="00EF3D5C" w:rsidP="00397D72"/>
          <w:p w14:paraId="3A5CE4F6" w14:textId="77777777" w:rsidR="00EF3D5C" w:rsidRDefault="00EF3D5C" w:rsidP="00397D72"/>
          <w:p w14:paraId="18C8860A" w14:textId="77777777" w:rsidR="00EF3D5C" w:rsidRDefault="00EF3D5C" w:rsidP="00397D72"/>
          <w:p w14:paraId="5FCAEAD9" w14:textId="77777777" w:rsidR="00EF3D5C" w:rsidRDefault="00EF3D5C" w:rsidP="00397D72"/>
          <w:p w14:paraId="06A07009" w14:textId="77777777" w:rsidR="00EF3D5C" w:rsidRDefault="00EF3D5C" w:rsidP="00397D72"/>
          <w:p w14:paraId="53F6BDA5" w14:textId="77777777"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lastRenderedPageBreak/>
              <w:t>Pre-Conditions</w:t>
            </w:r>
            <w:r w:rsidRPr="001D0ABF">
              <w:t>:</w:t>
            </w:r>
          </w:p>
        </w:tc>
        <w:tc>
          <w:tcPr>
            <w:tcW w:w="6588" w:type="dxa"/>
          </w:tcPr>
          <w:p w14:paraId="6A74E5C3" w14:textId="77777777" w:rsidR="00EF3D5C" w:rsidRDefault="00EF3D5C" w:rsidP="00397D72"/>
          <w:p w14:paraId="219F5810" w14:textId="028BB77E" w:rsidR="00EF3D5C" w:rsidRDefault="008467E7" w:rsidP="00397D72">
            <w:r>
              <w:t>User must be logged in</w:t>
            </w:r>
          </w:p>
          <w:p w14:paraId="790218B4" w14:textId="77777777" w:rsidR="00EF3D5C" w:rsidRDefault="00EF3D5C" w:rsidP="00397D72"/>
          <w:p w14:paraId="607AA8C0" w14:textId="77777777" w:rsidR="00EF3D5C" w:rsidRDefault="00EF3D5C" w:rsidP="00397D72"/>
          <w:p w14:paraId="5CA8B539" w14:textId="77777777" w:rsidR="00EF3D5C" w:rsidRDefault="00EF3D5C" w:rsidP="00397D72"/>
          <w:p w14:paraId="4F3D45FD" w14:textId="77777777" w:rsidR="00EF3D5C" w:rsidRDefault="00EF3D5C" w:rsidP="00397D72"/>
          <w:p w14:paraId="7CB2E588" w14:textId="77777777" w:rsidR="00EF3D5C" w:rsidRDefault="00EF3D5C"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4C018018" w14:textId="77777777" w:rsidR="00EF3D5C" w:rsidRDefault="00EF3D5C" w:rsidP="00397D72"/>
          <w:p w14:paraId="709BF089" w14:textId="77777777" w:rsidR="00EF3D5C" w:rsidRDefault="00EF3D5C" w:rsidP="00397D72"/>
          <w:p w14:paraId="2967A41E" w14:textId="77777777" w:rsidR="00EF3D5C" w:rsidRDefault="00EF3D5C" w:rsidP="00397D72"/>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t>Other attributes:</w:t>
            </w:r>
          </w:p>
        </w:tc>
        <w:tc>
          <w:tcPr>
            <w:tcW w:w="6588" w:type="dxa"/>
          </w:tcPr>
          <w:p w14:paraId="26C05F9B" w14:textId="403DF317" w:rsidR="00EF3D5C" w:rsidRDefault="008467E7" w:rsidP="00397D72">
            <w:r>
              <w:t>N/A</w:t>
            </w:r>
          </w:p>
          <w:p w14:paraId="3D208F0E" w14:textId="77777777" w:rsidR="00EF3D5C" w:rsidRDefault="00EF3D5C" w:rsidP="00397D72"/>
          <w:p w14:paraId="251CEC72" w14:textId="77777777" w:rsidR="00EF3D5C" w:rsidRDefault="00EF3D5C" w:rsidP="00397D72"/>
          <w:p w14:paraId="61A79B84" w14:textId="77777777" w:rsidR="00EF3D5C" w:rsidRDefault="00EF3D5C" w:rsidP="00397D72"/>
          <w:p w14:paraId="76060971" w14:textId="77777777" w:rsidR="00EF3D5C" w:rsidRDefault="00EF3D5C" w:rsidP="00397D72"/>
          <w:p w14:paraId="60A522DE" w14:textId="77777777" w:rsidR="00EF3D5C" w:rsidRDefault="00EF3D5C" w:rsidP="00397D72"/>
        </w:tc>
      </w:tr>
    </w:tbl>
    <w:p w14:paraId="1B0A8BE5" w14:textId="2887C6EE" w:rsidR="00797251" w:rsidRDefault="00797251" w:rsidP="00FA410B">
      <w:pPr>
        <w:pStyle w:val="Heading2"/>
      </w:pPr>
    </w:p>
    <w:p w14:paraId="7EA5A3BC" w14:textId="77777777" w:rsidR="00EB4534" w:rsidRDefault="00EB4534" w:rsidP="00EB4534">
      <w:pPr>
        <w:pStyle w:val="Heading2"/>
      </w:pPr>
    </w:p>
    <w:p w14:paraId="5AD21FBB" w14:textId="77777777" w:rsidR="008949EB" w:rsidRDefault="008949EB" w:rsidP="008949EB"/>
    <w:p w14:paraId="0AF0414A" w14:textId="77777777" w:rsidR="008949EB" w:rsidRDefault="008949EB" w:rsidP="005D0065">
      <w:pPr>
        <w:pStyle w:val="BodyText2"/>
        <w:ind w:left="0"/>
      </w:pPr>
    </w:p>
    <w:p w14:paraId="04C1C4CB" w14:textId="003EB7E3" w:rsidR="005D0065" w:rsidRDefault="005D0065" w:rsidP="00EB4534">
      <w:pPr>
        <w:pStyle w:val="Heading2"/>
      </w:pPr>
    </w:p>
    <w:p w14:paraId="6BE3AEEC" w14:textId="30E0197F" w:rsidR="00315221" w:rsidRDefault="00315221" w:rsidP="00D158EA">
      <w:pPr>
        <w:pStyle w:val="BodyText2"/>
        <w:ind w:left="0"/>
      </w:pPr>
    </w:p>
    <w:p w14:paraId="203EF987" w14:textId="7E117230" w:rsidR="00B9633A" w:rsidRDefault="00B9633A" w:rsidP="00D158EA">
      <w:pPr>
        <w:pStyle w:val="BodyText2"/>
        <w:ind w:left="0"/>
      </w:pPr>
    </w:p>
    <w:p w14:paraId="5DE03355" w14:textId="4F68F31D" w:rsidR="00B9633A" w:rsidRPr="00B9633A" w:rsidRDefault="00FA410B" w:rsidP="00B9633A">
      <w:pPr>
        <w:pStyle w:val="Heading2"/>
        <w:rPr>
          <w:rFonts w:cs="Arial"/>
          <w:szCs w:val="28"/>
        </w:rPr>
      </w:pPr>
      <w:r>
        <w:rPr>
          <w:rFonts w:cs="Arial"/>
          <w:szCs w:val="28"/>
        </w:rPr>
        <w:t>4.8</w:t>
      </w:r>
      <w:r w:rsidR="00B9633A" w:rsidRPr="00B9633A">
        <w:rPr>
          <w:rFonts w:cs="Arial"/>
          <w:szCs w:val="28"/>
        </w:rPr>
        <w:t xml:space="preserve"> “MONITORING” Requirements</w:t>
      </w:r>
    </w:p>
    <w:p w14:paraId="7E568B4D" w14:textId="1EAAA135" w:rsidR="00B9633A" w:rsidRDefault="00B9633A" w:rsidP="00D158EA">
      <w:pPr>
        <w:pStyle w:val="BodyText2"/>
        <w:ind w:left="0"/>
      </w:pPr>
    </w:p>
    <w:p w14:paraId="1588ECB6" w14:textId="77777777" w:rsidR="00B9633A" w:rsidRDefault="00B9633A" w:rsidP="00B9633A">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lastRenderedPageBreak/>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5C831E6F" w14:textId="77777777" w:rsidR="00B9633A" w:rsidRDefault="00B9633A"/>
          <w:p w14:paraId="2D337F9D" w14:textId="04476E15" w:rsidR="00B9633A" w:rsidRDefault="008243AB">
            <w:r>
              <w:t>001</w:t>
            </w:r>
          </w:p>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0466FA0" w14:textId="77777777" w:rsidR="00B9633A" w:rsidRDefault="00B9633A"/>
          <w:p w14:paraId="193519A1" w14:textId="77777777" w:rsidR="00B9633A" w:rsidRDefault="00B9633A"/>
          <w:p w14:paraId="2524FA6D" w14:textId="77777777" w:rsidR="00B9633A" w:rsidRDefault="00B9633A"/>
          <w:p w14:paraId="16A7DF46" w14:textId="77777777" w:rsidR="00B9633A" w:rsidRDefault="00B9633A"/>
          <w:p w14:paraId="412D3255" w14:textId="77777777" w:rsidR="00B9633A" w:rsidRDefault="00B9633A"/>
          <w:p w14:paraId="7DF0BFAA" w14:textId="77777777" w:rsidR="00B9633A" w:rsidRDefault="00B9633A"/>
          <w:p w14:paraId="17F5E654" w14:textId="77777777" w:rsidR="00B9633A" w:rsidRDefault="00B9633A"/>
          <w:p w14:paraId="4F91EADF" w14:textId="77777777" w:rsidR="00B9633A" w:rsidRDefault="00B9633A"/>
          <w:p w14:paraId="2BEC5C5B" w14:textId="77777777" w:rsidR="00B9633A" w:rsidRDefault="00B9633A"/>
          <w:p w14:paraId="259FE5C1" w14:textId="77777777" w:rsidR="00B9633A" w:rsidRDefault="00B9633A"/>
          <w:p w14:paraId="023DD6AA" w14:textId="77777777" w:rsidR="00B9633A" w:rsidRDefault="00B9633A"/>
          <w:p w14:paraId="1960D80E" w14:textId="77777777" w:rsidR="00B9633A" w:rsidRDefault="00B9633A"/>
          <w:p w14:paraId="334D4F94" w14:textId="77777777"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49BE9F96" w14:textId="77777777" w:rsidR="00B9633A" w:rsidRDefault="00B9633A"/>
          <w:p w14:paraId="30FD2113" w14:textId="77777777" w:rsidR="00B9633A" w:rsidRDefault="00B9633A"/>
          <w:p w14:paraId="79EA98BC" w14:textId="77777777" w:rsidR="00B9633A" w:rsidRDefault="00B9633A"/>
          <w:p w14:paraId="37F26566" w14:textId="77777777" w:rsidR="00B9633A" w:rsidRDefault="00B9633A"/>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58061D94" w14:textId="77777777" w:rsidR="00B9633A" w:rsidRDefault="00B9633A"/>
          <w:p w14:paraId="7DA9A701" w14:textId="77777777" w:rsidR="00B9633A" w:rsidRDefault="00B9633A"/>
          <w:p w14:paraId="7078D54F" w14:textId="77777777" w:rsidR="00B9633A" w:rsidRDefault="00B9633A"/>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174EF168" w14:textId="77777777" w:rsidR="00B9633A" w:rsidRDefault="00B9633A"/>
          <w:p w14:paraId="4A8FE684" w14:textId="77777777" w:rsidR="00B9633A" w:rsidRDefault="00B9633A"/>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t>Requirement Title:</w:t>
            </w:r>
          </w:p>
          <w:p w14:paraId="596525FA" w14:textId="77777777" w:rsidR="001D18D4" w:rsidRPr="001D0ABF" w:rsidRDefault="001D18D4" w:rsidP="001D18D4">
            <w:pPr>
              <w:ind w:firstLine="720"/>
            </w:pPr>
          </w:p>
        </w:tc>
        <w:tc>
          <w:tcPr>
            <w:tcW w:w="6588" w:type="dxa"/>
          </w:tcPr>
          <w:p w14:paraId="29078EC5" w14:textId="77777777" w:rsidR="001D18D4" w:rsidRDefault="001D18D4" w:rsidP="001D18D4"/>
          <w:p w14:paraId="186EDBF6" w14:textId="6EB75A86"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67900312" w14:textId="77777777" w:rsidR="001D18D4" w:rsidRDefault="001D18D4" w:rsidP="001D18D4"/>
          <w:p w14:paraId="1AD2B331" w14:textId="7341711A" w:rsidR="001D18D4" w:rsidRDefault="001D18D4" w:rsidP="001D18D4">
            <w:r>
              <w:t>002</w:t>
            </w:r>
          </w:p>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14EE2DAA" w14:textId="77777777" w:rsidR="001D18D4" w:rsidRDefault="001D18D4" w:rsidP="001D18D4"/>
          <w:p w14:paraId="105A8B8F" w14:textId="77777777" w:rsidR="001D18D4" w:rsidRDefault="001D18D4" w:rsidP="001D18D4"/>
          <w:p w14:paraId="7CA89448" w14:textId="77777777" w:rsidR="001D18D4" w:rsidRDefault="001D18D4" w:rsidP="001D18D4"/>
          <w:p w14:paraId="6A4D9C38" w14:textId="77777777" w:rsidR="001D18D4" w:rsidRDefault="001D18D4" w:rsidP="001D18D4"/>
          <w:p w14:paraId="3E6EF92B" w14:textId="77777777" w:rsidR="001D18D4" w:rsidRDefault="001D18D4" w:rsidP="001D18D4"/>
          <w:p w14:paraId="4259C4E2" w14:textId="77777777" w:rsidR="001D18D4" w:rsidRDefault="001D18D4" w:rsidP="001D18D4"/>
          <w:p w14:paraId="08E2D8EA" w14:textId="77777777" w:rsidR="001D18D4" w:rsidRDefault="001D18D4" w:rsidP="001D18D4"/>
          <w:p w14:paraId="01A82F13" w14:textId="77777777" w:rsidR="001D18D4" w:rsidRDefault="001D18D4" w:rsidP="001D18D4"/>
          <w:p w14:paraId="2C22A9DF" w14:textId="77777777" w:rsidR="001D18D4" w:rsidRDefault="001D18D4" w:rsidP="001D18D4"/>
          <w:p w14:paraId="48DB8BCE" w14:textId="77777777" w:rsidR="001D18D4" w:rsidRDefault="001D18D4" w:rsidP="001D18D4"/>
          <w:p w14:paraId="298F413B" w14:textId="77777777" w:rsidR="001D18D4" w:rsidRDefault="001D18D4" w:rsidP="001D18D4"/>
          <w:p w14:paraId="77C63911" w14:textId="77777777" w:rsidR="001D18D4" w:rsidRDefault="001D18D4" w:rsidP="001D18D4"/>
          <w:p w14:paraId="0A8829B4" w14:textId="77777777" w:rsidR="001D18D4" w:rsidRDefault="001D18D4" w:rsidP="001D18D4"/>
          <w:p w14:paraId="24B4A0DB" w14:textId="77777777" w:rsidR="001D18D4" w:rsidRDefault="001D18D4" w:rsidP="001D18D4"/>
          <w:p w14:paraId="408BA975" w14:textId="77777777"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5085C5D1" w14:textId="77777777" w:rsidR="001D18D4" w:rsidRDefault="001D18D4" w:rsidP="001D18D4"/>
          <w:p w14:paraId="3702BF3D" w14:textId="77777777" w:rsidR="001D18D4" w:rsidRDefault="001D18D4" w:rsidP="001D18D4"/>
          <w:p w14:paraId="7F6F589B" w14:textId="77777777" w:rsidR="001D18D4" w:rsidRDefault="001D18D4" w:rsidP="001D18D4"/>
          <w:p w14:paraId="6DA71D27" w14:textId="77777777" w:rsidR="001D18D4" w:rsidRDefault="001D18D4" w:rsidP="001D18D4"/>
          <w:p w14:paraId="3F166245" w14:textId="77777777"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6D93D833" w14:textId="77777777" w:rsidR="001D18D4" w:rsidRDefault="001D18D4" w:rsidP="001D18D4"/>
          <w:p w14:paraId="5BD9FF48" w14:textId="77777777" w:rsidR="001D18D4" w:rsidRDefault="001D18D4" w:rsidP="001D18D4"/>
          <w:p w14:paraId="55235694" w14:textId="77777777" w:rsidR="001D18D4" w:rsidRDefault="001D18D4" w:rsidP="001D18D4"/>
          <w:p w14:paraId="47BD5B69" w14:textId="77777777"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lastRenderedPageBreak/>
              <w:t>Other attributes:</w:t>
            </w:r>
          </w:p>
        </w:tc>
        <w:tc>
          <w:tcPr>
            <w:tcW w:w="6588" w:type="dxa"/>
          </w:tcPr>
          <w:p w14:paraId="7DC0DAA1" w14:textId="77777777" w:rsidR="001D18D4" w:rsidRDefault="001D18D4" w:rsidP="001D18D4"/>
          <w:p w14:paraId="6A904F9E" w14:textId="750ACA99" w:rsidR="001D18D4" w:rsidRDefault="00C7227C" w:rsidP="001D18D4">
            <w:r>
              <w:t>N/A</w:t>
            </w:r>
          </w:p>
          <w:p w14:paraId="3D4B476D" w14:textId="77777777" w:rsidR="001D18D4" w:rsidRDefault="001D18D4" w:rsidP="001D18D4"/>
          <w:p w14:paraId="0BFFF113" w14:textId="77777777" w:rsidR="001D18D4" w:rsidRDefault="001D18D4" w:rsidP="001D18D4"/>
          <w:p w14:paraId="74D01C86" w14:textId="77777777" w:rsidR="001D18D4" w:rsidRDefault="001D18D4" w:rsidP="001D18D4"/>
          <w:p w14:paraId="6EE32A7A" w14:textId="77777777" w:rsidR="001D18D4" w:rsidRDefault="001D18D4" w:rsidP="001D18D4"/>
        </w:tc>
      </w:tr>
    </w:tbl>
    <w:p w14:paraId="3389AB16" w14:textId="77777777" w:rsidR="001D18D4" w:rsidRDefault="001D18D4" w:rsidP="001D18D4"/>
    <w:p w14:paraId="68F83004" w14:textId="70EA2FBA" w:rsidR="001D18D4" w:rsidRDefault="001D18D4" w:rsidP="00D158EA">
      <w:pPr>
        <w:pStyle w:val="BodyText2"/>
        <w:ind w:left="0"/>
      </w:pPr>
    </w:p>
    <w:p w14:paraId="4B4D52B6" w14:textId="639BE78D" w:rsidR="00FA410B" w:rsidRDefault="00FA410B" w:rsidP="00FA410B">
      <w:pPr>
        <w:pStyle w:val="Heading2"/>
      </w:pPr>
      <w:bookmarkStart w:id="16" w:name="_Toc476009506"/>
      <w:r>
        <w:t>4.9</w:t>
      </w:r>
      <w:r>
        <w:t xml:space="preserve"> “Communication” Requirements</w:t>
      </w:r>
      <w:bookmarkEnd w:id="16"/>
    </w:p>
    <w:p w14:paraId="706AF964" w14:textId="77777777" w:rsidR="00FA410B" w:rsidRDefault="00FA410B" w:rsidP="00FA410B">
      <w:pPr>
        <w:pStyle w:val="BodyText2"/>
        <w:ind w:left="0"/>
      </w:pPr>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F92367">
        <w:tc>
          <w:tcPr>
            <w:tcW w:w="2268" w:type="dxa"/>
          </w:tcPr>
          <w:p w14:paraId="52EE5309" w14:textId="77777777" w:rsidR="00FA410B" w:rsidRPr="001D0ABF" w:rsidRDefault="00FA410B" w:rsidP="00F92367">
            <w:r w:rsidRPr="001D0ABF">
              <w:rPr>
                <w:b/>
              </w:rPr>
              <w:t>Requirement Title:</w:t>
            </w:r>
          </w:p>
          <w:p w14:paraId="1BF454B7" w14:textId="77777777" w:rsidR="00FA410B" w:rsidRPr="001D0ABF" w:rsidRDefault="00FA410B" w:rsidP="00F92367">
            <w:pPr>
              <w:ind w:firstLine="720"/>
            </w:pPr>
          </w:p>
        </w:tc>
        <w:tc>
          <w:tcPr>
            <w:tcW w:w="6588" w:type="dxa"/>
          </w:tcPr>
          <w:p w14:paraId="0762BF29" w14:textId="77777777" w:rsidR="00FA410B" w:rsidRDefault="00FA410B" w:rsidP="00F92367">
            <w:r>
              <w:t xml:space="preserve">Communication </w:t>
            </w:r>
          </w:p>
        </w:tc>
      </w:tr>
      <w:tr w:rsidR="00FA410B" w14:paraId="729F69BA" w14:textId="77777777" w:rsidTr="00F92367">
        <w:tc>
          <w:tcPr>
            <w:tcW w:w="2268" w:type="dxa"/>
          </w:tcPr>
          <w:p w14:paraId="6FF64F8C" w14:textId="77777777" w:rsidR="00FA410B" w:rsidRPr="001D0ABF" w:rsidRDefault="00FA410B" w:rsidP="00F92367">
            <w:r w:rsidRPr="001D0ABF">
              <w:rPr>
                <w:b/>
              </w:rPr>
              <w:t>Sequence No:</w:t>
            </w:r>
          </w:p>
        </w:tc>
        <w:tc>
          <w:tcPr>
            <w:tcW w:w="6588" w:type="dxa"/>
          </w:tcPr>
          <w:p w14:paraId="575690FD" w14:textId="77777777" w:rsidR="00FA410B" w:rsidRDefault="00FA410B" w:rsidP="00F92367">
            <w:r>
              <w:t>001</w:t>
            </w:r>
          </w:p>
          <w:p w14:paraId="2F051FBD" w14:textId="77777777" w:rsidR="00FA410B" w:rsidRDefault="00FA410B" w:rsidP="00F92367"/>
        </w:tc>
      </w:tr>
      <w:tr w:rsidR="00FA410B" w14:paraId="7A4078AC" w14:textId="77777777" w:rsidTr="00F92367">
        <w:trPr>
          <w:trHeight w:val="665"/>
        </w:trPr>
        <w:tc>
          <w:tcPr>
            <w:tcW w:w="2268" w:type="dxa"/>
          </w:tcPr>
          <w:p w14:paraId="68A7FD21" w14:textId="77777777" w:rsidR="00FA410B" w:rsidRPr="001D0ABF" w:rsidRDefault="00FA410B" w:rsidP="00F92367">
            <w:r w:rsidRPr="001D0ABF">
              <w:rPr>
                <w:b/>
              </w:rPr>
              <w:t>Short description:</w:t>
            </w:r>
          </w:p>
        </w:tc>
        <w:tc>
          <w:tcPr>
            <w:tcW w:w="6588" w:type="dxa"/>
          </w:tcPr>
          <w:p w14:paraId="0FA6BEDF" w14:textId="77777777" w:rsidR="00FA410B" w:rsidRDefault="00FA410B" w:rsidP="00F92367">
            <w:r>
              <w:t>Check for phone number</w:t>
            </w:r>
          </w:p>
          <w:p w14:paraId="0AF5295D" w14:textId="77777777" w:rsidR="00FA410B" w:rsidRDefault="00FA410B" w:rsidP="00F92367"/>
        </w:tc>
      </w:tr>
      <w:tr w:rsidR="00FA410B" w14:paraId="3BD80DB6" w14:textId="77777777" w:rsidTr="00F92367">
        <w:tc>
          <w:tcPr>
            <w:tcW w:w="2268" w:type="dxa"/>
          </w:tcPr>
          <w:p w14:paraId="16625EEA" w14:textId="77777777" w:rsidR="00FA410B" w:rsidRPr="001D0ABF" w:rsidRDefault="00FA410B" w:rsidP="00F92367">
            <w:r w:rsidRPr="001D0ABF">
              <w:rPr>
                <w:b/>
              </w:rPr>
              <w:t>Description:</w:t>
            </w:r>
          </w:p>
        </w:tc>
        <w:tc>
          <w:tcPr>
            <w:tcW w:w="6588" w:type="dxa"/>
          </w:tcPr>
          <w:p w14:paraId="56DFF75F" w14:textId="77777777" w:rsidR="00FA410B" w:rsidRDefault="00FA410B" w:rsidP="00F92367"/>
          <w:p w14:paraId="6921D279" w14:textId="77777777" w:rsidR="00FA410B" w:rsidRDefault="00FA410B" w:rsidP="00F92367">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F92367"/>
          <w:p w14:paraId="433792E6" w14:textId="77777777" w:rsidR="00FA410B" w:rsidRDefault="00FA410B" w:rsidP="00F92367"/>
          <w:p w14:paraId="460B5566" w14:textId="77777777" w:rsidR="00FA410B" w:rsidRDefault="00FA410B" w:rsidP="00F92367"/>
        </w:tc>
      </w:tr>
      <w:tr w:rsidR="00FA410B" w14:paraId="15F8D5EC" w14:textId="77777777" w:rsidTr="00F92367">
        <w:tc>
          <w:tcPr>
            <w:tcW w:w="2268" w:type="dxa"/>
          </w:tcPr>
          <w:p w14:paraId="6A92C8EB" w14:textId="77777777" w:rsidR="00FA410B" w:rsidRPr="001D0ABF" w:rsidRDefault="00FA410B" w:rsidP="00F92367">
            <w:r w:rsidRPr="001D0ABF">
              <w:rPr>
                <w:b/>
              </w:rPr>
              <w:t>Pre-Conditions</w:t>
            </w:r>
            <w:r w:rsidRPr="001D0ABF">
              <w:t>:</w:t>
            </w:r>
          </w:p>
        </w:tc>
        <w:tc>
          <w:tcPr>
            <w:tcW w:w="6588" w:type="dxa"/>
          </w:tcPr>
          <w:p w14:paraId="1C32DC5B" w14:textId="77777777" w:rsidR="00FA410B" w:rsidRDefault="00FA410B" w:rsidP="00F92367">
            <w:r>
              <w:t>User must be logged in.</w:t>
            </w:r>
          </w:p>
          <w:p w14:paraId="663C41A2" w14:textId="77777777" w:rsidR="00FA410B" w:rsidRDefault="00FA410B" w:rsidP="00F92367"/>
          <w:p w14:paraId="30AED4FF" w14:textId="77777777" w:rsidR="00FA410B" w:rsidRDefault="00FA410B" w:rsidP="00F92367"/>
          <w:p w14:paraId="3E2DF8C1" w14:textId="77777777" w:rsidR="00FA410B" w:rsidRDefault="00FA410B" w:rsidP="00F92367"/>
          <w:p w14:paraId="04ACCDD9" w14:textId="77777777" w:rsidR="00FA410B" w:rsidRDefault="00FA410B" w:rsidP="00F92367"/>
          <w:p w14:paraId="7461A71D" w14:textId="77777777" w:rsidR="00FA410B" w:rsidRDefault="00FA410B" w:rsidP="00F92367"/>
          <w:p w14:paraId="615506F5" w14:textId="77777777" w:rsidR="00FA410B" w:rsidRDefault="00FA410B" w:rsidP="00F92367"/>
        </w:tc>
      </w:tr>
      <w:tr w:rsidR="00FA410B" w14:paraId="65E1B23F" w14:textId="77777777" w:rsidTr="00F92367">
        <w:tc>
          <w:tcPr>
            <w:tcW w:w="2268" w:type="dxa"/>
          </w:tcPr>
          <w:p w14:paraId="06338E50" w14:textId="77777777" w:rsidR="00FA410B" w:rsidRPr="001D0ABF" w:rsidRDefault="00FA410B" w:rsidP="00F92367">
            <w:r w:rsidRPr="001D0ABF">
              <w:rPr>
                <w:b/>
              </w:rPr>
              <w:t>Post Conditions:</w:t>
            </w:r>
          </w:p>
        </w:tc>
        <w:tc>
          <w:tcPr>
            <w:tcW w:w="6588" w:type="dxa"/>
          </w:tcPr>
          <w:p w14:paraId="02E742CC" w14:textId="77777777" w:rsidR="00FA410B" w:rsidRDefault="00FA410B" w:rsidP="00F92367">
            <w:r>
              <w:t>If number is valid a “valid number” message should pop up.</w:t>
            </w:r>
          </w:p>
          <w:p w14:paraId="7CFA3444" w14:textId="77777777" w:rsidR="00FA410B" w:rsidRDefault="00FA410B" w:rsidP="00F92367"/>
          <w:p w14:paraId="25B422B2" w14:textId="77777777" w:rsidR="00FA410B" w:rsidRDefault="00FA410B" w:rsidP="00F92367"/>
          <w:p w14:paraId="0AA3D92A" w14:textId="77777777" w:rsidR="00FA410B" w:rsidRDefault="00FA410B" w:rsidP="00F92367"/>
          <w:p w14:paraId="4ACED335" w14:textId="77777777" w:rsidR="00FA410B" w:rsidRDefault="00FA410B" w:rsidP="00F92367"/>
          <w:p w14:paraId="7B8985DF" w14:textId="77777777" w:rsidR="00FA410B" w:rsidRDefault="00FA410B" w:rsidP="00F92367"/>
        </w:tc>
      </w:tr>
      <w:tr w:rsidR="00FA410B" w14:paraId="6C11EBA3" w14:textId="77777777" w:rsidTr="00F92367">
        <w:tc>
          <w:tcPr>
            <w:tcW w:w="2268" w:type="dxa"/>
          </w:tcPr>
          <w:p w14:paraId="1E800D01" w14:textId="77777777" w:rsidR="00FA410B" w:rsidRPr="001D0ABF" w:rsidRDefault="00FA410B" w:rsidP="00F92367">
            <w:r w:rsidRPr="001D0ABF">
              <w:rPr>
                <w:b/>
              </w:rPr>
              <w:t>Other attributes:</w:t>
            </w:r>
          </w:p>
        </w:tc>
        <w:tc>
          <w:tcPr>
            <w:tcW w:w="6588" w:type="dxa"/>
          </w:tcPr>
          <w:p w14:paraId="317FAB57" w14:textId="77777777" w:rsidR="00FA410B" w:rsidRDefault="00FA410B" w:rsidP="00F92367">
            <w:r>
              <w:t>N/A</w:t>
            </w:r>
          </w:p>
          <w:p w14:paraId="09DD097E" w14:textId="77777777" w:rsidR="00FA410B" w:rsidRDefault="00FA410B" w:rsidP="00F92367"/>
          <w:p w14:paraId="7FC1D4ED" w14:textId="77777777" w:rsidR="00FA410B" w:rsidRDefault="00FA410B" w:rsidP="00F92367"/>
          <w:p w14:paraId="4A12841B" w14:textId="77777777" w:rsidR="00FA410B" w:rsidRDefault="00FA410B" w:rsidP="00F92367"/>
          <w:p w14:paraId="4362CAF6" w14:textId="77777777" w:rsidR="00FA410B" w:rsidRDefault="00FA410B" w:rsidP="00F92367"/>
          <w:p w14:paraId="40112053" w14:textId="77777777" w:rsidR="00FA410B" w:rsidRDefault="00FA410B" w:rsidP="00F92367"/>
        </w:tc>
      </w:tr>
    </w:tbl>
    <w:p w14:paraId="0689C41B" w14:textId="77777777" w:rsidR="00FA410B" w:rsidRDefault="00FA410B"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F92367">
        <w:tc>
          <w:tcPr>
            <w:tcW w:w="2268" w:type="dxa"/>
          </w:tcPr>
          <w:p w14:paraId="6E34E4E5" w14:textId="77777777" w:rsidR="00FA410B" w:rsidRPr="001D0ABF" w:rsidRDefault="00FA410B" w:rsidP="00F92367">
            <w:r w:rsidRPr="001D0ABF">
              <w:rPr>
                <w:b/>
              </w:rPr>
              <w:lastRenderedPageBreak/>
              <w:t>Requirement Title:</w:t>
            </w:r>
          </w:p>
          <w:p w14:paraId="7E3E2205" w14:textId="77777777" w:rsidR="00FA410B" w:rsidRPr="001D0ABF" w:rsidRDefault="00FA410B" w:rsidP="00F92367">
            <w:pPr>
              <w:ind w:firstLine="720"/>
            </w:pPr>
          </w:p>
        </w:tc>
        <w:tc>
          <w:tcPr>
            <w:tcW w:w="6588" w:type="dxa"/>
          </w:tcPr>
          <w:p w14:paraId="30AC0B56" w14:textId="77777777" w:rsidR="00FA410B" w:rsidRDefault="00FA410B" w:rsidP="00F92367">
            <w:r>
              <w:t>Communication</w:t>
            </w:r>
          </w:p>
        </w:tc>
      </w:tr>
      <w:tr w:rsidR="00FA410B" w14:paraId="5C875557" w14:textId="77777777" w:rsidTr="00F92367">
        <w:tc>
          <w:tcPr>
            <w:tcW w:w="2268" w:type="dxa"/>
          </w:tcPr>
          <w:p w14:paraId="30FF791A" w14:textId="77777777" w:rsidR="00FA410B" w:rsidRPr="001D0ABF" w:rsidRDefault="00FA410B" w:rsidP="00F92367">
            <w:r w:rsidRPr="001D0ABF">
              <w:rPr>
                <w:b/>
              </w:rPr>
              <w:t>Sequence No:</w:t>
            </w:r>
          </w:p>
        </w:tc>
        <w:tc>
          <w:tcPr>
            <w:tcW w:w="6588" w:type="dxa"/>
          </w:tcPr>
          <w:p w14:paraId="53D5A7D8" w14:textId="77777777" w:rsidR="00FA410B" w:rsidRDefault="00FA410B" w:rsidP="00F92367">
            <w:r>
              <w:t>002</w:t>
            </w:r>
          </w:p>
          <w:p w14:paraId="4694FBA9" w14:textId="77777777" w:rsidR="00FA410B" w:rsidRDefault="00FA410B" w:rsidP="00F92367"/>
        </w:tc>
      </w:tr>
      <w:tr w:rsidR="00FA410B" w14:paraId="04A559BD" w14:textId="77777777" w:rsidTr="00F92367">
        <w:trPr>
          <w:trHeight w:val="665"/>
        </w:trPr>
        <w:tc>
          <w:tcPr>
            <w:tcW w:w="2268" w:type="dxa"/>
          </w:tcPr>
          <w:p w14:paraId="4EE1C75E" w14:textId="77777777" w:rsidR="00FA410B" w:rsidRPr="001D0ABF" w:rsidRDefault="00FA410B" w:rsidP="00F92367">
            <w:r w:rsidRPr="001D0ABF">
              <w:rPr>
                <w:b/>
              </w:rPr>
              <w:t>Short description:</w:t>
            </w:r>
          </w:p>
        </w:tc>
        <w:tc>
          <w:tcPr>
            <w:tcW w:w="6588" w:type="dxa"/>
          </w:tcPr>
          <w:p w14:paraId="46AA360B" w14:textId="77777777" w:rsidR="00FA410B" w:rsidRDefault="00FA410B" w:rsidP="00F92367">
            <w:r>
              <w:t>Check for email address</w:t>
            </w:r>
          </w:p>
          <w:p w14:paraId="0AE8161F" w14:textId="77777777" w:rsidR="00FA410B" w:rsidRDefault="00FA410B" w:rsidP="00F92367"/>
        </w:tc>
      </w:tr>
      <w:tr w:rsidR="00FA410B" w14:paraId="1CB096F8" w14:textId="77777777" w:rsidTr="00F92367">
        <w:tc>
          <w:tcPr>
            <w:tcW w:w="2268" w:type="dxa"/>
          </w:tcPr>
          <w:p w14:paraId="56705D28" w14:textId="77777777" w:rsidR="00FA410B" w:rsidRPr="001D0ABF" w:rsidRDefault="00FA410B" w:rsidP="00F92367">
            <w:r w:rsidRPr="001D0ABF">
              <w:rPr>
                <w:b/>
              </w:rPr>
              <w:t>Description:</w:t>
            </w:r>
          </w:p>
        </w:tc>
        <w:tc>
          <w:tcPr>
            <w:tcW w:w="6588" w:type="dxa"/>
          </w:tcPr>
          <w:p w14:paraId="2FB2BBE5" w14:textId="77777777" w:rsidR="00FA410B" w:rsidRDefault="00FA410B" w:rsidP="00F92367"/>
          <w:p w14:paraId="76DF1D66" w14:textId="77777777" w:rsidR="00FA410B" w:rsidRDefault="00FA410B" w:rsidP="00F92367">
            <w:r>
              <w:t>User will enter their email address using a valid email address. The system will check if the email is valid or not. If email address is valid, email will be added. Else, it will ask the user to re-enter their email address.</w:t>
            </w:r>
          </w:p>
          <w:p w14:paraId="6877D0C2" w14:textId="77777777" w:rsidR="00FA410B" w:rsidRDefault="00FA410B" w:rsidP="00F92367"/>
          <w:p w14:paraId="5790824F" w14:textId="77777777" w:rsidR="00FA410B" w:rsidRDefault="00FA410B" w:rsidP="00F92367"/>
          <w:p w14:paraId="5DE3F6C0" w14:textId="77777777" w:rsidR="00FA410B" w:rsidRDefault="00FA410B" w:rsidP="00F92367"/>
          <w:p w14:paraId="0D7E0CBA" w14:textId="77777777" w:rsidR="00FA410B" w:rsidRDefault="00FA410B" w:rsidP="00F92367"/>
          <w:p w14:paraId="37BB0168" w14:textId="77777777" w:rsidR="00FA410B" w:rsidRDefault="00FA410B" w:rsidP="00F92367"/>
          <w:p w14:paraId="1C31B159" w14:textId="77777777" w:rsidR="00FA410B" w:rsidRDefault="00FA410B" w:rsidP="00F92367"/>
          <w:p w14:paraId="396D7082" w14:textId="77777777" w:rsidR="00FA410B" w:rsidRDefault="00FA410B" w:rsidP="00F92367"/>
          <w:p w14:paraId="36820883" w14:textId="77777777" w:rsidR="00FA410B" w:rsidRDefault="00FA410B" w:rsidP="00F92367"/>
          <w:p w14:paraId="358D68E6" w14:textId="77777777" w:rsidR="00FA410B" w:rsidRDefault="00FA410B" w:rsidP="00F92367"/>
          <w:p w14:paraId="0CFE1B32" w14:textId="77777777" w:rsidR="00FA410B" w:rsidRDefault="00FA410B" w:rsidP="00F92367"/>
          <w:p w14:paraId="0B660643" w14:textId="77777777" w:rsidR="00FA410B" w:rsidRDefault="00FA410B" w:rsidP="00F92367"/>
          <w:p w14:paraId="640AFB8C" w14:textId="77777777" w:rsidR="00FA410B" w:rsidRDefault="00FA410B" w:rsidP="00F92367"/>
          <w:p w14:paraId="14612771" w14:textId="77777777" w:rsidR="00FA410B" w:rsidRDefault="00FA410B" w:rsidP="00F92367"/>
          <w:p w14:paraId="6E32DE02" w14:textId="77777777" w:rsidR="00FA410B" w:rsidRDefault="00FA410B" w:rsidP="00F92367"/>
          <w:p w14:paraId="307BE944" w14:textId="77777777" w:rsidR="00FA410B" w:rsidRDefault="00FA410B" w:rsidP="00F92367"/>
        </w:tc>
      </w:tr>
      <w:tr w:rsidR="00FA410B" w14:paraId="4D39979D" w14:textId="77777777" w:rsidTr="00F92367">
        <w:tc>
          <w:tcPr>
            <w:tcW w:w="2268" w:type="dxa"/>
          </w:tcPr>
          <w:p w14:paraId="3D9C6396" w14:textId="77777777" w:rsidR="00FA410B" w:rsidRPr="001D0ABF" w:rsidRDefault="00FA410B" w:rsidP="00F92367">
            <w:r w:rsidRPr="001D0ABF">
              <w:rPr>
                <w:b/>
              </w:rPr>
              <w:t>Pre-Conditions</w:t>
            </w:r>
            <w:r w:rsidRPr="001D0ABF">
              <w:t>:</w:t>
            </w:r>
          </w:p>
        </w:tc>
        <w:tc>
          <w:tcPr>
            <w:tcW w:w="6588" w:type="dxa"/>
          </w:tcPr>
          <w:p w14:paraId="33A553E0" w14:textId="77777777" w:rsidR="00FA410B" w:rsidRDefault="00FA410B" w:rsidP="00F92367"/>
          <w:p w14:paraId="688F7ECE" w14:textId="77777777" w:rsidR="00FA410B" w:rsidRDefault="00FA410B" w:rsidP="00F92367">
            <w:r>
              <w:t>User must enter a valid email address.</w:t>
            </w:r>
          </w:p>
          <w:p w14:paraId="64009B25" w14:textId="77777777" w:rsidR="00FA410B" w:rsidRDefault="00FA410B" w:rsidP="00F92367"/>
          <w:p w14:paraId="064CD361" w14:textId="77777777" w:rsidR="00FA410B" w:rsidRDefault="00FA410B" w:rsidP="00F92367"/>
          <w:p w14:paraId="4C55EA28" w14:textId="77777777" w:rsidR="00FA410B" w:rsidRDefault="00FA410B" w:rsidP="00F92367"/>
          <w:p w14:paraId="1704EA08" w14:textId="77777777" w:rsidR="00FA410B" w:rsidRDefault="00FA410B" w:rsidP="00F92367"/>
          <w:p w14:paraId="32930528" w14:textId="77777777" w:rsidR="00FA410B" w:rsidRDefault="00FA410B" w:rsidP="00F92367"/>
        </w:tc>
      </w:tr>
      <w:tr w:rsidR="00FA410B" w14:paraId="7D535B07" w14:textId="77777777" w:rsidTr="00F92367">
        <w:tc>
          <w:tcPr>
            <w:tcW w:w="2268" w:type="dxa"/>
          </w:tcPr>
          <w:p w14:paraId="357A31D6" w14:textId="77777777" w:rsidR="00FA410B" w:rsidRPr="001D0ABF" w:rsidRDefault="00FA410B" w:rsidP="00F92367">
            <w:r w:rsidRPr="001D0ABF">
              <w:rPr>
                <w:b/>
              </w:rPr>
              <w:t>Post Conditions:</w:t>
            </w:r>
          </w:p>
        </w:tc>
        <w:tc>
          <w:tcPr>
            <w:tcW w:w="6588" w:type="dxa"/>
          </w:tcPr>
          <w:p w14:paraId="2BD6A361" w14:textId="77777777" w:rsidR="00FA410B" w:rsidRDefault="00FA410B" w:rsidP="00F92367"/>
          <w:p w14:paraId="64468266" w14:textId="77777777" w:rsidR="00FA410B" w:rsidRDefault="00FA410B" w:rsidP="00F92367">
            <w:r>
              <w:t xml:space="preserve">If email address entered by the user is valid a “valid email address” message should pop up. </w:t>
            </w:r>
          </w:p>
          <w:p w14:paraId="00056BCF" w14:textId="77777777" w:rsidR="00FA410B" w:rsidRDefault="00FA410B" w:rsidP="00F92367"/>
          <w:p w14:paraId="6B059520" w14:textId="77777777" w:rsidR="00FA410B" w:rsidRDefault="00FA410B" w:rsidP="00F92367"/>
          <w:p w14:paraId="5036DDEB" w14:textId="77777777" w:rsidR="00FA410B" w:rsidRDefault="00FA410B" w:rsidP="00F92367"/>
          <w:p w14:paraId="63EC5A5C" w14:textId="77777777" w:rsidR="00FA410B" w:rsidRDefault="00FA410B" w:rsidP="00F92367"/>
        </w:tc>
      </w:tr>
      <w:tr w:rsidR="00FA410B" w14:paraId="00DD7A53" w14:textId="77777777" w:rsidTr="00F92367">
        <w:tc>
          <w:tcPr>
            <w:tcW w:w="2268" w:type="dxa"/>
          </w:tcPr>
          <w:p w14:paraId="01D8130F" w14:textId="77777777" w:rsidR="00FA410B" w:rsidRPr="001D0ABF" w:rsidRDefault="00FA410B" w:rsidP="00F92367">
            <w:r w:rsidRPr="001D0ABF">
              <w:rPr>
                <w:b/>
              </w:rPr>
              <w:t>Other attributes:</w:t>
            </w:r>
          </w:p>
        </w:tc>
        <w:tc>
          <w:tcPr>
            <w:tcW w:w="6588" w:type="dxa"/>
          </w:tcPr>
          <w:p w14:paraId="595FCF22" w14:textId="77777777" w:rsidR="00FA410B" w:rsidRDefault="00FA410B" w:rsidP="00F92367"/>
          <w:p w14:paraId="4B9A3D65" w14:textId="77777777" w:rsidR="00FA410B" w:rsidRDefault="00FA410B" w:rsidP="00F92367">
            <w:r>
              <w:t>N/A</w:t>
            </w:r>
          </w:p>
          <w:p w14:paraId="773227B3" w14:textId="77777777" w:rsidR="00FA410B" w:rsidRDefault="00FA410B" w:rsidP="00F92367"/>
          <w:p w14:paraId="5A2A0054" w14:textId="77777777" w:rsidR="00FA410B" w:rsidRDefault="00FA410B" w:rsidP="00F92367"/>
          <w:p w14:paraId="185B6B90" w14:textId="77777777" w:rsidR="00FA410B" w:rsidRDefault="00FA410B" w:rsidP="00F92367"/>
          <w:p w14:paraId="063A2D03" w14:textId="77777777" w:rsidR="00FA410B" w:rsidRDefault="00FA410B" w:rsidP="00F92367"/>
        </w:tc>
      </w:tr>
    </w:tbl>
    <w:p w14:paraId="6335E043" w14:textId="64A80C85" w:rsidR="00FA410B" w:rsidRDefault="00FA410B" w:rsidP="00D158EA">
      <w:pPr>
        <w:pStyle w:val="BodyText2"/>
        <w:ind w:left="0"/>
      </w:pPr>
    </w:p>
    <w:p w14:paraId="3F76F258" w14:textId="2A3B1A81" w:rsidR="00FA410B" w:rsidRDefault="00FA410B" w:rsidP="00FA410B">
      <w:pPr>
        <w:pStyle w:val="Heading2"/>
      </w:pPr>
      <w:r>
        <w:lastRenderedPageBreak/>
        <w:t xml:space="preserve">4.10 </w:t>
      </w:r>
      <w:bookmarkStart w:id="17" w:name="_GoBack"/>
      <w:bookmarkEnd w:id="17"/>
      <w:r>
        <w:t>“Data Maintenance” Requirements</w:t>
      </w:r>
    </w:p>
    <w:p w14:paraId="513BE93E" w14:textId="77777777" w:rsidR="00FA410B" w:rsidRDefault="00FA410B" w:rsidP="00FA410B">
      <w:pPr>
        <w:pStyle w:val="BodyText2"/>
        <w:ind w:left="0"/>
      </w:pPr>
      <w:r>
        <w:tab/>
        <w:t>{List requirements}</w:t>
      </w:r>
    </w:p>
    <w:p w14:paraId="1DF5297A" w14:textId="77777777" w:rsidR="00FA410B" w:rsidRDefault="00FA410B" w:rsidP="00D158EA">
      <w:pPr>
        <w:pStyle w:val="BodyText2"/>
        <w:ind w:left="0"/>
      </w:pPr>
    </w:p>
    <w:p w14:paraId="0F9C3733" w14:textId="77777777" w:rsidR="00797251" w:rsidRDefault="00797251" w:rsidP="00154E02">
      <w:pPr>
        <w:pStyle w:val="Heading1"/>
      </w:pPr>
      <w:bookmarkStart w:id="18" w:name="_Toc476009507"/>
      <w:r>
        <w:lastRenderedPageBreak/>
        <w:t xml:space="preserve">5.  Software Processes and </w:t>
      </w:r>
      <w:r w:rsidR="00154E02">
        <w:t>UML Diagrams</w:t>
      </w:r>
      <w:bookmarkEnd w:id="18"/>
    </w:p>
    <w:p w14:paraId="76FE68CE" w14:textId="77777777" w:rsidR="00797251" w:rsidRDefault="00797251">
      <w:pPr>
        <w:pStyle w:val="heading1underline"/>
      </w:pPr>
    </w:p>
    <w:p w14:paraId="19079967" w14:textId="77777777" w:rsidR="00C80056" w:rsidRDefault="00C80056" w:rsidP="00C80056">
      <w:pPr>
        <w:pStyle w:val="Heading2"/>
      </w:pPr>
      <w:bookmarkStart w:id="19" w:name="_Toc462791971"/>
      <w:bookmarkStart w:id="20" w:name="_Toc476009508"/>
      <w:bookmarkStart w:id="21" w:name="_Toc517694305"/>
      <w:r>
        <w:t>5.1 Hardware and Infrastructure</w:t>
      </w:r>
      <w:bookmarkEnd w:id="19"/>
      <w:bookmarkEnd w:id="20"/>
    </w:p>
    <w:p w14:paraId="0F92AD80" w14:textId="3FEBF22D" w:rsidR="00C80056" w:rsidRDefault="0084194E" w:rsidP="000D5857">
      <w:pPr>
        <w:pStyle w:val="BodyText2"/>
      </w:pPr>
      <w:r>
        <w:t xml:space="preserve">This is a mobile app using android platform. </w:t>
      </w:r>
    </w:p>
    <w:p w14:paraId="0916B3C9" w14:textId="77777777" w:rsidR="00797251" w:rsidRDefault="00C80056" w:rsidP="00B03094">
      <w:pPr>
        <w:pStyle w:val="Heading2"/>
      </w:pPr>
      <w:bookmarkStart w:id="22" w:name="_Toc476009509"/>
      <w:r>
        <w:lastRenderedPageBreak/>
        <w:t>5.2</w:t>
      </w:r>
      <w:r w:rsidR="00797251">
        <w:t xml:space="preserve"> </w:t>
      </w:r>
      <w:r w:rsidR="00B03094">
        <w:t>UML Diagrams</w:t>
      </w:r>
      <w:bookmarkEnd w:id="21"/>
      <w:bookmarkEnd w:id="22"/>
    </w:p>
    <w:p w14:paraId="48D637A9" w14:textId="41D94DEA" w:rsidR="00797251" w:rsidRDefault="000D5857">
      <w:pPr>
        <w:pStyle w:val="BodyText2"/>
        <w:keepNext/>
        <w:keepLines/>
      </w:pPr>
      <w:r>
        <w:rPr>
          <w:noProof/>
        </w:rPr>
        <w:drawing>
          <wp:inline distT="0" distB="0" distL="0" distR="0" wp14:anchorId="488EF202" wp14:editId="4A2B6D29">
            <wp:extent cx="5486400" cy="4934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934585"/>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55ADE83" w:rsidR="000D5857" w:rsidRDefault="000D5857">
      <w:pPr>
        <w:pStyle w:val="BodyText2"/>
        <w:keepNext/>
        <w:keepLines/>
      </w:pPr>
      <w:r>
        <w:rPr>
          <w:noProof/>
        </w:rPr>
        <w:lastRenderedPageBreak/>
        <w:drawing>
          <wp:inline distT="0" distB="0" distL="0" distR="0" wp14:anchorId="3A17435F" wp14:editId="1672BE9B">
            <wp:extent cx="5486400" cy="599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7AAFF64C" w:rsidR="000D5857" w:rsidRDefault="000D5857">
      <w:pPr>
        <w:pStyle w:val="BodyText2"/>
        <w:keepNext/>
        <w:keepLines/>
      </w:pPr>
      <w:r>
        <w:rPr>
          <w:noProof/>
        </w:rPr>
        <w:lastRenderedPageBreak/>
        <w:drawing>
          <wp:inline distT="0" distB="0" distL="0" distR="0" wp14:anchorId="4B88B05A" wp14:editId="01CB5934">
            <wp:extent cx="5486400" cy="7273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7B5D6626" w14:textId="77777777" w:rsidR="000D5857" w:rsidRDefault="000D5857">
      <w:pPr>
        <w:pStyle w:val="BodyText2"/>
        <w:keepNext/>
        <w:keepLines/>
      </w:pPr>
    </w:p>
    <w:p w14:paraId="4924C926" w14:textId="77777777" w:rsidR="000D5857" w:rsidRDefault="000D5857">
      <w:pPr>
        <w:pStyle w:val="BodyText2"/>
        <w:keepNext/>
        <w:keepLines/>
      </w:pPr>
    </w:p>
    <w:p w14:paraId="23458EB3" w14:textId="54312E44" w:rsidR="000D5857" w:rsidRDefault="000D5857">
      <w:pPr>
        <w:pStyle w:val="BodyText2"/>
        <w:keepNext/>
        <w:keepLines/>
      </w:pPr>
      <w:r>
        <w:rPr>
          <w:noProof/>
        </w:rPr>
        <w:lastRenderedPageBreak/>
        <w:drawing>
          <wp:inline distT="0" distB="0" distL="0" distR="0" wp14:anchorId="7DC8D18C" wp14:editId="44C49437">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4476CFD5" w14:textId="0D2DE6EA" w:rsidR="000D5857" w:rsidRDefault="000D5857">
      <w:pPr>
        <w:pStyle w:val="BodyText2"/>
        <w:keepNext/>
        <w:keepLines/>
      </w:pPr>
      <w:r>
        <w:rPr>
          <w:noProof/>
        </w:rPr>
        <w:lastRenderedPageBreak/>
        <w:drawing>
          <wp:inline distT="0" distB="0" distL="0" distR="0" wp14:anchorId="350059D4" wp14:editId="2F0A6BE5">
            <wp:extent cx="5486400" cy="6056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6056630"/>
                    </a:xfrm>
                    <a:prstGeom prst="rect">
                      <a:avLst/>
                    </a:prstGeom>
                  </pic:spPr>
                </pic:pic>
              </a:graphicData>
            </a:graphic>
          </wp:inline>
        </w:drawing>
      </w:r>
    </w:p>
    <w:p w14:paraId="3DD9FC18" w14:textId="0AA53681" w:rsidR="000D5857" w:rsidRDefault="000D5857">
      <w:pPr>
        <w:pStyle w:val="BodyText2"/>
        <w:keepNext/>
        <w:keepLines/>
      </w:pPr>
      <w:r>
        <w:rPr>
          <w:noProof/>
        </w:rPr>
        <w:lastRenderedPageBreak/>
        <w:drawing>
          <wp:inline distT="0" distB="0" distL="0" distR="0" wp14:anchorId="7F28ABBB" wp14:editId="239A8314">
            <wp:extent cx="5486400" cy="7734935"/>
            <wp:effectExtent l="0" t="0" r="0"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79A354B7" w14:textId="69B6D5A1" w:rsidR="000D5857" w:rsidRDefault="000D5857">
      <w:pPr>
        <w:pStyle w:val="BodyText2"/>
        <w:keepNext/>
        <w:keepLines/>
      </w:pPr>
      <w:r>
        <w:rPr>
          <w:noProof/>
        </w:rPr>
        <w:lastRenderedPageBreak/>
        <w:drawing>
          <wp:inline distT="0" distB="0" distL="0" distR="0" wp14:anchorId="262E7567" wp14:editId="6A106EAF">
            <wp:extent cx="5486400" cy="85775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p>
    <w:p w14:paraId="1373254A" w14:textId="3FEE4D0E" w:rsidR="000D5857" w:rsidRDefault="000D5857">
      <w:pPr>
        <w:pStyle w:val="BodyText2"/>
        <w:keepNext/>
        <w:keepLines/>
      </w:pPr>
      <w:r>
        <w:rPr>
          <w:noProof/>
        </w:rPr>
        <w:lastRenderedPageBreak/>
        <w:drawing>
          <wp:inline distT="0" distB="0" distL="0" distR="0" wp14:anchorId="340EF07F" wp14:editId="5C4F1B99">
            <wp:extent cx="5486400" cy="3262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262630"/>
                    </a:xfrm>
                    <a:prstGeom prst="rect">
                      <a:avLst/>
                    </a:prstGeom>
                  </pic:spPr>
                </pic:pic>
              </a:graphicData>
            </a:graphic>
          </wp:inline>
        </w:drawing>
      </w:r>
    </w:p>
    <w:p w14:paraId="5D221F04" w14:textId="77777777" w:rsidR="00797251" w:rsidRDefault="00C80056">
      <w:pPr>
        <w:pStyle w:val="Heading2"/>
      </w:pPr>
      <w:bookmarkStart w:id="23" w:name="_Toc517694306"/>
      <w:bookmarkStart w:id="24" w:name="_Toc476009510"/>
      <w:r>
        <w:t>5.3</w:t>
      </w:r>
      <w:r w:rsidR="00797251">
        <w:t xml:space="preserve"> </w:t>
      </w:r>
      <w:r w:rsidR="007E6E4B">
        <w:t>Test Plan</w:t>
      </w:r>
      <w:bookmarkEnd w:id="23"/>
      <w:bookmarkEnd w:id="24"/>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5" w:name="_Toc517694308"/>
      <w:bookmarkStart w:id="26" w:name="_Toc476009511"/>
      <w:r>
        <w:t>5.4</w:t>
      </w:r>
      <w:r w:rsidR="00797251">
        <w:t xml:space="preserve"> Screen</w:t>
      </w:r>
      <w:r w:rsidR="009238A9">
        <w:t xml:space="preserve"> Shots</w:t>
      </w:r>
      <w:bookmarkEnd w:id="25"/>
      <w:bookmarkEnd w:id="26"/>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27" w:name="_Toc476009512"/>
      <w:r>
        <w:lastRenderedPageBreak/>
        <w:t>6.  Assumptions and Constraints</w:t>
      </w:r>
      <w:bookmarkEnd w:id="27"/>
    </w:p>
    <w:p w14:paraId="54D5E05A" w14:textId="77777777" w:rsidR="00797251" w:rsidRDefault="00797251">
      <w:pPr>
        <w:pStyle w:val="heading1underline"/>
      </w:pPr>
    </w:p>
    <w:p w14:paraId="2C0CCD94" w14:textId="77777777" w:rsidR="00797251" w:rsidRDefault="00797251">
      <w:pPr>
        <w:pStyle w:val="Heading2"/>
      </w:pPr>
      <w:bookmarkStart w:id="28" w:name="_Toc476009513"/>
      <w:r>
        <w:t>6.1 ASSUMPTIONS</w:t>
      </w:r>
      <w:bookmarkEnd w:id="28"/>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3DE74198" w:rsidR="00154E02" w:rsidRDefault="000A2D4B" w:rsidP="00154E02">
      <w:pPr>
        <w:pStyle w:val="BodyText2"/>
        <w:numPr>
          <w:ilvl w:val="0"/>
          <w:numId w:val="19"/>
        </w:numPr>
      </w:pPr>
      <w:r>
        <w:t>Only people with not very serious health issues can use this product.</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29" w:name="_Toc476009514"/>
      <w:r>
        <w:t>6.2 CONSTRAINTS</w:t>
      </w:r>
      <w:bookmarkEnd w:id="29"/>
    </w:p>
    <w:p w14:paraId="343231D3" w14:textId="77777777" w:rsidR="00797251" w:rsidRDefault="00797251">
      <w:pPr>
        <w:pStyle w:val="BodyText2"/>
      </w:pPr>
      <w:r>
        <w:t>The following is a list of constraints:</w:t>
      </w:r>
    </w:p>
    <w:p w14:paraId="04AE4C2A" w14:textId="77777777" w:rsidR="00797251" w:rsidRDefault="00733330" w:rsidP="00154E02">
      <w:pPr>
        <w:pStyle w:val="BodyText2"/>
        <w:numPr>
          <w:ilvl w:val="0"/>
          <w:numId w:val="19"/>
        </w:numPr>
      </w:pPr>
      <w:r>
        <w:t xml:space="preserve">Team lacks </w:t>
      </w:r>
      <w:r w:rsidR="00154E02">
        <w:t>android</w:t>
      </w:r>
      <w:r>
        <w:t xml:space="preserve"> development skills</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0" w:name="_Toc476009515"/>
      <w:r>
        <w:t>6.3 Out of Scope material</w:t>
      </w:r>
      <w:bookmarkEnd w:id="30"/>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0920E0E7" w14:textId="77777777" w:rsidR="00733330" w:rsidRDefault="00733330" w:rsidP="00733330">
      <w:pPr>
        <w:pStyle w:val="BodyText2"/>
        <w:numPr>
          <w:ilvl w:val="0"/>
          <w:numId w:val="19"/>
        </w:numPr>
      </w:pPr>
    </w:p>
    <w:p w14:paraId="4D60ACAC" w14:textId="77777777" w:rsidR="00733330" w:rsidRDefault="00733330" w:rsidP="00733330">
      <w:pPr>
        <w:pStyle w:val="BodyText2"/>
        <w:numPr>
          <w:ilvl w:val="0"/>
          <w:numId w:val="19"/>
        </w:numPr>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692FC4E8" w14:textId="77777777" w:rsidR="00C80056" w:rsidRDefault="00C80056" w:rsidP="00C80056">
      <w:pPr>
        <w:pStyle w:val="Heading1"/>
      </w:pPr>
      <w:bookmarkStart w:id="31" w:name="_Toc462791980"/>
      <w:bookmarkStart w:id="32" w:name="_Toc476009516"/>
      <w:r>
        <w:lastRenderedPageBreak/>
        <w:t xml:space="preserve">7.  </w:t>
      </w:r>
      <w:bookmarkStart w:id="33" w:name="_Toc469714138"/>
      <w:r>
        <w:t>Delivery and Schedule</w:t>
      </w:r>
      <w:bookmarkEnd w:id="31"/>
      <w:bookmarkEnd w:id="32"/>
      <w:bookmarkEnd w:id="33"/>
    </w:p>
    <w:p w14:paraId="68A1E467" w14:textId="77777777" w:rsidR="00C80056" w:rsidRDefault="00C80056" w:rsidP="00C80056">
      <w:pPr>
        <w:pStyle w:val="BodyText1"/>
        <w:rPr>
          <w:sz w:val="24"/>
          <w:u w:val="single"/>
        </w:rPr>
      </w:pPr>
    </w:p>
    <w:p w14:paraId="25C42161"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C80056" w14:paraId="707ECC2F" w14:textId="77777777" w:rsidTr="00C80056">
        <w:tc>
          <w:tcPr>
            <w:tcW w:w="2025" w:type="dxa"/>
            <w:shd w:val="clear" w:color="auto" w:fill="CCFFFF"/>
          </w:tcPr>
          <w:p w14:paraId="70415788" w14:textId="77777777" w:rsidR="00C80056" w:rsidRDefault="00C80056" w:rsidP="00397D72">
            <w:pPr>
              <w:pStyle w:val="BodyText1"/>
              <w:ind w:left="0"/>
              <w:jc w:val="center"/>
            </w:pPr>
            <w:r>
              <w:t>Task/Milestone Description</w:t>
            </w:r>
          </w:p>
        </w:tc>
        <w:tc>
          <w:tcPr>
            <w:tcW w:w="1303" w:type="dxa"/>
            <w:shd w:val="clear" w:color="auto" w:fill="CCFFFF"/>
          </w:tcPr>
          <w:p w14:paraId="15C7FFAF" w14:textId="77777777" w:rsidR="00C80056" w:rsidRDefault="00C80056" w:rsidP="00397D72">
            <w:pPr>
              <w:pStyle w:val="BodyText1"/>
              <w:ind w:left="0"/>
              <w:jc w:val="center"/>
            </w:pPr>
            <w:r>
              <w:t>Anticipated Start Date</w:t>
            </w:r>
          </w:p>
        </w:tc>
        <w:tc>
          <w:tcPr>
            <w:tcW w:w="1286" w:type="dxa"/>
            <w:shd w:val="clear" w:color="auto" w:fill="CCFFFF"/>
          </w:tcPr>
          <w:p w14:paraId="34A8990B" w14:textId="77777777" w:rsidR="00C80056" w:rsidRDefault="00C80056" w:rsidP="00397D72">
            <w:pPr>
              <w:pStyle w:val="BodyText1"/>
              <w:ind w:left="0"/>
              <w:jc w:val="center"/>
            </w:pPr>
            <w:r>
              <w:t>Anticipated End Date</w:t>
            </w:r>
          </w:p>
        </w:tc>
        <w:tc>
          <w:tcPr>
            <w:tcW w:w="1330" w:type="dxa"/>
            <w:shd w:val="clear" w:color="auto" w:fill="CCFFFF"/>
          </w:tcPr>
          <w:p w14:paraId="430404E0" w14:textId="77777777" w:rsidR="00C80056" w:rsidRDefault="00C80056" w:rsidP="00397D72">
            <w:pPr>
              <w:pStyle w:val="BodyText1"/>
              <w:ind w:left="0"/>
              <w:jc w:val="center"/>
            </w:pPr>
            <w:r>
              <w:t>Status</w:t>
            </w:r>
          </w:p>
        </w:tc>
        <w:tc>
          <w:tcPr>
            <w:tcW w:w="2421"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C80056">
        <w:tc>
          <w:tcPr>
            <w:tcW w:w="2025" w:type="dxa"/>
          </w:tcPr>
          <w:p w14:paraId="4B6C1897" w14:textId="77777777" w:rsidR="00C80056" w:rsidRDefault="00C80056" w:rsidP="00C80056">
            <w:pPr>
              <w:pStyle w:val="BodyText1"/>
              <w:ind w:left="0"/>
            </w:pPr>
            <w:r>
              <w:t>Prepare UML diagrams</w:t>
            </w:r>
          </w:p>
        </w:tc>
        <w:tc>
          <w:tcPr>
            <w:tcW w:w="1303" w:type="dxa"/>
          </w:tcPr>
          <w:p w14:paraId="0CF839E4" w14:textId="77777777" w:rsidR="00C80056" w:rsidRDefault="00C80056" w:rsidP="00C80056">
            <w:pPr>
              <w:pStyle w:val="BodyText1"/>
              <w:ind w:left="0"/>
            </w:pPr>
            <w:r>
              <w:t>2/1/2016</w:t>
            </w:r>
          </w:p>
        </w:tc>
        <w:tc>
          <w:tcPr>
            <w:tcW w:w="1286" w:type="dxa"/>
          </w:tcPr>
          <w:p w14:paraId="29D19BEC" w14:textId="77777777" w:rsidR="00C80056" w:rsidRDefault="00C80056" w:rsidP="00C80056">
            <w:pPr>
              <w:pStyle w:val="BodyText1"/>
              <w:ind w:left="0"/>
            </w:pPr>
            <w:r>
              <w:t>2/23/2017</w:t>
            </w:r>
          </w:p>
        </w:tc>
        <w:tc>
          <w:tcPr>
            <w:tcW w:w="1330" w:type="dxa"/>
          </w:tcPr>
          <w:p w14:paraId="69577A22" w14:textId="77777777" w:rsidR="00C80056" w:rsidRDefault="00C80056" w:rsidP="00397D72">
            <w:pPr>
              <w:pStyle w:val="BodyText1"/>
              <w:ind w:left="0"/>
            </w:pPr>
            <w:r>
              <w:t>Complete</w:t>
            </w:r>
          </w:p>
        </w:tc>
        <w:tc>
          <w:tcPr>
            <w:tcW w:w="2421"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C80056">
        <w:tc>
          <w:tcPr>
            <w:tcW w:w="2025" w:type="dxa"/>
          </w:tcPr>
          <w:p w14:paraId="6F82AA9B" w14:textId="77777777" w:rsidR="00C80056" w:rsidRDefault="00C80056" w:rsidP="00397D72">
            <w:pPr>
              <w:pStyle w:val="BodyText1"/>
              <w:ind w:left="0"/>
            </w:pPr>
            <w:r>
              <w:t>SRA document (Includes project objectives, Requirements and UML diagrams)</w:t>
            </w:r>
          </w:p>
        </w:tc>
        <w:tc>
          <w:tcPr>
            <w:tcW w:w="1303" w:type="dxa"/>
          </w:tcPr>
          <w:p w14:paraId="02D7DC72" w14:textId="77777777" w:rsidR="00C80056" w:rsidRDefault="00C80056" w:rsidP="00C80056">
            <w:pPr>
              <w:pStyle w:val="BodyText1"/>
              <w:ind w:left="0"/>
            </w:pPr>
            <w:r>
              <w:t>3/1/2017</w:t>
            </w:r>
          </w:p>
        </w:tc>
        <w:tc>
          <w:tcPr>
            <w:tcW w:w="1286" w:type="dxa"/>
          </w:tcPr>
          <w:p w14:paraId="2E30B6B1" w14:textId="77777777" w:rsidR="00C80056" w:rsidRDefault="00C80056" w:rsidP="00C80056">
            <w:pPr>
              <w:pStyle w:val="BodyText1"/>
              <w:ind w:left="0"/>
            </w:pPr>
            <w:r>
              <w:t>3/23/2017</w:t>
            </w:r>
          </w:p>
        </w:tc>
        <w:tc>
          <w:tcPr>
            <w:tcW w:w="1330" w:type="dxa"/>
          </w:tcPr>
          <w:p w14:paraId="1DDD5D67" w14:textId="77777777" w:rsidR="00C80056" w:rsidRDefault="00C80056" w:rsidP="00397D72">
            <w:pPr>
              <w:pStyle w:val="BodyText1"/>
              <w:ind w:left="0"/>
            </w:pPr>
            <w:r>
              <w:t>In Progress</w:t>
            </w:r>
          </w:p>
        </w:tc>
        <w:tc>
          <w:tcPr>
            <w:tcW w:w="2421"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5E772B">
        <w:trPr>
          <w:trHeight w:val="1349"/>
        </w:trPr>
        <w:tc>
          <w:tcPr>
            <w:tcW w:w="202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303" w:type="dxa"/>
          </w:tcPr>
          <w:p w14:paraId="68D63C7F" w14:textId="6F753B41" w:rsidR="00BE64B2" w:rsidRDefault="00D13777" w:rsidP="00397D72">
            <w:pPr>
              <w:pStyle w:val="BodyText1"/>
              <w:ind w:left="0"/>
            </w:pPr>
            <w:r>
              <w:t>3/2</w:t>
            </w:r>
            <w:r w:rsidR="005E772B">
              <w:t>1</w:t>
            </w:r>
            <w:r>
              <w:t>/2017</w:t>
            </w:r>
          </w:p>
        </w:tc>
        <w:tc>
          <w:tcPr>
            <w:tcW w:w="1286" w:type="dxa"/>
          </w:tcPr>
          <w:p w14:paraId="7DDBD28A" w14:textId="7F6F19B5" w:rsidR="00BE64B2" w:rsidRDefault="005E772B" w:rsidP="00397D72">
            <w:pPr>
              <w:pStyle w:val="BodyText1"/>
              <w:ind w:left="0"/>
            </w:pPr>
            <w:r>
              <w:t>4/13/2017</w:t>
            </w:r>
          </w:p>
        </w:tc>
        <w:tc>
          <w:tcPr>
            <w:tcW w:w="1330" w:type="dxa"/>
          </w:tcPr>
          <w:p w14:paraId="7528E261" w14:textId="77777777" w:rsidR="00BE64B2" w:rsidRDefault="00BE64B2" w:rsidP="00397D72">
            <w:pPr>
              <w:pStyle w:val="BodyText1"/>
              <w:ind w:left="0"/>
            </w:pPr>
            <w:r>
              <w:t>To Be Completed (TBC)</w:t>
            </w:r>
          </w:p>
        </w:tc>
        <w:tc>
          <w:tcPr>
            <w:tcW w:w="2421" w:type="dxa"/>
          </w:tcPr>
          <w:p w14:paraId="3C8192F5" w14:textId="77777777" w:rsidR="00BE64B2" w:rsidRDefault="00BE64B2" w:rsidP="00397D72">
            <w:pPr>
              <w:pStyle w:val="BodyText1"/>
              <w:ind w:left="0"/>
            </w:pPr>
          </w:p>
        </w:tc>
      </w:tr>
      <w:tr w:rsidR="00C80056" w14:paraId="409DEF43" w14:textId="77777777" w:rsidTr="00C80056">
        <w:tc>
          <w:tcPr>
            <w:tcW w:w="202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303" w:type="dxa"/>
          </w:tcPr>
          <w:p w14:paraId="673A3216" w14:textId="68AF998D" w:rsidR="00C80056" w:rsidRDefault="005E772B" w:rsidP="00397D72">
            <w:pPr>
              <w:pStyle w:val="BodyText1"/>
              <w:ind w:left="0"/>
            </w:pPr>
            <w:r>
              <w:t>3/28/2017</w:t>
            </w:r>
          </w:p>
        </w:tc>
        <w:tc>
          <w:tcPr>
            <w:tcW w:w="1286"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330" w:type="dxa"/>
          </w:tcPr>
          <w:p w14:paraId="4FD45919" w14:textId="77777777" w:rsidR="00C80056" w:rsidRDefault="00BE64B2" w:rsidP="00397D72">
            <w:pPr>
              <w:pStyle w:val="BodyText1"/>
              <w:ind w:left="0"/>
            </w:pPr>
            <w:r>
              <w:t>TBC</w:t>
            </w:r>
          </w:p>
        </w:tc>
        <w:tc>
          <w:tcPr>
            <w:tcW w:w="2421" w:type="dxa"/>
          </w:tcPr>
          <w:p w14:paraId="206AE9F4" w14:textId="77777777" w:rsidR="00C80056" w:rsidRDefault="00C80056" w:rsidP="00397D72">
            <w:pPr>
              <w:pStyle w:val="BodyText1"/>
              <w:ind w:left="0"/>
            </w:pPr>
          </w:p>
        </w:tc>
      </w:tr>
      <w:tr w:rsidR="00C80056" w14:paraId="13A0FD20" w14:textId="77777777" w:rsidTr="00C80056">
        <w:tc>
          <w:tcPr>
            <w:tcW w:w="2025" w:type="dxa"/>
          </w:tcPr>
          <w:p w14:paraId="05F0AAF8" w14:textId="77777777" w:rsidR="00C80056" w:rsidRDefault="00BE64B2" w:rsidP="00397D72">
            <w:pPr>
              <w:pStyle w:val="BodyText1"/>
              <w:ind w:left="0"/>
            </w:pPr>
            <w:r>
              <w:t xml:space="preserve">Implementation: </w:t>
            </w:r>
            <w:r w:rsidR="00C80056">
              <w:t>Login and reg</w:t>
            </w:r>
            <w:r>
              <w:t>istration</w:t>
            </w:r>
          </w:p>
        </w:tc>
        <w:tc>
          <w:tcPr>
            <w:tcW w:w="1303" w:type="dxa"/>
          </w:tcPr>
          <w:p w14:paraId="118DE9D1" w14:textId="7AFB2592" w:rsidR="00C80056" w:rsidRDefault="005E772B" w:rsidP="00397D72">
            <w:pPr>
              <w:pStyle w:val="BodyText1"/>
              <w:ind w:left="0"/>
            </w:pPr>
            <w:r>
              <w:t>3/28/2017</w:t>
            </w:r>
          </w:p>
        </w:tc>
        <w:tc>
          <w:tcPr>
            <w:tcW w:w="1286" w:type="dxa"/>
          </w:tcPr>
          <w:p w14:paraId="67E9FBD8" w14:textId="381663DF" w:rsidR="00C80056" w:rsidRDefault="005E772B" w:rsidP="00397D72">
            <w:pPr>
              <w:pStyle w:val="BodyText1"/>
              <w:ind w:left="0"/>
            </w:pPr>
            <w:r>
              <w:t>4/13/2017</w:t>
            </w:r>
          </w:p>
        </w:tc>
        <w:tc>
          <w:tcPr>
            <w:tcW w:w="1330" w:type="dxa"/>
          </w:tcPr>
          <w:p w14:paraId="507292F7" w14:textId="77777777" w:rsidR="00C80056" w:rsidRDefault="00C80056" w:rsidP="00397D72">
            <w:pPr>
              <w:pStyle w:val="BodyText1"/>
              <w:ind w:left="0"/>
            </w:pPr>
            <w:r>
              <w:t>TBC</w:t>
            </w:r>
          </w:p>
        </w:tc>
        <w:tc>
          <w:tcPr>
            <w:tcW w:w="2421" w:type="dxa"/>
          </w:tcPr>
          <w:p w14:paraId="567CFA73" w14:textId="77777777" w:rsidR="00C80056" w:rsidRDefault="00C80056" w:rsidP="00397D72">
            <w:pPr>
              <w:pStyle w:val="BodyText1"/>
              <w:ind w:left="0"/>
            </w:pPr>
          </w:p>
        </w:tc>
      </w:tr>
      <w:tr w:rsidR="00C80056" w14:paraId="4ADE918D" w14:textId="77777777" w:rsidTr="00C80056">
        <w:tc>
          <w:tcPr>
            <w:tcW w:w="2025" w:type="dxa"/>
          </w:tcPr>
          <w:p w14:paraId="221B64F5" w14:textId="77777777" w:rsidR="00C80056" w:rsidRDefault="00C80056" w:rsidP="00397D72">
            <w:pPr>
              <w:pStyle w:val="BodyText1"/>
              <w:ind w:left="0"/>
              <w:rPr>
                <w:b/>
                <w:bCs/>
              </w:rPr>
            </w:pPr>
            <w:r w:rsidRPr="00505FA2">
              <w:rPr>
                <w:b/>
                <w:bCs/>
              </w:rPr>
              <w:t xml:space="preserve">… </w:t>
            </w:r>
          </w:p>
          <w:p w14:paraId="0FFCC48D" w14:textId="77777777" w:rsidR="00C80056" w:rsidRDefault="00C80056" w:rsidP="00397D72">
            <w:pPr>
              <w:pStyle w:val="BodyText1"/>
              <w:ind w:left="0"/>
              <w:rPr>
                <w:b/>
                <w:bCs/>
              </w:rPr>
            </w:pPr>
            <w:r w:rsidRPr="00505FA2">
              <w:rPr>
                <w:b/>
                <w:bCs/>
              </w:rPr>
              <w:t xml:space="preserve">List all </w:t>
            </w:r>
            <w:r>
              <w:rPr>
                <w:b/>
                <w:bCs/>
              </w:rPr>
              <w:t>required functionality and tasks</w:t>
            </w:r>
          </w:p>
          <w:p w14:paraId="6F0D1BE1" w14:textId="77777777" w:rsidR="00C80056" w:rsidRPr="00505FA2" w:rsidRDefault="00C80056" w:rsidP="00397D72">
            <w:pPr>
              <w:pStyle w:val="BodyText1"/>
              <w:ind w:left="0"/>
              <w:rPr>
                <w:b/>
                <w:bCs/>
              </w:rPr>
            </w:pPr>
            <w:r w:rsidRPr="00505FA2">
              <w:rPr>
                <w:b/>
                <w:bCs/>
              </w:rPr>
              <w:t xml:space="preserve"> …</w:t>
            </w:r>
          </w:p>
        </w:tc>
        <w:tc>
          <w:tcPr>
            <w:tcW w:w="1303" w:type="dxa"/>
          </w:tcPr>
          <w:p w14:paraId="64F36B97" w14:textId="77777777" w:rsidR="00C80056" w:rsidRDefault="00C80056" w:rsidP="00397D72">
            <w:pPr>
              <w:pStyle w:val="BodyText1"/>
              <w:ind w:left="0"/>
            </w:pPr>
          </w:p>
          <w:p w14:paraId="69736C93" w14:textId="77777777" w:rsidR="00C80056" w:rsidRDefault="00C80056" w:rsidP="00397D72">
            <w:pPr>
              <w:pStyle w:val="BodyText1"/>
              <w:ind w:left="0"/>
            </w:pPr>
            <w:r>
              <w:t>?</w:t>
            </w:r>
          </w:p>
        </w:tc>
        <w:tc>
          <w:tcPr>
            <w:tcW w:w="1286" w:type="dxa"/>
          </w:tcPr>
          <w:p w14:paraId="0C1932C0" w14:textId="77777777" w:rsidR="00C80056" w:rsidRDefault="00C80056" w:rsidP="00397D72">
            <w:pPr>
              <w:pStyle w:val="BodyText1"/>
              <w:ind w:left="0"/>
            </w:pPr>
          </w:p>
          <w:p w14:paraId="3DBCA014" w14:textId="77777777" w:rsidR="00C80056" w:rsidRDefault="00C80056" w:rsidP="00397D72">
            <w:pPr>
              <w:pStyle w:val="BodyText1"/>
              <w:ind w:left="0"/>
            </w:pPr>
            <w:r>
              <w:t>?</w:t>
            </w:r>
          </w:p>
        </w:tc>
        <w:tc>
          <w:tcPr>
            <w:tcW w:w="1330" w:type="dxa"/>
          </w:tcPr>
          <w:p w14:paraId="0855FF2D" w14:textId="77777777" w:rsidR="00C80056" w:rsidRDefault="00C80056" w:rsidP="00397D72">
            <w:pPr>
              <w:pStyle w:val="BodyText1"/>
              <w:ind w:left="0"/>
            </w:pPr>
          </w:p>
          <w:p w14:paraId="662B2801" w14:textId="77777777" w:rsidR="00C80056" w:rsidRDefault="00C80056" w:rsidP="00397D72">
            <w:pPr>
              <w:pStyle w:val="BodyText1"/>
              <w:ind w:left="0"/>
            </w:pPr>
            <w:r>
              <w:t>?</w:t>
            </w:r>
          </w:p>
        </w:tc>
        <w:tc>
          <w:tcPr>
            <w:tcW w:w="2421" w:type="dxa"/>
          </w:tcPr>
          <w:p w14:paraId="20AA9338" w14:textId="77777777" w:rsidR="00C80056" w:rsidRDefault="00C80056" w:rsidP="00397D72">
            <w:pPr>
              <w:pStyle w:val="BodyText1"/>
              <w:ind w:left="0"/>
            </w:pPr>
          </w:p>
        </w:tc>
      </w:tr>
      <w:tr w:rsidR="00C80056" w14:paraId="2FF5B15E" w14:textId="77777777" w:rsidTr="00C80056">
        <w:tc>
          <w:tcPr>
            <w:tcW w:w="2025" w:type="dxa"/>
          </w:tcPr>
          <w:p w14:paraId="5782AFA1" w14:textId="77777777" w:rsidR="00C80056" w:rsidRDefault="00C80056" w:rsidP="00397D72">
            <w:pPr>
              <w:pStyle w:val="BodyText1"/>
              <w:ind w:left="0"/>
            </w:pPr>
            <w:r>
              <w:t>Test case design</w:t>
            </w:r>
          </w:p>
        </w:tc>
        <w:tc>
          <w:tcPr>
            <w:tcW w:w="1303" w:type="dxa"/>
          </w:tcPr>
          <w:p w14:paraId="4B98926C" w14:textId="77777777" w:rsidR="00C80056" w:rsidRDefault="00C80056" w:rsidP="00C80056">
            <w:pPr>
              <w:pStyle w:val="BodyText1"/>
              <w:ind w:left="0"/>
            </w:pPr>
            <w:r>
              <w:t>3/21/2017</w:t>
            </w:r>
          </w:p>
        </w:tc>
        <w:tc>
          <w:tcPr>
            <w:tcW w:w="1286" w:type="dxa"/>
          </w:tcPr>
          <w:p w14:paraId="37361865" w14:textId="77777777" w:rsidR="00C80056" w:rsidRDefault="00C80056" w:rsidP="00C80056">
            <w:pPr>
              <w:pStyle w:val="BodyText1"/>
              <w:ind w:left="0"/>
            </w:pPr>
            <w:r>
              <w:t>4/13/2017</w:t>
            </w:r>
          </w:p>
        </w:tc>
        <w:tc>
          <w:tcPr>
            <w:tcW w:w="1330" w:type="dxa"/>
          </w:tcPr>
          <w:p w14:paraId="3152A865" w14:textId="77777777" w:rsidR="00C80056" w:rsidRDefault="00C80056" w:rsidP="00397D72">
            <w:pPr>
              <w:pStyle w:val="BodyText1"/>
              <w:ind w:left="0"/>
            </w:pPr>
          </w:p>
        </w:tc>
        <w:tc>
          <w:tcPr>
            <w:tcW w:w="2421" w:type="dxa"/>
          </w:tcPr>
          <w:p w14:paraId="4B12EC07" w14:textId="77777777" w:rsidR="00C80056" w:rsidRDefault="00C80056" w:rsidP="00397D72">
            <w:pPr>
              <w:pStyle w:val="BodyText1"/>
              <w:ind w:left="0"/>
            </w:pPr>
            <w:r>
              <w:t>Increment 3 Deliverable</w:t>
            </w:r>
          </w:p>
        </w:tc>
      </w:tr>
      <w:tr w:rsidR="00C80056" w14:paraId="0F2BF2FD" w14:textId="77777777" w:rsidTr="00C80056">
        <w:tc>
          <w:tcPr>
            <w:tcW w:w="2025" w:type="dxa"/>
          </w:tcPr>
          <w:p w14:paraId="7FA24168" w14:textId="77777777" w:rsidR="00C80056" w:rsidRDefault="00C80056" w:rsidP="00397D72">
            <w:pPr>
              <w:pStyle w:val="BodyText1"/>
              <w:ind w:left="0"/>
            </w:pPr>
            <w:r>
              <w:t>External Documentation (i.e. User Manual)</w:t>
            </w:r>
          </w:p>
        </w:tc>
        <w:tc>
          <w:tcPr>
            <w:tcW w:w="1303" w:type="dxa"/>
          </w:tcPr>
          <w:p w14:paraId="0EB41FF5" w14:textId="77777777" w:rsidR="00C80056" w:rsidRDefault="00C80056" w:rsidP="00C80056">
            <w:pPr>
              <w:pStyle w:val="BodyText1"/>
              <w:ind w:left="0"/>
            </w:pPr>
            <w:r>
              <w:t>4/15/2017</w:t>
            </w:r>
          </w:p>
        </w:tc>
        <w:tc>
          <w:tcPr>
            <w:tcW w:w="1286" w:type="dxa"/>
          </w:tcPr>
          <w:p w14:paraId="2F3AA025" w14:textId="77777777" w:rsidR="00C80056" w:rsidRDefault="00C80056" w:rsidP="00C80056">
            <w:pPr>
              <w:pStyle w:val="BodyText1"/>
              <w:ind w:left="0"/>
            </w:pPr>
            <w:r>
              <w:t>5/1/2017</w:t>
            </w:r>
          </w:p>
        </w:tc>
        <w:tc>
          <w:tcPr>
            <w:tcW w:w="1330" w:type="dxa"/>
          </w:tcPr>
          <w:p w14:paraId="771E705F" w14:textId="77777777" w:rsidR="00C80056" w:rsidRDefault="00C80056" w:rsidP="00397D72">
            <w:pPr>
              <w:pStyle w:val="BodyText1"/>
              <w:ind w:left="0"/>
            </w:pPr>
          </w:p>
        </w:tc>
        <w:tc>
          <w:tcPr>
            <w:tcW w:w="2421" w:type="dxa"/>
          </w:tcPr>
          <w:p w14:paraId="65C9F0E8" w14:textId="77777777" w:rsidR="00C80056" w:rsidRDefault="00C80056" w:rsidP="00397D72">
            <w:pPr>
              <w:pStyle w:val="BodyText1"/>
              <w:ind w:left="0"/>
            </w:pPr>
          </w:p>
        </w:tc>
      </w:tr>
      <w:tr w:rsidR="00C80056" w14:paraId="148FA545" w14:textId="77777777" w:rsidTr="00C80056">
        <w:tc>
          <w:tcPr>
            <w:tcW w:w="2025" w:type="dxa"/>
          </w:tcPr>
          <w:p w14:paraId="24158D4F" w14:textId="77777777" w:rsidR="00C80056" w:rsidRDefault="00C80056" w:rsidP="00397D72">
            <w:pPr>
              <w:pStyle w:val="BodyText1"/>
              <w:ind w:left="0"/>
            </w:pPr>
            <w:r>
              <w:t>Project presentation</w:t>
            </w:r>
          </w:p>
        </w:tc>
        <w:tc>
          <w:tcPr>
            <w:tcW w:w="1303" w:type="dxa"/>
          </w:tcPr>
          <w:p w14:paraId="69DAC86B" w14:textId="77777777" w:rsidR="00C80056" w:rsidRDefault="00C80056" w:rsidP="00C80056">
            <w:pPr>
              <w:pStyle w:val="BodyText1"/>
              <w:ind w:left="0"/>
            </w:pPr>
            <w:r>
              <w:t>4/20/2017</w:t>
            </w:r>
          </w:p>
        </w:tc>
        <w:tc>
          <w:tcPr>
            <w:tcW w:w="1286" w:type="dxa"/>
          </w:tcPr>
          <w:p w14:paraId="09479DF8" w14:textId="77777777" w:rsidR="00C80056" w:rsidRDefault="00C80056" w:rsidP="00C80056">
            <w:pPr>
              <w:pStyle w:val="BodyText1"/>
              <w:ind w:left="0"/>
            </w:pPr>
            <w:r>
              <w:t>5/4/2017</w:t>
            </w:r>
          </w:p>
        </w:tc>
        <w:tc>
          <w:tcPr>
            <w:tcW w:w="1330" w:type="dxa"/>
          </w:tcPr>
          <w:p w14:paraId="1B83F88E" w14:textId="77777777" w:rsidR="00C80056" w:rsidRDefault="00C80056" w:rsidP="00397D72">
            <w:pPr>
              <w:pStyle w:val="BodyText1"/>
              <w:ind w:left="0"/>
            </w:pPr>
          </w:p>
        </w:tc>
        <w:tc>
          <w:tcPr>
            <w:tcW w:w="2421" w:type="dxa"/>
          </w:tcPr>
          <w:p w14:paraId="30E321AD" w14:textId="77777777" w:rsidR="00C80056" w:rsidRDefault="00C80056" w:rsidP="00397D72">
            <w:pPr>
              <w:pStyle w:val="BodyText1"/>
              <w:ind w:left="0"/>
            </w:pPr>
          </w:p>
        </w:tc>
      </w:tr>
      <w:tr w:rsidR="00C80056" w14:paraId="346365B9" w14:textId="77777777" w:rsidTr="00C80056">
        <w:tc>
          <w:tcPr>
            <w:tcW w:w="2025" w:type="dxa"/>
          </w:tcPr>
          <w:p w14:paraId="65C3FD1D" w14:textId="77777777" w:rsidR="00C80056" w:rsidRDefault="00C80056" w:rsidP="00397D72">
            <w:pPr>
              <w:pStyle w:val="BodyText1"/>
              <w:ind w:left="0"/>
            </w:pPr>
            <w:r>
              <w:t>Final Milestone: project delivery</w:t>
            </w:r>
          </w:p>
        </w:tc>
        <w:tc>
          <w:tcPr>
            <w:tcW w:w="1303" w:type="dxa"/>
          </w:tcPr>
          <w:p w14:paraId="2AD23274" w14:textId="77777777" w:rsidR="00C80056" w:rsidRDefault="00C80056" w:rsidP="00397D72">
            <w:pPr>
              <w:pStyle w:val="BodyText1"/>
              <w:ind w:left="0"/>
            </w:pPr>
          </w:p>
        </w:tc>
        <w:tc>
          <w:tcPr>
            <w:tcW w:w="1286" w:type="dxa"/>
          </w:tcPr>
          <w:p w14:paraId="5CE65BB7" w14:textId="77777777" w:rsidR="00C80056" w:rsidRDefault="00C80056" w:rsidP="00C80056">
            <w:pPr>
              <w:pStyle w:val="BodyText1"/>
              <w:ind w:left="0"/>
            </w:pPr>
            <w:r>
              <w:t>5/4/2017</w:t>
            </w:r>
          </w:p>
        </w:tc>
        <w:tc>
          <w:tcPr>
            <w:tcW w:w="1330" w:type="dxa"/>
          </w:tcPr>
          <w:p w14:paraId="0C595194" w14:textId="77777777" w:rsidR="00C80056" w:rsidRDefault="00C80056" w:rsidP="00397D72">
            <w:pPr>
              <w:pStyle w:val="BodyText1"/>
              <w:ind w:left="0"/>
            </w:pPr>
          </w:p>
        </w:tc>
        <w:tc>
          <w:tcPr>
            <w:tcW w:w="2421" w:type="dxa"/>
          </w:tcPr>
          <w:p w14:paraId="599B42ED" w14:textId="77777777" w:rsidR="00C80056" w:rsidRDefault="00C80056" w:rsidP="00397D72">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4" w:name="_Toc462791981"/>
      <w:bookmarkStart w:id="35" w:name="_Toc476009517"/>
      <w:r>
        <w:lastRenderedPageBreak/>
        <w:t>8.  Stakeholder Approval Form</w:t>
      </w:r>
      <w:bookmarkEnd w:id="34"/>
      <w:bookmarkEnd w:id="35"/>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r>
              <w:t>Bahram Khalili</w:t>
            </w:r>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Development Mgr</w:t>
            </w:r>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r>
              <w:t>Akshit Singhal</w:t>
            </w:r>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r>
              <w:rPr>
                <w:sz w:val="20"/>
              </w:rPr>
              <w:t>Saja Abualfoul</w:t>
            </w:r>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r w:rsidRPr="008D6F60">
              <w:rPr>
                <w:sz w:val="20"/>
              </w:rPr>
              <w:t>Prapti Bhaukajee</w:t>
            </w:r>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r w:rsidRPr="008D6F60">
              <w:rPr>
                <w:sz w:val="20"/>
              </w:rPr>
              <w:t>Kristoffer Edgard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36" w:name="_Toc476009518"/>
      <w:r>
        <w:lastRenderedPageBreak/>
        <w:t>Appendix</w:t>
      </w:r>
      <w:r w:rsidR="00797251">
        <w:t>:</w:t>
      </w:r>
      <w:bookmarkEnd w:id="36"/>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0"/>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723E9" w14:textId="77777777" w:rsidR="0023759F" w:rsidRDefault="0023759F">
      <w:r>
        <w:separator/>
      </w:r>
    </w:p>
  </w:endnote>
  <w:endnote w:type="continuationSeparator" w:id="0">
    <w:p w14:paraId="2D939D90" w14:textId="77777777" w:rsidR="0023759F" w:rsidRDefault="0023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7871B" w14:textId="5ED5B084" w:rsidR="001D18D4" w:rsidRDefault="001D18D4">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4BAD">
      <w:rPr>
        <w:rStyle w:val="PageNumber"/>
        <w:noProof/>
      </w:rPr>
      <w:t>18</w:t>
    </w:r>
    <w:r>
      <w:rPr>
        <w:rStyle w:val="PageNumber"/>
      </w:rPr>
      <w:fldChar w:fldCharType="end"/>
    </w:r>
  </w:p>
  <w:p w14:paraId="2E36ECD4" w14:textId="77777777" w:rsidR="001D18D4" w:rsidRDefault="001D18D4">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F4CA" w14:textId="77777777" w:rsidR="001D18D4" w:rsidRDefault="001D18D4">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6A868" w14:textId="2860D6E3" w:rsidR="001D18D4" w:rsidRDefault="001D18D4">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FA410B">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7EC69D" w14:textId="77777777" w:rsidR="0023759F" w:rsidRDefault="0023759F">
      <w:r>
        <w:separator/>
      </w:r>
    </w:p>
  </w:footnote>
  <w:footnote w:type="continuationSeparator" w:id="0">
    <w:p w14:paraId="6979CEC5" w14:textId="77777777" w:rsidR="0023759F" w:rsidRDefault="00237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5CBB" w14:textId="77777777" w:rsidR="001D18D4" w:rsidRDefault="001D18D4">
    <w:pPr>
      <w:pStyle w:val="Header"/>
      <w:rPr>
        <w:rFonts w:ascii="NewCenturySchlbk" w:hAnsi="NewCenturySchlbk"/>
        <w:b/>
        <w:sz w:val="22"/>
      </w:rPr>
    </w:pPr>
  </w:p>
  <w:p w14:paraId="2CCE3020" w14:textId="77777777" w:rsidR="001D18D4" w:rsidRDefault="001D18D4">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72E4E"/>
    <w:multiLevelType w:val="hybridMultilevel"/>
    <w:tmpl w:val="05C0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7"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8"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9"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2"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4"/>
  </w:num>
  <w:num w:numId="3">
    <w:abstractNumId w:val="11"/>
  </w:num>
  <w:num w:numId="4">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1"/>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6"/>
  </w:num>
  <w:num w:numId="11">
    <w:abstractNumId w:val="9"/>
  </w:num>
  <w:num w:numId="12">
    <w:abstractNumId w:val="3"/>
  </w:num>
  <w:num w:numId="13">
    <w:abstractNumId w:val="7"/>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8"/>
  </w:num>
  <w:num w:numId="17">
    <w:abstractNumId w:val="12"/>
  </w:num>
  <w:num w:numId="18">
    <w:abstractNumId w:val="10"/>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3230C"/>
    <w:rsid w:val="00090A3D"/>
    <w:rsid w:val="000A2D4B"/>
    <w:rsid w:val="000B1873"/>
    <w:rsid w:val="000C17D7"/>
    <w:rsid w:val="000D5857"/>
    <w:rsid w:val="0011503B"/>
    <w:rsid w:val="00120D22"/>
    <w:rsid w:val="00124435"/>
    <w:rsid w:val="00154E02"/>
    <w:rsid w:val="00195A41"/>
    <w:rsid w:val="001A7FC8"/>
    <w:rsid w:val="001B2333"/>
    <w:rsid w:val="001D18D4"/>
    <w:rsid w:val="001E268D"/>
    <w:rsid w:val="001E6259"/>
    <w:rsid w:val="00206AA7"/>
    <w:rsid w:val="00206BBF"/>
    <w:rsid w:val="0021004B"/>
    <w:rsid w:val="00216366"/>
    <w:rsid w:val="002206BE"/>
    <w:rsid w:val="0022387E"/>
    <w:rsid w:val="00226230"/>
    <w:rsid w:val="0023759F"/>
    <w:rsid w:val="0025630C"/>
    <w:rsid w:val="00266EBC"/>
    <w:rsid w:val="002B787D"/>
    <w:rsid w:val="002C5188"/>
    <w:rsid w:val="002F043E"/>
    <w:rsid w:val="002F18D3"/>
    <w:rsid w:val="00315221"/>
    <w:rsid w:val="00330E4B"/>
    <w:rsid w:val="0035447C"/>
    <w:rsid w:val="00374BAD"/>
    <w:rsid w:val="0037701C"/>
    <w:rsid w:val="003940F6"/>
    <w:rsid w:val="00397D72"/>
    <w:rsid w:val="003A1902"/>
    <w:rsid w:val="003C249F"/>
    <w:rsid w:val="003D2684"/>
    <w:rsid w:val="003E623B"/>
    <w:rsid w:val="003F5743"/>
    <w:rsid w:val="00404006"/>
    <w:rsid w:val="0040526B"/>
    <w:rsid w:val="00440566"/>
    <w:rsid w:val="00490B58"/>
    <w:rsid w:val="004B0858"/>
    <w:rsid w:val="0050192B"/>
    <w:rsid w:val="00505FA2"/>
    <w:rsid w:val="0051637F"/>
    <w:rsid w:val="00557371"/>
    <w:rsid w:val="00591F16"/>
    <w:rsid w:val="005A3FD2"/>
    <w:rsid w:val="005C34AF"/>
    <w:rsid w:val="005D0065"/>
    <w:rsid w:val="005E2153"/>
    <w:rsid w:val="005E772B"/>
    <w:rsid w:val="005F0A01"/>
    <w:rsid w:val="00617207"/>
    <w:rsid w:val="00626815"/>
    <w:rsid w:val="00641EF3"/>
    <w:rsid w:val="00652E82"/>
    <w:rsid w:val="006965E6"/>
    <w:rsid w:val="006F61C6"/>
    <w:rsid w:val="00705FAA"/>
    <w:rsid w:val="00731AD8"/>
    <w:rsid w:val="00733330"/>
    <w:rsid w:val="00733EA4"/>
    <w:rsid w:val="007361A4"/>
    <w:rsid w:val="0074659D"/>
    <w:rsid w:val="00773733"/>
    <w:rsid w:val="00797251"/>
    <w:rsid w:val="007E6E4B"/>
    <w:rsid w:val="00807194"/>
    <w:rsid w:val="00810279"/>
    <w:rsid w:val="008243AB"/>
    <w:rsid w:val="0084194E"/>
    <w:rsid w:val="008467E7"/>
    <w:rsid w:val="008701FF"/>
    <w:rsid w:val="008949EB"/>
    <w:rsid w:val="008A2009"/>
    <w:rsid w:val="008B5D19"/>
    <w:rsid w:val="008C6D38"/>
    <w:rsid w:val="008D2D19"/>
    <w:rsid w:val="008D6F60"/>
    <w:rsid w:val="00905F96"/>
    <w:rsid w:val="00915940"/>
    <w:rsid w:val="00920E35"/>
    <w:rsid w:val="009238A9"/>
    <w:rsid w:val="0092789F"/>
    <w:rsid w:val="0095037E"/>
    <w:rsid w:val="00977A08"/>
    <w:rsid w:val="00981425"/>
    <w:rsid w:val="0098408D"/>
    <w:rsid w:val="009A5BAF"/>
    <w:rsid w:val="009F3664"/>
    <w:rsid w:val="00A04E7B"/>
    <w:rsid w:val="00A13FF7"/>
    <w:rsid w:val="00A22EF4"/>
    <w:rsid w:val="00A4168D"/>
    <w:rsid w:val="00AD104E"/>
    <w:rsid w:val="00AD32F8"/>
    <w:rsid w:val="00AF69D3"/>
    <w:rsid w:val="00AF75AC"/>
    <w:rsid w:val="00B03094"/>
    <w:rsid w:val="00B25B26"/>
    <w:rsid w:val="00B56105"/>
    <w:rsid w:val="00B63902"/>
    <w:rsid w:val="00B64E94"/>
    <w:rsid w:val="00B7385C"/>
    <w:rsid w:val="00B9633A"/>
    <w:rsid w:val="00BB2ECF"/>
    <w:rsid w:val="00BB43F9"/>
    <w:rsid w:val="00BE64B2"/>
    <w:rsid w:val="00C035F5"/>
    <w:rsid w:val="00C4009D"/>
    <w:rsid w:val="00C7227C"/>
    <w:rsid w:val="00C80056"/>
    <w:rsid w:val="00CD766A"/>
    <w:rsid w:val="00CF3570"/>
    <w:rsid w:val="00CF74D9"/>
    <w:rsid w:val="00D068E4"/>
    <w:rsid w:val="00D13777"/>
    <w:rsid w:val="00D158EA"/>
    <w:rsid w:val="00D1764A"/>
    <w:rsid w:val="00D25590"/>
    <w:rsid w:val="00D32011"/>
    <w:rsid w:val="00DC4F34"/>
    <w:rsid w:val="00DC7673"/>
    <w:rsid w:val="00E02E95"/>
    <w:rsid w:val="00E12721"/>
    <w:rsid w:val="00E21391"/>
    <w:rsid w:val="00E23F2A"/>
    <w:rsid w:val="00E67E72"/>
    <w:rsid w:val="00E800A7"/>
    <w:rsid w:val="00E86EDD"/>
    <w:rsid w:val="00E9653F"/>
    <w:rsid w:val="00EA279C"/>
    <w:rsid w:val="00EA4236"/>
    <w:rsid w:val="00EB4534"/>
    <w:rsid w:val="00EB64E0"/>
    <w:rsid w:val="00EB6F66"/>
    <w:rsid w:val="00EF3D5C"/>
    <w:rsid w:val="00F47362"/>
    <w:rsid w:val="00F57738"/>
    <w:rsid w:val="00F83761"/>
    <w:rsid w:val="00FA410B"/>
    <w:rsid w:val="00FA69D1"/>
    <w:rsid w:val="00FB756C"/>
    <w:rsid w:val="00FD2A36"/>
    <w:rsid w:val="00FF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0</TotalTime>
  <Pages>34</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13266</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Prapti</cp:lastModifiedBy>
  <cp:revision>2</cp:revision>
  <cp:lastPrinted>2003-02-11T20:35:00Z</cp:lastPrinted>
  <dcterms:created xsi:type="dcterms:W3CDTF">2017-03-19T04:34:00Z</dcterms:created>
  <dcterms:modified xsi:type="dcterms:W3CDTF">2017-03-19T04:34:00Z</dcterms:modified>
</cp:coreProperties>
</file>