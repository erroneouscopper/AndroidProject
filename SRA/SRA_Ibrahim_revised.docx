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296A4D1F" w14:textId="77777777">
        <w:trPr>
          <w:cantSplit/>
        </w:trPr>
        <w:tc>
          <w:tcPr>
            <w:tcW w:w="1278" w:type="dxa"/>
            <w:tcBorders>
              <w:top w:val="nil"/>
              <w:left w:val="nil"/>
              <w:bottom w:val="nil"/>
              <w:right w:val="nil"/>
            </w:tcBorders>
          </w:tcPr>
          <w:p w14:paraId="343CCE37" w14:textId="77777777" w:rsidR="00797251" w:rsidRDefault="00797251">
            <w:bookmarkStart w:id="0" w:name="_Hlk477790446"/>
            <w:bookmarkEnd w:id="0"/>
          </w:p>
        </w:tc>
        <w:tc>
          <w:tcPr>
            <w:tcW w:w="7561" w:type="dxa"/>
            <w:gridSpan w:val="4"/>
            <w:tcBorders>
              <w:top w:val="nil"/>
              <w:left w:val="nil"/>
              <w:bottom w:val="nil"/>
              <w:right w:val="nil"/>
            </w:tcBorders>
          </w:tcPr>
          <w:p w14:paraId="1BBFD565" w14:textId="77777777" w:rsidR="00797251" w:rsidRDefault="00797251">
            <w:pPr>
              <w:pStyle w:val="Department"/>
            </w:pPr>
          </w:p>
        </w:tc>
      </w:tr>
      <w:tr w:rsidR="00797251" w14:paraId="6322B30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6E1D7866" w14:textId="77777777" w:rsidR="00797251" w:rsidRDefault="00797251">
            <w:pPr>
              <w:spacing w:before="3520"/>
            </w:pPr>
          </w:p>
        </w:tc>
        <w:tc>
          <w:tcPr>
            <w:tcW w:w="6211" w:type="dxa"/>
            <w:gridSpan w:val="3"/>
            <w:tcBorders>
              <w:top w:val="nil"/>
              <w:left w:val="nil"/>
              <w:bottom w:val="nil"/>
              <w:right w:val="nil"/>
            </w:tcBorders>
          </w:tcPr>
          <w:p w14:paraId="7BA0CE99" w14:textId="77777777" w:rsidR="00797251" w:rsidRDefault="00797251">
            <w:pPr>
              <w:pStyle w:val="TOCBase"/>
              <w:tabs>
                <w:tab w:val="clear" w:pos="8640"/>
              </w:tabs>
              <w:spacing w:before="3520"/>
              <w:rPr>
                <w:caps w:val="0"/>
              </w:rPr>
            </w:pPr>
          </w:p>
        </w:tc>
      </w:tr>
      <w:tr w:rsidR="00797251" w14:paraId="44FB52F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539E4BC"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908E30D" w14:textId="4FF50A65" w:rsidR="00E23F2A" w:rsidRPr="001E6259" w:rsidRDefault="006965E6" w:rsidP="006965E6">
            <w:pPr>
              <w:pStyle w:val="FSDMTitleCover"/>
              <w:rPr>
                <w:b w:val="0"/>
                <w:bCs/>
                <w:sz w:val="34"/>
                <w:szCs w:val="34"/>
              </w:rPr>
            </w:pPr>
            <w:r>
              <w:rPr>
                <w:b w:val="0"/>
                <w:bCs/>
                <w:sz w:val="34"/>
                <w:szCs w:val="34"/>
              </w:rPr>
              <w:t>Personal Health Monitoring System</w:t>
            </w:r>
            <w:r w:rsidR="008B5D19">
              <w:rPr>
                <w:b w:val="0"/>
                <w:bCs/>
                <w:sz w:val="34"/>
                <w:szCs w:val="34"/>
              </w:rPr>
              <w:t xml:space="preserve"> (PHMS)</w:t>
            </w:r>
          </w:p>
        </w:tc>
      </w:tr>
      <w:tr w:rsidR="00797251" w14:paraId="12F69743"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ABE257"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5171E69" w14:textId="77777777" w:rsidR="00797251" w:rsidRPr="001E6259" w:rsidRDefault="006965E6" w:rsidP="006965E6">
            <w:pPr>
              <w:pStyle w:val="FSDMTitleCover"/>
              <w:rPr>
                <w:b w:val="0"/>
                <w:bCs/>
                <w:sz w:val="34"/>
                <w:szCs w:val="34"/>
              </w:rPr>
            </w:pPr>
            <w:r>
              <w:rPr>
                <w:b w:val="0"/>
                <w:bCs/>
                <w:sz w:val="34"/>
                <w:szCs w:val="34"/>
              </w:rPr>
              <w:t>3</w:t>
            </w:r>
          </w:p>
        </w:tc>
      </w:tr>
      <w:tr w:rsidR="00797251" w14:paraId="6556FB3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9159539"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6C0A61CE"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25630C">
              <w:rPr>
                <w:szCs w:val="34"/>
              </w:rPr>
              <w:t>Spring</w:t>
            </w:r>
            <w:r w:rsidR="00E12721">
              <w:rPr>
                <w:szCs w:val="34"/>
              </w:rPr>
              <w:t xml:space="preserve"> </w:t>
            </w:r>
            <w:r w:rsidR="0025630C">
              <w:rPr>
                <w:szCs w:val="34"/>
              </w:rPr>
              <w:t>2017</w:t>
            </w:r>
          </w:p>
        </w:tc>
      </w:tr>
      <w:tr w:rsidR="00797251" w14:paraId="3CBBC8E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54F07606"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7ECA67D"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143464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0B160D7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680EA09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976B6D6" w14:textId="77777777" w:rsidTr="00E23F2A">
        <w:tc>
          <w:tcPr>
            <w:tcW w:w="2628" w:type="dxa"/>
            <w:gridSpan w:val="2"/>
            <w:tcBorders>
              <w:top w:val="nil"/>
              <w:left w:val="nil"/>
              <w:bottom w:val="nil"/>
              <w:right w:val="nil"/>
            </w:tcBorders>
          </w:tcPr>
          <w:p w14:paraId="38FF7410" w14:textId="77777777" w:rsidR="00797251" w:rsidRDefault="00797251">
            <w:pPr>
              <w:pStyle w:val="Date"/>
              <w:jc w:val="right"/>
            </w:pPr>
            <w:bookmarkStart w:id="1" w:name="_Toc316285597"/>
            <w:bookmarkStart w:id="2" w:name="_Toc316286030"/>
            <w:bookmarkStart w:id="3" w:name="_Toc316288961"/>
            <w:r>
              <w:t>Version:</w:t>
            </w:r>
          </w:p>
        </w:tc>
        <w:tc>
          <w:tcPr>
            <w:tcW w:w="2160" w:type="dxa"/>
            <w:tcBorders>
              <w:top w:val="nil"/>
              <w:left w:val="nil"/>
              <w:bottom w:val="nil"/>
              <w:right w:val="nil"/>
            </w:tcBorders>
          </w:tcPr>
          <w:p w14:paraId="3B145830" w14:textId="77777777" w:rsidR="00797251" w:rsidRDefault="00797251">
            <w:pPr>
              <w:pStyle w:val="Date"/>
              <w:jc w:val="left"/>
            </w:pPr>
            <w:bookmarkStart w:id="4" w:name="version"/>
            <w:r>
              <w:t>[</w:t>
            </w:r>
            <w:bookmarkEnd w:id="4"/>
            <w:r>
              <w:t>1.0]</w:t>
            </w:r>
          </w:p>
        </w:tc>
        <w:tc>
          <w:tcPr>
            <w:tcW w:w="900" w:type="dxa"/>
            <w:tcBorders>
              <w:top w:val="nil"/>
              <w:left w:val="nil"/>
              <w:bottom w:val="nil"/>
              <w:right w:val="nil"/>
            </w:tcBorders>
          </w:tcPr>
          <w:p w14:paraId="16880321" w14:textId="77777777" w:rsidR="00797251" w:rsidRDefault="00797251">
            <w:pPr>
              <w:pStyle w:val="Date"/>
              <w:jc w:val="right"/>
            </w:pPr>
            <w:r>
              <w:t>Date:</w:t>
            </w:r>
          </w:p>
        </w:tc>
        <w:tc>
          <w:tcPr>
            <w:tcW w:w="3151" w:type="dxa"/>
            <w:tcBorders>
              <w:top w:val="nil"/>
              <w:left w:val="nil"/>
              <w:bottom w:val="nil"/>
              <w:right w:val="nil"/>
            </w:tcBorders>
          </w:tcPr>
          <w:p w14:paraId="7AECCCB8" w14:textId="35909733" w:rsidR="00797251" w:rsidRDefault="00797251" w:rsidP="0074659D">
            <w:pPr>
              <w:pStyle w:val="Date"/>
              <w:jc w:val="left"/>
            </w:pPr>
            <w:bookmarkStart w:id="5" w:name="v_date"/>
            <w:r>
              <w:t>[</w:t>
            </w:r>
            <w:r w:rsidR="0074659D">
              <w:t>0</w:t>
            </w:r>
            <w:r w:rsidR="00705FAA">
              <w:t>3/23/2017</w:t>
            </w:r>
            <w:r>
              <w:t>]</w:t>
            </w:r>
            <w:bookmarkEnd w:id="1"/>
            <w:bookmarkEnd w:id="2"/>
            <w:bookmarkEnd w:id="3"/>
            <w:bookmarkEnd w:id="5"/>
          </w:p>
        </w:tc>
      </w:tr>
    </w:tbl>
    <w:p w14:paraId="0A5123A9" w14:textId="77777777" w:rsidR="00797251" w:rsidRDefault="00797251">
      <w:pPr>
        <w:pStyle w:val="Names"/>
      </w:pPr>
    </w:p>
    <w:p w14:paraId="65D1BDCB" w14:textId="77777777" w:rsidR="00797251" w:rsidRDefault="00797251">
      <w:pPr>
        <w:pStyle w:val="Names"/>
      </w:pPr>
    </w:p>
    <w:p w14:paraId="3A6B05D0" w14:textId="77777777" w:rsidR="00797251" w:rsidRDefault="00797251">
      <w:pPr>
        <w:pStyle w:val="Names"/>
      </w:pPr>
    </w:p>
    <w:p w14:paraId="36CADA13" w14:textId="77777777" w:rsidR="00797251" w:rsidRDefault="00797251">
      <w:pPr>
        <w:pStyle w:val="Names"/>
      </w:pPr>
    </w:p>
    <w:p w14:paraId="1F1CD8C1" w14:textId="77777777" w:rsidR="00797251" w:rsidRDefault="00797251">
      <w:pPr>
        <w:pStyle w:val="Names"/>
      </w:pPr>
    </w:p>
    <w:p w14:paraId="30B43364" w14:textId="77777777" w:rsidR="00797251" w:rsidRDefault="00797251">
      <w:pPr>
        <w:pStyle w:val="Names"/>
      </w:pPr>
    </w:p>
    <w:p w14:paraId="0C243D8D" w14:textId="77777777" w:rsidR="00797251" w:rsidRDefault="00797251">
      <w:pPr>
        <w:pStyle w:val="Names"/>
      </w:pPr>
    </w:p>
    <w:p w14:paraId="655A02DE" w14:textId="77777777" w:rsidR="00797251" w:rsidRDefault="00797251">
      <w:pPr>
        <w:pStyle w:val="Names"/>
      </w:pPr>
    </w:p>
    <w:p w14:paraId="492CE4C7"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5A516FDF" w14:textId="77777777" w:rsidR="00797251" w:rsidRDefault="00CF74D9">
      <w:pPr>
        <w:pStyle w:val="ContributorHeading"/>
      </w:pPr>
      <w:r>
        <w:lastRenderedPageBreak/>
        <w:t>Contributors</w:t>
      </w:r>
      <w:r w:rsidR="00797251">
        <w:t>:</w:t>
      </w:r>
    </w:p>
    <w:p w14:paraId="07379664" w14:textId="2BDC19D7" w:rsidR="00A22EF4" w:rsidRDefault="00A22EF4" w:rsidP="00A22EF4">
      <w:pPr>
        <w:pStyle w:val="Names"/>
        <w:jc w:val="center"/>
      </w:pPr>
      <w:proofErr w:type="spellStart"/>
      <w:r>
        <w:t>Prapti</w:t>
      </w:r>
      <w:proofErr w:type="spellEnd"/>
      <w:r>
        <w:t xml:space="preserve"> </w:t>
      </w:r>
      <w:proofErr w:type="spellStart"/>
      <w:r>
        <w:t>Bhaukajee</w:t>
      </w:r>
      <w:proofErr w:type="spellEnd"/>
    </w:p>
    <w:p w14:paraId="7A91372B" w14:textId="77777777" w:rsidR="00A22EF4" w:rsidRDefault="00A22EF4" w:rsidP="00A22EF4">
      <w:pPr>
        <w:pStyle w:val="Names"/>
        <w:jc w:val="center"/>
      </w:pPr>
      <w:proofErr w:type="spellStart"/>
      <w:r>
        <w:t>Saja</w:t>
      </w:r>
      <w:proofErr w:type="spellEnd"/>
      <w:r>
        <w:t xml:space="preserve"> </w:t>
      </w:r>
      <w:proofErr w:type="spellStart"/>
      <w:r>
        <w:t>Abualfoul</w:t>
      </w:r>
      <w:proofErr w:type="spellEnd"/>
    </w:p>
    <w:p w14:paraId="2FFE5958" w14:textId="77777777" w:rsidR="00A22EF4" w:rsidRDefault="00A22EF4" w:rsidP="00A22EF4">
      <w:pPr>
        <w:pStyle w:val="Names"/>
        <w:jc w:val="center"/>
      </w:pPr>
      <w:proofErr w:type="spellStart"/>
      <w:r>
        <w:t>Kristoffer</w:t>
      </w:r>
      <w:proofErr w:type="spellEnd"/>
      <w:r>
        <w:t xml:space="preserve"> </w:t>
      </w:r>
      <w:proofErr w:type="spellStart"/>
      <w:r>
        <w:t>Edgard</w:t>
      </w:r>
      <w:proofErr w:type="spellEnd"/>
      <w:r>
        <w:t xml:space="preserve"> Jorge-Munoz</w:t>
      </w:r>
    </w:p>
    <w:p w14:paraId="4BB64E06" w14:textId="77777777" w:rsidR="00A22EF4" w:rsidRDefault="00A22EF4" w:rsidP="00A22EF4">
      <w:pPr>
        <w:pStyle w:val="Names"/>
        <w:jc w:val="center"/>
      </w:pPr>
      <w:r>
        <w:t>MD Ibrahim Khalil</w:t>
      </w:r>
    </w:p>
    <w:p w14:paraId="2E355044" w14:textId="77777777" w:rsidR="00EA279C" w:rsidRDefault="00EA279C" w:rsidP="00EA279C">
      <w:pPr>
        <w:pStyle w:val="RevisionHistory"/>
      </w:pPr>
    </w:p>
    <w:p w14:paraId="4E5514E2" w14:textId="77777777" w:rsidR="00EA279C" w:rsidRPr="00EA279C" w:rsidRDefault="00EA279C" w:rsidP="00EA279C">
      <w:pPr>
        <w:pStyle w:val="RevisionHistory"/>
      </w:pPr>
    </w:p>
    <w:p w14:paraId="310F11EF"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37"/>
        <w:gridCol w:w="2160"/>
        <w:gridCol w:w="1350"/>
        <w:gridCol w:w="2643"/>
      </w:tblGrid>
      <w:tr w:rsidR="00FF3BEE" w14:paraId="53AFE191" w14:textId="77777777" w:rsidTr="002206BE">
        <w:trPr>
          <w:trHeight w:val="535"/>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2FC84E" w14:textId="77777777" w:rsidR="00797251" w:rsidRDefault="00797251">
            <w:pPr>
              <w:pStyle w:val="TableColumnHeading"/>
            </w:pPr>
            <w:r>
              <w:t>Version number</w:t>
            </w:r>
          </w:p>
        </w:tc>
        <w:tc>
          <w:tcPr>
            <w:tcW w:w="1137" w:type="dxa"/>
            <w:tcBorders>
              <w:top w:val="single" w:sz="12" w:space="0" w:color="auto"/>
              <w:left w:val="single" w:sz="6" w:space="0" w:color="auto"/>
              <w:bottom w:val="single" w:sz="6" w:space="0" w:color="auto"/>
              <w:right w:val="single" w:sz="6" w:space="0" w:color="auto"/>
            </w:tcBorders>
            <w:shd w:val="pct5" w:color="auto" w:fill="auto"/>
          </w:tcPr>
          <w:p w14:paraId="062420F2" w14:textId="77777777" w:rsidR="00797251" w:rsidRDefault="00797251">
            <w:pPr>
              <w:pStyle w:val="TableColumnHeading"/>
            </w:pPr>
            <w:r>
              <w:t>Date</w:t>
            </w:r>
          </w:p>
        </w:tc>
        <w:tc>
          <w:tcPr>
            <w:tcW w:w="2160" w:type="dxa"/>
            <w:tcBorders>
              <w:top w:val="single" w:sz="12" w:space="0" w:color="auto"/>
              <w:left w:val="single" w:sz="6" w:space="0" w:color="auto"/>
              <w:bottom w:val="single" w:sz="6" w:space="0" w:color="auto"/>
              <w:right w:val="single" w:sz="6" w:space="0" w:color="auto"/>
            </w:tcBorders>
            <w:shd w:val="pct5" w:color="auto" w:fill="auto"/>
          </w:tcPr>
          <w:p w14:paraId="331097C4" w14:textId="77777777" w:rsidR="00797251" w:rsidRDefault="00797251">
            <w:pPr>
              <w:pStyle w:val="TableColumnHeading"/>
            </w:pPr>
            <w:r>
              <w:t>Originator</w:t>
            </w:r>
          </w:p>
        </w:tc>
        <w:tc>
          <w:tcPr>
            <w:tcW w:w="1350" w:type="dxa"/>
            <w:tcBorders>
              <w:top w:val="single" w:sz="12" w:space="0" w:color="auto"/>
              <w:left w:val="single" w:sz="6" w:space="0" w:color="auto"/>
              <w:bottom w:val="single" w:sz="6" w:space="0" w:color="auto"/>
              <w:right w:val="nil"/>
            </w:tcBorders>
            <w:shd w:val="pct5" w:color="auto" w:fill="auto"/>
          </w:tcPr>
          <w:p w14:paraId="1E9B085B" w14:textId="77777777" w:rsidR="00797251" w:rsidRDefault="00797251">
            <w:pPr>
              <w:pStyle w:val="TableColumnHeading"/>
            </w:pPr>
            <w:r>
              <w:t>Reason for change</w:t>
            </w:r>
          </w:p>
        </w:tc>
        <w:tc>
          <w:tcPr>
            <w:tcW w:w="2643" w:type="dxa"/>
            <w:tcBorders>
              <w:top w:val="single" w:sz="12" w:space="0" w:color="auto"/>
              <w:left w:val="double" w:sz="12" w:space="0" w:color="auto"/>
              <w:bottom w:val="single" w:sz="6" w:space="0" w:color="auto"/>
              <w:right w:val="single" w:sz="6" w:space="0" w:color="auto"/>
            </w:tcBorders>
            <w:shd w:val="pct5" w:color="auto" w:fill="auto"/>
          </w:tcPr>
          <w:p w14:paraId="3C9C4FD8" w14:textId="77777777" w:rsidR="00797251" w:rsidRDefault="00797251">
            <w:pPr>
              <w:pStyle w:val="TableColumnHeading"/>
            </w:pPr>
            <w:r>
              <w:t>High level description of changes</w:t>
            </w:r>
          </w:p>
        </w:tc>
      </w:tr>
      <w:tr w:rsidR="00FF3BEE" w14:paraId="7AB29EE1" w14:textId="77777777" w:rsidTr="002206BE">
        <w:trPr>
          <w:trHeight w:val="2053"/>
          <w:tblHeader/>
        </w:trPr>
        <w:tc>
          <w:tcPr>
            <w:tcW w:w="990" w:type="dxa"/>
            <w:tcBorders>
              <w:top w:val="single" w:sz="6" w:space="0" w:color="auto"/>
              <w:left w:val="single" w:sz="12" w:space="0" w:color="auto"/>
              <w:bottom w:val="single" w:sz="6" w:space="0" w:color="auto"/>
              <w:right w:val="single" w:sz="6" w:space="0" w:color="auto"/>
            </w:tcBorders>
          </w:tcPr>
          <w:p w14:paraId="1D6D5830" w14:textId="77777777" w:rsidR="00797251" w:rsidRDefault="00797251">
            <w:pPr>
              <w:pStyle w:val="Tabletext"/>
            </w:pPr>
            <w:r>
              <w:t>1.0</w:t>
            </w:r>
          </w:p>
        </w:tc>
        <w:tc>
          <w:tcPr>
            <w:tcW w:w="1137" w:type="dxa"/>
            <w:tcBorders>
              <w:top w:val="single" w:sz="6" w:space="0" w:color="auto"/>
              <w:left w:val="single" w:sz="6" w:space="0" w:color="auto"/>
              <w:bottom w:val="single" w:sz="6" w:space="0" w:color="auto"/>
              <w:right w:val="single" w:sz="6" w:space="0" w:color="auto"/>
            </w:tcBorders>
          </w:tcPr>
          <w:p w14:paraId="06DCDB1E" w14:textId="150BE4CF" w:rsidR="00797251" w:rsidRDefault="00FF3BEE">
            <w:pPr>
              <w:pStyle w:val="Tabletext"/>
            </w:pPr>
            <w:r>
              <w:t>03/23</w:t>
            </w:r>
            <w:r w:rsidR="00797251">
              <w:t>/</w:t>
            </w:r>
            <w:r>
              <w:t>2017</w:t>
            </w:r>
          </w:p>
        </w:tc>
        <w:tc>
          <w:tcPr>
            <w:tcW w:w="2160" w:type="dxa"/>
            <w:tcBorders>
              <w:top w:val="single" w:sz="6" w:space="0" w:color="auto"/>
              <w:left w:val="single" w:sz="6" w:space="0" w:color="auto"/>
              <w:bottom w:val="single" w:sz="6" w:space="0" w:color="auto"/>
              <w:right w:val="single" w:sz="6" w:space="0" w:color="auto"/>
            </w:tcBorders>
          </w:tcPr>
          <w:p w14:paraId="63293112" w14:textId="77777777" w:rsidR="00FF3BEE" w:rsidRDefault="00FF3BEE" w:rsidP="00FF3BEE">
            <w:pPr>
              <w:pStyle w:val="Names"/>
              <w:jc w:val="left"/>
            </w:pPr>
            <w:proofErr w:type="spellStart"/>
            <w:r>
              <w:t>Prapti</w:t>
            </w:r>
            <w:proofErr w:type="spellEnd"/>
            <w:r>
              <w:t xml:space="preserve"> </w:t>
            </w:r>
            <w:proofErr w:type="spellStart"/>
            <w:r>
              <w:t>Bhaukajee</w:t>
            </w:r>
            <w:proofErr w:type="spellEnd"/>
          </w:p>
          <w:p w14:paraId="3E4C6FB5" w14:textId="77777777" w:rsidR="00FF3BEE" w:rsidRDefault="00FF3BEE" w:rsidP="00FF3BEE">
            <w:pPr>
              <w:pStyle w:val="Names"/>
              <w:jc w:val="left"/>
            </w:pPr>
            <w:proofErr w:type="spellStart"/>
            <w:r>
              <w:t>Saja</w:t>
            </w:r>
            <w:proofErr w:type="spellEnd"/>
            <w:r>
              <w:t xml:space="preserve"> </w:t>
            </w:r>
            <w:proofErr w:type="spellStart"/>
            <w:r>
              <w:t>Abualfoul</w:t>
            </w:r>
            <w:proofErr w:type="spellEnd"/>
          </w:p>
          <w:p w14:paraId="15664960" w14:textId="77777777" w:rsidR="00FF3BEE" w:rsidRDefault="00FF3BEE" w:rsidP="00FF3BEE">
            <w:pPr>
              <w:pStyle w:val="Names"/>
              <w:jc w:val="left"/>
            </w:pPr>
            <w:proofErr w:type="spellStart"/>
            <w:r>
              <w:t>Kristoffer</w:t>
            </w:r>
            <w:proofErr w:type="spellEnd"/>
            <w:r>
              <w:t xml:space="preserve"> </w:t>
            </w:r>
            <w:proofErr w:type="spellStart"/>
            <w:r>
              <w:t>Edgard</w:t>
            </w:r>
            <w:proofErr w:type="spellEnd"/>
            <w:r>
              <w:t xml:space="preserve"> Jorge-Munoz</w:t>
            </w:r>
          </w:p>
          <w:p w14:paraId="10199A74" w14:textId="77777777" w:rsidR="00FF3BEE" w:rsidRDefault="00FF3BEE" w:rsidP="00FF3BEE">
            <w:pPr>
              <w:pStyle w:val="Names"/>
              <w:jc w:val="left"/>
            </w:pPr>
            <w:r>
              <w:t>MD Ibrahim Khalil</w:t>
            </w:r>
          </w:p>
          <w:p w14:paraId="61CED1C8" w14:textId="2DF67668"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652D539" w14:textId="77777777" w:rsidR="00797251" w:rsidRDefault="00797251">
            <w:pPr>
              <w:pStyle w:val="Tabletext"/>
            </w:pPr>
            <w:r>
              <w:t>Initial draft</w:t>
            </w:r>
          </w:p>
        </w:tc>
        <w:tc>
          <w:tcPr>
            <w:tcW w:w="2643" w:type="dxa"/>
            <w:tcBorders>
              <w:top w:val="single" w:sz="6" w:space="0" w:color="auto"/>
              <w:left w:val="double" w:sz="12" w:space="0" w:color="auto"/>
              <w:bottom w:val="single" w:sz="6" w:space="0" w:color="auto"/>
              <w:right w:val="single" w:sz="6" w:space="0" w:color="auto"/>
            </w:tcBorders>
          </w:tcPr>
          <w:p w14:paraId="42CAD74E" w14:textId="77777777" w:rsidR="00797251" w:rsidRDefault="00797251">
            <w:pPr>
              <w:pStyle w:val="Tabletext"/>
            </w:pPr>
          </w:p>
        </w:tc>
      </w:tr>
      <w:tr w:rsidR="00FF3BEE" w14:paraId="00DD0F0F"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1860BE2" w14:textId="28ACF8E6"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7E82B789" w14:textId="0ED54761"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77C80C2F" w14:textId="27201414"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0886C5F" w14:textId="14AF13D1"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1CB257C0" w14:textId="77777777" w:rsidR="00797251" w:rsidRDefault="00797251">
            <w:pPr>
              <w:pStyle w:val="Tabletext"/>
            </w:pPr>
          </w:p>
        </w:tc>
      </w:tr>
      <w:tr w:rsidR="00FF3BEE" w14:paraId="67FF4646"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B976FAB" w14:textId="77777777"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3BA3B5F5" w14:textId="77777777"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12885E36" w14:textId="77777777"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1492E7CE" w14:textId="77777777"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62D3876D" w14:textId="77777777" w:rsidR="00797251" w:rsidRDefault="00797251">
            <w:pPr>
              <w:pStyle w:val="Tabletext"/>
            </w:pPr>
          </w:p>
        </w:tc>
      </w:tr>
      <w:tr w:rsidR="00FF3BEE" w14:paraId="46395596" w14:textId="77777777" w:rsidTr="002206BE">
        <w:trPr>
          <w:tblHeader/>
        </w:trPr>
        <w:tc>
          <w:tcPr>
            <w:tcW w:w="990" w:type="dxa"/>
            <w:tcBorders>
              <w:top w:val="single" w:sz="6" w:space="0" w:color="auto"/>
              <w:left w:val="single" w:sz="12" w:space="0" w:color="auto"/>
              <w:bottom w:val="single" w:sz="12" w:space="0" w:color="auto"/>
              <w:right w:val="single" w:sz="6" w:space="0" w:color="auto"/>
            </w:tcBorders>
          </w:tcPr>
          <w:p w14:paraId="4737D7ED" w14:textId="77777777" w:rsidR="00797251" w:rsidRDefault="00797251">
            <w:pPr>
              <w:pStyle w:val="Tabletext"/>
            </w:pPr>
          </w:p>
        </w:tc>
        <w:tc>
          <w:tcPr>
            <w:tcW w:w="1137" w:type="dxa"/>
            <w:tcBorders>
              <w:top w:val="single" w:sz="6" w:space="0" w:color="auto"/>
              <w:left w:val="single" w:sz="6" w:space="0" w:color="auto"/>
              <w:bottom w:val="single" w:sz="12" w:space="0" w:color="auto"/>
              <w:right w:val="single" w:sz="6" w:space="0" w:color="auto"/>
            </w:tcBorders>
          </w:tcPr>
          <w:p w14:paraId="44637989" w14:textId="77777777" w:rsidR="00797251" w:rsidRDefault="00797251">
            <w:pPr>
              <w:pStyle w:val="Tabletext"/>
            </w:pPr>
          </w:p>
        </w:tc>
        <w:tc>
          <w:tcPr>
            <w:tcW w:w="2160" w:type="dxa"/>
            <w:tcBorders>
              <w:top w:val="single" w:sz="6" w:space="0" w:color="auto"/>
              <w:left w:val="single" w:sz="6" w:space="0" w:color="auto"/>
              <w:bottom w:val="single" w:sz="12" w:space="0" w:color="auto"/>
              <w:right w:val="single" w:sz="6" w:space="0" w:color="auto"/>
            </w:tcBorders>
          </w:tcPr>
          <w:p w14:paraId="373A5FD3" w14:textId="77777777" w:rsidR="00797251" w:rsidRDefault="00797251">
            <w:pPr>
              <w:pStyle w:val="Tabletext"/>
            </w:pPr>
          </w:p>
        </w:tc>
        <w:tc>
          <w:tcPr>
            <w:tcW w:w="1350" w:type="dxa"/>
            <w:tcBorders>
              <w:top w:val="single" w:sz="6" w:space="0" w:color="auto"/>
              <w:left w:val="single" w:sz="6" w:space="0" w:color="auto"/>
              <w:bottom w:val="single" w:sz="12" w:space="0" w:color="auto"/>
              <w:right w:val="nil"/>
            </w:tcBorders>
          </w:tcPr>
          <w:p w14:paraId="557B0070" w14:textId="77777777" w:rsidR="00797251" w:rsidRDefault="00797251">
            <w:pPr>
              <w:pStyle w:val="Tabletext"/>
            </w:pPr>
          </w:p>
        </w:tc>
        <w:tc>
          <w:tcPr>
            <w:tcW w:w="2643" w:type="dxa"/>
            <w:tcBorders>
              <w:top w:val="single" w:sz="6" w:space="0" w:color="auto"/>
              <w:left w:val="double" w:sz="12" w:space="0" w:color="auto"/>
              <w:bottom w:val="single" w:sz="12" w:space="0" w:color="auto"/>
              <w:right w:val="single" w:sz="6" w:space="0" w:color="auto"/>
            </w:tcBorders>
          </w:tcPr>
          <w:p w14:paraId="6ACC99E8" w14:textId="77777777" w:rsidR="00797251" w:rsidRDefault="00797251">
            <w:pPr>
              <w:pStyle w:val="Tabletext"/>
            </w:pPr>
          </w:p>
        </w:tc>
      </w:tr>
    </w:tbl>
    <w:p w14:paraId="20954285" w14:textId="77777777" w:rsidR="00797251" w:rsidRDefault="00797251">
      <w:pPr>
        <w:pStyle w:val="BodyText2"/>
      </w:pPr>
    </w:p>
    <w:p w14:paraId="1925B8CB" w14:textId="77777777" w:rsidR="00797251" w:rsidRDefault="00797251">
      <w:pPr>
        <w:pStyle w:val="BodyText2"/>
      </w:pPr>
    </w:p>
    <w:p w14:paraId="572EFA5E" w14:textId="77777777" w:rsidR="00797251" w:rsidRDefault="00797251">
      <w:pPr>
        <w:pStyle w:val="TOCTitle"/>
      </w:pPr>
    </w:p>
    <w:p w14:paraId="4047D1F3" w14:textId="77777777" w:rsidR="00797251" w:rsidRDefault="00797251">
      <w:pPr>
        <w:pStyle w:val="TOC1"/>
        <w:jc w:val="center"/>
        <w:rPr>
          <w:b w:val="0"/>
          <w:smallCaps/>
          <w:kern w:val="28"/>
          <w:sz w:val="32"/>
        </w:rPr>
      </w:pPr>
      <w:r>
        <w:rPr>
          <w:b w:val="0"/>
          <w:smallCaps/>
          <w:kern w:val="28"/>
          <w:sz w:val="32"/>
        </w:rPr>
        <w:t>TABLE OF CONTENTS</w:t>
      </w:r>
    </w:p>
    <w:p w14:paraId="1E4E1D0A" w14:textId="77777777" w:rsidR="00807194" w:rsidRDefault="00797251">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476009493" w:history="1">
        <w:r w:rsidR="00807194" w:rsidRPr="0037701C">
          <w:rPr>
            <w:rStyle w:val="Hyperlink"/>
            <w:noProof/>
            <w:highlight w:val="yellow"/>
          </w:rPr>
          <w:t>1.  Introduction and Project Overview</w:t>
        </w:r>
        <w:r w:rsidR="00807194">
          <w:rPr>
            <w:noProof/>
            <w:webHidden/>
          </w:rPr>
          <w:tab/>
        </w:r>
        <w:r w:rsidR="00807194">
          <w:rPr>
            <w:noProof/>
            <w:webHidden/>
          </w:rPr>
          <w:fldChar w:fldCharType="begin"/>
        </w:r>
        <w:r w:rsidR="00807194">
          <w:rPr>
            <w:noProof/>
            <w:webHidden/>
          </w:rPr>
          <w:instrText xml:space="preserve"> PAGEREF _Toc476009493 \h </w:instrText>
        </w:r>
        <w:r w:rsidR="00807194">
          <w:rPr>
            <w:noProof/>
            <w:webHidden/>
          </w:rPr>
        </w:r>
        <w:r w:rsidR="00807194">
          <w:rPr>
            <w:noProof/>
            <w:webHidden/>
          </w:rPr>
          <w:fldChar w:fldCharType="separate"/>
        </w:r>
        <w:r w:rsidR="00807194">
          <w:rPr>
            <w:noProof/>
            <w:webHidden/>
          </w:rPr>
          <w:t>3</w:t>
        </w:r>
        <w:r w:rsidR="00807194">
          <w:rPr>
            <w:noProof/>
            <w:webHidden/>
          </w:rPr>
          <w:fldChar w:fldCharType="end"/>
        </w:r>
      </w:hyperlink>
    </w:p>
    <w:p w14:paraId="35BCC03B" w14:textId="77777777" w:rsidR="00807194" w:rsidRDefault="00761E42">
      <w:pPr>
        <w:pStyle w:val="TOC1"/>
        <w:rPr>
          <w:rFonts w:asciiTheme="minorHAnsi" w:eastAsiaTheme="minorEastAsia" w:hAnsiTheme="minorHAnsi" w:cstheme="minorBidi"/>
          <w:b w:val="0"/>
          <w:caps w:val="0"/>
          <w:noProof/>
          <w:sz w:val="22"/>
          <w:szCs w:val="22"/>
        </w:rPr>
      </w:pPr>
      <w:hyperlink w:anchor="_Toc476009494" w:history="1">
        <w:r w:rsidR="00807194" w:rsidRPr="00815A09">
          <w:rPr>
            <w:rStyle w:val="Hyperlink"/>
            <w:noProof/>
          </w:rPr>
          <w:t>2.  Objectives</w:t>
        </w:r>
        <w:r w:rsidR="00807194">
          <w:rPr>
            <w:noProof/>
            <w:webHidden/>
          </w:rPr>
          <w:tab/>
        </w:r>
        <w:r w:rsidR="00807194">
          <w:rPr>
            <w:noProof/>
            <w:webHidden/>
          </w:rPr>
          <w:fldChar w:fldCharType="begin"/>
        </w:r>
        <w:r w:rsidR="00807194">
          <w:rPr>
            <w:noProof/>
            <w:webHidden/>
          </w:rPr>
          <w:instrText xml:space="preserve"> PAGEREF _Toc476009494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252768BC" w14:textId="77777777" w:rsidR="00807194" w:rsidRDefault="00761E42">
      <w:pPr>
        <w:pStyle w:val="TOC2"/>
        <w:rPr>
          <w:rFonts w:asciiTheme="minorHAnsi" w:eastAsiaTheme="minorEastAsia" w:hAnsiTheme="minorHAnsi" w:cstheme="minorBidi"/>
          <w:noProof/>
          <w:sz w:val="22"/>
          <w:szCs w:val="22"/>
        </w:rPr>
      </w:pPr>
      <w:hyperlink w:anchor="_Toc476009495" w:history="1">
        <w:r w:rsidR="00807194" w:rsidRPr="00815A09">
          <w:rPr>
            <w:rStyle w:val="Hyperlink"/>
            <w:noProof/>
          </w:rPr>
          <w:t>2.1 BUSINESS Objectives</w:t>
        </w:r>
        <w:r w:rsidR="00807194">
          <w:rPr>
            <w:noProof/>
            <w:webHidden/>
          </w:rPr>
          <w:tab/>
        </w:r>
        <w:r w:rsidR="00807194">
          <w:rPr>
            <w:noProof/>
            <w:webHidden/>
          </w:rPr>
          <w:fldChar w:fldCharType="begin"/>
        </w:r>
        <w:r w:rsidR="00807194">
          <w:rPr>
            <w:noProof/>
            <w:webHidden/>
          </w:rPr>
          <w:instrText xml:space="preserve"> PAGEREF _Toc476009495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73E9AAD8" w14:textId="77777777" w:rsidR="00807194" w:rsidRDefault="00761E42">
      <w:pPr>
        <w:pStyle w:val="TOC2"/>
        <w:rPr>
          <w:rFonts w:asciiTheme="minorHAnsi" w:eastAsiaTheme="minorEastAsia" w:hAnsiTheme="minorHAnsi" w:cstheme="minorBidi"/>
          <w:noProof/>
          <w:sz w:val="22"/>
          <w:szCs w:val="22"/>
        </w:rPr>
      </w:pPr>
      <w:hyperlink w:anchor="_Toc476009496" w:history="1">
        <w:r w:rsidR="00807194" w:rsidRPr="00815A09">
          <w:rPr>
            <w:rStyle w:val="Hyperlink"/>
            <w:noProof/>
          </w:rPr>
          <w:t>2.2 SYSTEM Objectives</w:t>
        </w:r>
        <w:r w:rsidR="00807194">
          <w:rPr>
            <w:noProof/>
            <w:webHidden/>
          </w:rPr>
          <w:tab/>
        </w:r>
        <w:r w:rsidR="00807194">
          <w:rPr>
            <w:noProof/>
            <w:webHidden/>
          </w:rPr>
          <w:fldChar w:fldCharType="begin"/>
        </w:r>
        <w:r w:rsidR="00807194">
          <w:rPr>
            <w:noProof/>
            <w:webHidden/>
          </w:rPr>
          <w:instrText xml:space="preserve"> PAGEREF _Toc476009496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664C034C" w14:textId="77777777" w:rsidR="00807194" w:rsidRDefault="00761E42">
      <w:pPr>
        <w:pStyle w:val="TOC1"/>
        <w:rPr>
          <w:rFonts w:asciiTheme="minorHAnsi" w:eastAsiaTheme="minorEastAsia" w:hAnsiTheme="minorHAnsi" w:cstheme="minorBidi"/>
          <w:b w:val="0"/>
          <w:caps w:val="0"/>
          <w:noProof/>
          <w:sz w:val="22"/>
          <w:szCs w:val="22"/>
        </w:rPr>
      </w:pPr>
      <w:hyperlink w:anchor="_Toc476009497" w:history="1">
        <w:r w:rsidR="00807194" w:rsidRPr="001E268D">
          <w:rPr>
            <w:rStyle w:val="Hyperlink"/>
            <w:noProof/>
            <w:highlight w:val="yellow"/>
          </w:rPr>
          <w:t>3. Project Context Diagram</w:t>
        </w:r>
        <w:r w:rsidR="00807194">
          <w:rPr>
            <w:noProof/>
            <w:webHidden/>
          </w:rPr>
          <w:tab/>
        </w:r>
        <w:r w:rsidR="00807194">
          <w:rPr>
            <w:noProof/>
            <w:webHidden/>
          </w:rPr>
          <w:fldChar w:fldCharType="begin"/>
        </w:r>
        <w:r w:rsidR="00807194">
          <w:rPr>
            <w:noProof/>
            <w:webHidden/>
          </w:rPr>
          <w:instrText xml:space="preserve"> PAGEREF _Toc476009497 \h </w:instrText>
        </w:r>
        <w:r w:rsidR="00807194">
          <w:rPr>
            <w:noProof/>
            <w:webHidden/>
          </w:rPr>
        </w:r>
        <w:r w:rsidR="00807194">
          <w:rPr>
            <w:noProof/>
            <w:webHidden/>
          </w:rPr>
          <w:fldChar w:fldCharType="separate"/>
        </w:r>
        <w:r w:rsidR="00807194">
          <w:rPr>
            <w:noProof/>
            <w:webHidden/>
          </w:rPr>
          <w:t>5</w:t>
        </w:r>
        <w:r w:rsidR="00807194">
          <w:rPr>
            <w:noProof/>
            <w:webHidden/>
          </w:rPr>
          <w:fldChar w:fldCharType="end"/>
        </w:r>
      </w:hyperlink>
    </w:p>
    <w:p w14:paraId="0D276AEE" w14:textId="77777777" w:rsidR="00807194" w:rsidRDefault="00761E42">
      <w:pPr>
        <w:pStyle w:val="TOC1"/>
        <w:rPr>
          <w:rFonts w:asciiTheme="minorHAnsi" w:eastAsiaTheme="minorEastAsia" w:hAnsiTheme="minorHAnsi" w:cstheme="minorBidi"/>
          <w:b w:val="0"/>
          <w:caps w:val="0"/>
          <w:noProof/>
          <w:sz w:val="22"/>
          <w:szCs w:val="22"/>
        </w:rPr>
      </w:pPr>
      <w:hyperlink w:anchor="_Toc476009498" w:history="1">
        <w:r w:rsidR="00807194" w:rsidRPr="00815A09">
          <w:rPr>
            <w:rStyle w:val="Hyperlink"/>
            <w:noProof/>
          </w:rPr>
          <w:t>4.  Systems Requirements</w:t>
        </w:r>
        <w:r w:rsidR="00807194">
          <w:rPr>
            <w:noProof/>
            <w:webHidden/>
          </w:rPr>
          <w:tab/>
        </w:r>
        <w:r w:rsidR="00807194">
          <w:rPr>
            <w:noProof/>
            <w:webHidden/>
          </w:rPr>
          <w:fldChar w:fldCharType="begin"/>
        </w:r>
        <w:r w:rsidR="00807194">
          <w:rPr>
            <w:noProof/>
            <w:webHidden/>
          </w:rPr>
          <w:instrText xml:space="preserve"> PAGEREF _Toc476009498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6F67AF65" w14:textId="77C09D2A" w:rsidR="0035447C" w:rsidRPr="0035447C" w:rsidRDefault="00761E42" w:rsidP="0035447C">
      <w:pPr>
        <w:pStyle w:val="TOC2"/>
        <w:rPr>
          <w:noProof/>
        </w:rPr>
      </w:pPr>
      <w:hyperlink w:anchor="_Toc476009499" w:history="1">
        <w:r w:rsidR="00807194" w:rsidRPr="00815A09">
          <w:rPr>
            <w:rStyle w:val="Hyperlink"/>
            <w:noProof/>
          </w:rPr>
          <w:t>4.1 “Registration” Requirements</w:t>
        </w:r>
        <w:r w:rsidR="00807194">
          <w:rPr>
            <w:noProof/>
            <w:webHidden/>
          </w:rPr>
          <w:tab/>
        </w:r>
        <w:r w:rsidR="00807194">
          <w:rPr>
            <w:noProof/>
            <w:webHidden/>
          </w:rPr>
          <w:fldChar w:fldCharType="begin"/>
        </w:r>
        <w:r w:rsidR="00807194">
          <w:rPr>
            <w:noProof/>
            <w:webHidden/>
          </w:rPr>
          <w:instrText xml:space="preserve"> PAGEREF _Toc476009499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5FD95E" w14:textId="618118C6" w:rsidR="00807194" w:rsidRDefault="00761E42">
      <w:pPr>
        <w:pStyle w:val="TOC2"/>
        <w:rPr>
          <w:rFonts w:asciiTheme="minorHAnsi" w:eastAsiaTheme="minorEastAsia" w:hAnsiTheme="minorHAnsi" w:cstheme="minorBidi"/>
          <w:noProof/>
          <w:sz w:val="22"/>
          <w:szCs w:val="22"/>
        </w:rPr>
      </w:pPr>
      <w:hyperlink w:anchor="_Toc476009500" w:history="1">
        <w:r w:rsidR="00807194" w:rsidRPr="00815A09">
          <w:rPr>
            <w:rStyle w:val="Hyperlink"/>
            <w:noProof/>
          </w:rPr>
          <w:t xml:space="preserve">4.2 </w:t>
        </w:r>
        <w:r w:rsidR="009F3664" w:rsidRPr="009F3664">
          <w:rPr>
            <w:rStyle w:val="Hyperlink"/>
            <w:noProof/>
          </w:rPr>
          <w:t>“Vital Signs” Requirements</w:t>
        </w:r>
        <w:r w:rsidR="00807194">
          <w:rPr>
            <w:noProof/>
            <w:webHidden/>
          </w:rPr>
          <w:tab/>
        </w:r>
        <w:r w:rsidR="00807194">
          <w:rPr>
            <w:noProof/>
            <w:webHidden/>
          </w:rPr>
          <w:fldChar w:fldCharType="begin"/>
        </w:r>
        <w:r w:rsidR="00807194">
          <w:rPr>
            <w:noProof/>
            <w:webHidden/>
          </w:rPr>
          <w:instrText xml:space="preserve"> PAGEREF _Toc476009500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22B6AD" w14:textId="37420D2B" w:rsidR="00807194" w:rsidRPr="009F3664" w:rsidRDefault="00761E42">
      <w:pPr>
        <w:pStyle w:val="TOC2"/>
        <w:rPr>
          <w:rFonts w:asciiTheme="minorHAnsi" w:eastAsiaTheme="minorEastAsia" w:hAnsiTheme="minorHAnsi" w:cstheme="minorBidi"/>
          <w:noProof/>
          <w:sz w:val="22"/>
          <w:szCs w:val="22"/>
        </w:rPr>
      </w:pPr>
      <w:hyperlink w:anchor="_Toc476009501" w:history="1">
        <w:r w:rsidR="00807194" w:rsidRPr="009F3664">
          <w:rPr>
            <w:rStyle w:val="Hyperlink"/>
            <w:noProof/>
          </w:rPr>
          <w:t xml:space="preserve">4.3 </w:t>
        </w:r>
        <w:r w:rsidR="009F3664" w:rsidRPr="009F3664">
          <w:rPr>
            <w:rStyle w:val="Hyperlink"/>
            <w:noProof/>
          </w:rPr>
          <w:t xml:space="preserve"> “Medications” Requirements</w:t>
        </w:r>
        <w:r w:rsidR="00807194" w:rsidRPr="009F3664">
          <w:rPr>
            <w:noProof/>
            <w:webHidden/>
          </w:rPr>
          <w:tab/>
        </w:r>
        <w:r w:rsidR="00807194" w:rsidRPr="009F3664">
          <w:rPr>
            <w:noProof/>
            <w:webHidden/>
          </w:rPr>
          <w:fldChar w:fldCharType="begin"/>
        </w:r>
        <w:r w:rsidR="00807194" w:rsidRPr="009F3664">
          <w:rPr>
            <w:noProof/>
            <w:webHidden/>
          </w:rPr>
          <w:instrText xml:space="preserve"> PAGEREF _Toc476009501 \h </w:instrText>
        </w:r>
        <w:r w:rsidR="00807194" w:rsidRPr="009F3664">
          <w:rPr>
            <w:noProof/>
            <w:webHidden/>
          </w:rPr>
        </w:r>
        <w:r w:rsidR="00807194" w:rsidRPr="009F3664">
          <w:rPr>
            <w:noProof/>
            <w:webHidden/>
          </w:rPr>
          <w:fldChar w:fldCharType="separate"/>
        </w:r>
        <w:r w:rsidR="00807194" w:rsidRPr="009F3664">
          <w:rPr>
            <w:noProof/>
            <w:webHidden/>
          </w:rPr>
          <w:t>6</w:t>
        </w:r>
        <w:r w:rsidR="00807194" w:rsidRPr="009F3664">
          <w:rPr>
            <w:noProof/>
            <w:webHidden/>
          </w:rPr>
          <w:fldChar w:fldCharType="end"/>
        </w:r>
      </w:hyperlink>
    </w:p>
    <w:p w14:paraId="04C6E84A" w14:textId="77777777" w:rsidR="00807194" w:rsidRDefault="00761E42">
      <w:pPr>
        <w:pStyle w:val="TOC2"/>
        <w:rPr>
          <w:rFonts w:asciiTheme="minorHAnsi" w:eastAsiaTheme="minorEastAsia" w:hAnsiTheme="minorHAnsi" w:cstheme="minorBidi"/>
          <w:noProof/>
          <w:sz w:val="22"/>
          <w:szCs w:val="22"/>
        </w:rPr>
      </w:pPr>
      <w:hyperlink w:anchor="_Toc476009502" w:history="1">
        <w:r w:rsidR="00807194" w:rsidRPr="001E268D">
          <w:rPr>
            <w:rStyle w:val="Hyperlink"/>
            <w:noProof/>
            <w:highlight w:val="yellow"/>
          </w:rPr>
          <w:t>4.4 “Diet” Requirements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_Toc476009502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6</w:t>
        </w:r>
        <w:r w:rsidR="00807194" w:rsidRPr="001E268D">
          <w:rPr>
            <w:noProof/>
            <w:webHidden/>
            <w:highlight w:val="yellow"/>
          </w:rPr>
          <w:fldChar w:fldCharType="end"/>
        </w:r>
      </w:hyperlink>
    </w:p>
    <w:p w14:paraId="5DC9FF66" w14:textId="4DF87E7C" w:rsidR="00807194" w:rsidRDefault="00761E42">
      <w:pPr>
        <w:pStyle w:val="TOC2"/>
        <w:rPr>
          <w:rFonts w:asciiTheme="minorHAnsi" w:eastAsiaTheme="minorEastAsia" w:hAnsiTheme="minorHAnsi" w:cstheme="minorBidi"/>
          <w:noProof/>
          <w:sz w:val="22"/>
          <w:szCs w:val="22"/>
        </w:rPr>
      </w:pPr>
      <w:hyperlink w:anchor="_Toc476009503" w:history="1">
        <w:r w:rsidR="00807194" w:rsidRPr="00815A09">
          <w:rPr>
            <w:rStyle w:val="Hyperlink"/>
            <w:noProof/>
          </w:rPr>
          <w:t>4.5</w:t>
        </w:r>
        <w:r w:rsidR="009F3664">
          <w:rPr>
            <w:rStyle w:val="Hyperlink"/>
            <w:noProof/>
          </w:rPr>
          <w:t xml:space="preserve"> </w:t>
        </w:r>
        <w:r w:rsidR="009F3664">
          <w:rPr>
            <w:noProof/>
          </w:rPr>
          <w:t>"Notes" Requirements</w:t>
        </w:r>
        <w:r w:rsidR="00807194">
          <w:rPr>
            <w:noProof/>
            <w:webHidden/>
          </w:rPr>
          <w:tab/>
        </w:r>
        <w:r w:rsidR="00807194">
          <w:rPr>
            <w:noProof/>
            <w:webHidden/>
          </w:rPr>
          <w:fldChar w:fldCharType="begin"/>
        </w:r>
        <w:r w:rsidR="00807194">
          <w:rPr>
            <w:noProof/>
            <w:webHidden/>
          </w:rPr>
          <w:instrText xml:space="preserve"> PAGEREF _Toc476009503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957E5D1" w14:textId="16F09A57" w:rsidR="00807194" w:rsidRDefault="00761E42">
      <w:pPr>
        <w:pStyle w:val="TOC2"/>
        <w:rPr>
          <w:rFonts w:asciiTheme="minorHAnsi" w:eastAsiaTheme="minorEastAsia" w:hAnsiTheme="minorHAnsi" w:cstheme="minorBidi"/>
          <w:noProof/>
          <w:sz w:val="22"/>
          <w:szCs w:val="22"/>
        </w:rPr>
      </w:pPr>
      <w:hyperlink w:anchor="_Toc476009504" w:history="1">
        <w:r w:rsidR="00807194" w:rsidRPr="00BB2ECF">
          <w:rPr>
            <w:rStyle w:val="Hyperlink"/>
            <w:noProof/>
          </w:rPr>
          <w:t>4.6</w:t>
        </w:r>
        <w:r w:rsidR="009F3664" w:rsidRPr="00BB2ECF">
          <w:rPr>
            <w:rStyle w:val="Hyperlink"/>
            <w:noProof/>
          </w:rPr>
          <w:t xml:space="preserve"> “Alerts” Requirements</w:t>
        </w:r>
        <w:r w:rsidR="00807194" w:rsidRPr="00BB2ECF">
          <w:rPr>
            <w:noProof/>
            <w:webHidden/>
          </w:rPr>
          <w:tab/>
        </w:r>
        <w:r w:rsidR="00807194" w:rsidRPr="00BB2ECF">
          <w:rPr>
            <w:noProof/>
            <w:webHidden/>
          </w:rPr>
          <w:fldChar w:fldCharType="begin"/>
        </w:r>
        <w:r w:rsidR="00807194" w:rsidRPr="00BB2ECF">
          <w:rPr>
            <w:noProof/>
            <w:webHidden/>
          </w:rPr>
          <w:instrText xml:space="preserve"> PAGEREF _Toc476009504 \h </w:instrText>
        </w:r>
        <w:r w:rsidR="00807194" w:rsidRPr="00BB2ECF">
          <w:rPr>
            <w:noProof/>
            <w:webHidden/>
          </w:rPr>
        </w:r>
        <w:r w:rsidR="00807194" w:rsidRPr="00BB2ECF">
          <w:rPr>
            <w:noProof/>
            <w:webHidden/>
          </w:rPr>
          <w:fldChar w:fldCharType="separate"/>
        </w:r>
        <w:r w:rsidR="00807194" w:rsidRPr="00BB2ECF">
          <w:rPr>
            <w:noProof/>
            <w:webHidden/>
          </w:rPr>
          <w:t>6</w:t>
        </w:r>
        <w:r w:rsidR="00807194" w:rsidRPr="00BB2ECF">
          <w:rPr>
            <w:noProof/>
            <w:webHidden/>
          </w:rPr>
          <w:fldChar w:fldCharType="end"/>
        </w:r>
      </w:hyperlink>
    </w:p>
    <w:p w14:paraId="2C183CC6" w14:textId="2554A31B" w:rsidR="00807194" w:rsidRDefault="00761E42">
      <w:pPr>
        <w:pStyle w:val="TOC2"/>
        <w:rPr>
          <w:rFonts w:asciiTheme="minorHAnsi" w:eastAsiaTheme="minorEastAsia" w:hAnsiTheme="minorHAnsi" w:cstheme="minorBidi"/>
          <w:noProof/>
          <w:sz w:val="22"/>
          <w:szCs w:val="22"/>
        </w:rPr>
      </w:pPr>
      <w:hyperlink w:anchor="_Toc476009505" w:history="1">
        <w:r w:rsidR="009F3664" w:rsidRPr="00BB2ECF">
          <w:rPr>
            <w:rStyle w:val="Hyperlink"/>
            <w:noProof/>
            <w:highlight w:val="yellow"/>
          </w:rPr>
          <w:t>4.7 “Search</w:t>
        </w:r>
        <w:r w:rsidR="00807194" w:rsidRPr="00BB2ECF">
          <w:rPr>
            <w:rStyle w:val="Hyperlink"/>
            <w:noProof/>
            <w:highlight w:val="yellow"/>
          </w:rPr>
          <w:t>” Requirements</w:t>
        </w:r>
        <w:r w:rsidR="00807194" w:rsidRPr="00BB2ECF">
          <w:rPr>
            <w:noProof/>
            <w:webHidden/>
            <w:highlight w:val="yellow"/>
          </w:rPr>
          <w:tab/>
        </w:r>
        <w:r w:rsidR="00807194" w:rsidRPr="00BB2ECF">
          <w:rPr>
            <w:noProof/>
            <w:webHidden/>
            <w:highlight w:val="yellow"/>
          </w:rPr>
          <w:fldChar w:fldCharType="begin"/>
        </w:r>
        <w:r w:rsidR="00807194" w:rsidRPr="00BB2ECF">
          <w:rPr>
            <w:noProof/>
            <w:webHidden/>
            <w:highlight w:val="yellow"/>
          </w:rPr>
          <w:instrText xml:space="preserve"> PAGEREF _Toc476009505 \h </w:instrText>
        </w:r>
        <w:r w:rsidR="00807194" w:rsidRPr="00BB2ECF">
          <w:rPr>
            <w:noProof/>
            <w:webHidden/>
            <w:highlight w:val="yellow"/>
          </w:rPr>
        </w:r>
        <w:r w:rsidR="00807194" w:rsidRPr="00BB2ECF">
          <w:rPr>
            <w:noProof/>
            <w:webHidden/>
            <w:highlight w:val="yellow"/>
          </w:rPr>
          <w:fldChar w:fldCharType="separate"/>
        </w:r>
        <w:r w:rsidR="00807194" w:rsidRPr="00BB2ECF">
          <w:rPr>
            <w:noProof/>
            <w:webHidden/>
            <w:highlight w:val="yellow"/>
          </w:rPr>
          <w:t>6</w:t>
        </w:r>
        <w:r w:rsidR="00807194" w:rsidRPr="00BB2ECF">
          <w:rPr>
            <w:noProof/>
            <w:webHidden/>
            <w:highlight w:val="yellow"/>
          </w:rPr>
          <w:fldChar w:fldCharType="end"/>
        </w:r>
      </w:hyperlink>
    </w:p>
    <w:p w14:paraId="38E03419" w14:textId="6B27BE43" w:rsidR="00807194" w:rsidRDefault="00761E42">
      <w:pPr>
        <w:pStyle w:val="TOC2"/>
        <w:rPr>
          <w:noProof/>
        </w:rPr>
      </w:pPr>
      <w:hyperlink w:anchor="_Toc476009506" w:history="1">
        <w:r w:rsidR="00807194" w:rsidRPr="00BB2ECF">
          <w:rPr>
            <w:rStyle w:val="Hyperlink"/>
            <w:noProof/>
          </w:rPr>
          <w:t>4.8 “</w:t>
        </w:r>
        <w:r w:rsidR="009F3664" w:rsidRPr="00BB2ECF">
          <w:rPr>
            <w:rStyle w:val="Hyperlink"/>
            <w:noProof/>
          </w:rPr>
          <w:t>Monitoring</w:t>
        </w:r>
        <w:r w:rsidR="00807194" w:rsidRPr="00BB2ECF">
          <w:rPr>
            <w:rStyle w:val="Hyperlink"/>
            <w:noProof/>
          </w:rPr>
          <w:t>” Requirements</w:t>
        </w:r>
        <w:r w:rsidR="00807194" w:rsidRPr="00BB2ECF">
          <w:rPr>
            <w:noProof/>
            <w:webHidden/>
          </w:rPr>
          <w:tab/>
        </w:r>
        <w:r w:rsidR="00807194" w:rsidRPr="00BB2ECF">
          <w:rPr>
            <w:noProof/>
            <w:webHidden/>
          </w:rPr>
          <w:fldChar w:fldCharType="begin"/>
        </w:r>
        <w:r w:rsidR="00807194" w:rsidRPr="00BB2ECF">
          <w:rPr>
            <w:noProof/>
            <w:webHidden/>
          </w:rPr>
          <w:instrText xml:space="preserve"> PAGEREF _Toc476009506 \h </w:instrText>
        </w:r>
        <w:r w:rsidR="00807194" w:rsidRPr="00BB2ECF">
          <w:rPr>
            <w:noProof/>
            <w:webHidden/>
          </w:rPr>
        </w:r>
        <w:r w:rsidR="00807194" w:rsidRPr="00BB2ECF">
          <w:rPr>
            <w:noProof/>
            <w:webHidden/>
          </w:rPr>
          <w:fldChar w:fldCharType="separate"/>
        </w:r>
        <w:r w:rsidR="00807194" w:rsidRPr="00BB2ECF">
          <w:rPr>
            <w:noProof/>
            <w:webHidden/>
          </w:rPr>
          <w:t>6</w:t>
        </w:r>
        <w:r w:rsidR="00807194" w:rsidRPr="00BB2ECF">
          <w:rPr>
            <w:noProof/>
            <w:webHidden/>
          </w:rPr>
          <w:fldChar w:fldCharType="end"/>
        </w:r>
      </w:hyperlink>
    </w:p>
    <w:p w14:paraId="4C989EC1" w14:textId="4D626B51" w:rsidR="00D25590" w:rsidRDefault="00D25590">
      <w:pPr>
        <w:pStyle w:val="TOC2"/>
        <w:rPr>
          <w:noProof/>
        </w:rPr>
      </w:pPr>
      <w:r w:rsidRPr="00BB2ECF">
        <w:rPr>
          <w:noProof/>
          <w:highlight w:val="yellow"/>
        </w:rPr>
        <w:t>4.9 "</w:t>
      </w:r>
      <w:r w:rsidR="009F3664" w:rsidRPr="00BB2ECF">
        <w:rPr>
          <w:noProof/>
          <w:highlight w:val="yellow"/>
        </w:rPr>
        <w:t>Communication</w:t>
      </w:r>
      <w:r w:rsidR="0035447C" w:rsidRPr="00BB2ECF">
        <w:rPr>
          <w:noProof/>
          <w:highlight w:val="yellow"/>
        </w:rPr>
        <w:t>" Requirements</w:t>
      </w:r>
      <w:r w:rsidR="009F3664" w:rsidRPr="00BB2ECF">
        <w:rPr>
          <w:noProof/>
          <w:highlight w:val="yellow"/>
        </w:rPr>
        <w:t xml:space="preserve"> .</w:t>
      </w:r>
      <w:r w:rsidR="0035447C" w:rsidRPr="00BB2ECF">
        <w:rPr>
          <w:noProof/>
          <w:highlight w:val="yellow"/>
        </w:rPr>
        <w:t>………………………………………………………</w:t>
      </w:r>
      <w:r w:rsidR="009F3664" w:rsidRPr="00BB2ECF">
        <w:rPr>
          <w:noProof/>
          <w:highlight w:val="yellow"/>
        </w:rPr>
        <w:t xml:space="preserve">..……… </w:t>
      </w:r>
      <w:r w:rsidR="0035447C" w:rsidRPr="00BB2ECF">
        <w:rPr>
          <w:noProof/>
          <w:highlight w:val="yellow"/>
        </w:rPr>
        <w:t>6</w:t>
      </w:r>
    </w:p>
    <w:p w14:paraId="335A4E9E" w14:textId="3DFBB196" w:rsidR="0035447C" w:rsidRDefault="0035447C">
      <w:pPr>
        <w:pStyle w:val="TOC2"/>
        <w:rPr>
          <w:rFonts w:asciiTheme="minorHAnsi" w:eastAsiaTheme="minorEastAsia" w:hAnsiTheme="minorHAnsi" w:cstheme="minorBidi"/>
          <w:noProof/>
          <w:sz w:val="22"/>
          <w:szCs w:val="22"/>
        </w:rPr>
      </w:pPr>
      <w:r>
        <w:rPr>
          <w:noProof/>
        </w:rPr>
        <w:t xml:space="preserve">4.10 </w:t>
      </w:r>
      <w:r w:rsidR="009F3664">
        <w:rPr>
          <w:noProof/>
        </w:rPr>
        <w:t>"Data Maintenance" Requirements .</w:t>
      </w:r>
      <w:r>
        <w:rPr>
          <w:noProof/>
        </w:rPr>
        <w:t>…………………………………………………………….6</w:t>
      </w:r>
    </w:p>
    <w:p w14:paraId="0C3B7774" w14:textId="77777777" w:rsidR="00807194" w:rsidRDefault="00761E42">
      <w:pPr>
        <w:pStyle w:val="TOC1"/>
        <w:rPr>
          <w:rFonts w:asciiTheme="minorHAnsi" w:eastAsiaTheme="minorEastAsia" w:hAnsiTheme="minorHAnsi" w:cstheme="minorBidi"/>
          <w:b w:val="0"/>
          <w:caps w:val="0"/>
          <w:noProof/>
          <w:sz w:val="22"/>
          <w:szCs w:val="22"/>
        </w:rPr>
      </w:pPr>
      <w:hyperlink w:anchor="_Toc476009507" w:history="1">
        <w:r w:rsidR="00807194" w:rsidRPr="001E268D">
          <w:rPr>
            <w:rStyle w:val="Hyperlink"/>
            <w:noProof/>
            <w:highlight w:val="yellow"/>
          </w:rPr>
          <w:t>5.  Software Processes and UML Diagrams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7</w:t>
        </w:r>
        <w:r w:rsidR="00807194" w:rsidRPr="001E268D">
          <w:rPr>
            <w:noProof/>
            <w:webHidden/>
            <w:highlight w:val="yellow"/>
          </w:rPr>
          <w:fldChar w:fldCharType="end"/>
        </w:r>
      </w:hyperlink>
    </w:p>
    <w:p w14:paraId="606264D8" w14:textId="77777777" w:rsidR="00807194" w:rsidRDefault="00761E42">
      <w:pPr>
        <w:pStyle w:val="TOC2"/>
        <w:rPr>
          <w:rFonts w:asciiTheme="minorHAnsi" w:eastAsiaTheme="minorEastAsia" w:hAnsiTheme="minorHAnsi" w:cstheme="minorBidi"/>
          <w:noProof/>
          <w:sz w:val="22"/>
          <w:szCs w:val="22"/>
        </w:rPr>
      </w:pPr>
      <w:hyperlink w:anchor="_Toc476009508" w:history="1">
        <w:r w:rsidR="00807194" w:rsidRPr="00815A09">
          <w:rPr>
            <w:rStyle w:val="Hyperlink"/>
            <w:noProof/>
          </w:rPr>
          <w:t>5.1 Hardware and Infrastructure</w:t>
        </w:r>
        <w:r w:rsidR="00807194">
          <w:rPr>
            <w:noProof/>
            <w:webHidden/>
          </w:rPr>
          <w:tab/>
        </w:r>
        <w:r w:rsidR="00807194">
          <w:rPr>
            <w:noProof/>
            <w:webHidden/>
          </w:rPr>
          <w:fldChar w:fldCharType="begin"/>
        </w:r>
        <w:r w:rsidR="00807194">
          <w:rPr>
            <w:noProof/>
            <w:webHidden/>
          </w:rPr>
          <w:instrText xml:space="preserve"> PAGEREF _Toc476009508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39C3AC27" w14:textId="77777777" w:rsidR="00807194" w:rsidRDefault="00761E42">
      <w:pPr>
        <w:pStyle w:val="TOC2"/>
        <w:rPr>
          <w:rFonts w:asciiTheme="minorHAnsi" w:eastAsiaTheme="minorEastAsia" w:hAnsiTheme="minorHAnsi" w:cstheme="minorBidi"/>
          <w:noProof/>
          <w:sz w:val="22"/>
          <w:szCs w:val="22"/>
        </w:rPr>
      </w:pPr>
      <w:hyperlink w:anchor="_Toc476009509" w:history="1">
        <w:r w:rsidR="00807194" w:rsidRPr="00815A09">
          <w:rPr>
            <w:rStyle w:val="Hyperlink"/>
            <w:noProof/>
          </w:rPr>
          <w:t>5.2 UML Diagrams</w:t>
        </w:r>
        <w:r w:rsidR="00807194">
          <w:rPr>
            <w:noProof/>
            <w:webHidden/>
          </w:rPr>
          <w:tab/>
        </w:r>
        <w:r w:rsidR="00807194">
          <w:rPr>
            <w:noProof/>
            <w:webHidden/>
          </w:rPr>
          <w:fldChar w:fldCharType="begin"/>
        </w:r>
        <w:r w:rsidR="00807194">
          <w:rPr>
            <w:noProof/>
            <w:webHidden/>
          </w:rPr>
          <w:instrText xml:space="preserve"> PAGEREF _Toc476009509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22B02D69" w14:textId="77777777" w:rsidR="00807194" w:rsidRDefault="00761E42">
      <w:pPr>
        <w:pStyle w:val="TOC2"/>
        <w:rPr>
          <w:rFonts w:asciiTheme="minorHAnsi" w:eastAsiaTheme="minorEastAsia" w:hAnsiTheme="minorHAnsi" w:cstheme="minorBidi"/>
          <w:noProof/>
          <w:sz w:val="22"/>
          <w:szCs w:val="22"/>
        </w:rPr>
      </w:pPr>
      <w:hyperlink w:anchor="_Toc476009510" w:history="1">
        <w:r w:rsidR="00807194" w:rsidRPr="00815A09">
          <w:rPr>
            <w:rStyle w:val="Hyperlink"/>
            <w:noProof/>
          </w:rPr>
          <w:t>5.3 Test Plan</w:t>
        </w:r>
        <w:r w:rsidR="00807194">
          <w:rPr>
            <w:noProof/>
            <w:webHidden/>
          </w:rPr>
          <w:tab/>
        </w:r>
        <w:r w:rsidR="00807194">
          <w:rPr>
            <w:noProof/>
            <w:webHidden/>
          </w:rPr>
          <w:fldChar w:fldCharType="begin"/>
        </w:r>
        <w:r w:rsidR="00807194">
          <w:rPr>
            <w:noProof/>
            <w:webHidden/>
          </w:rPr>
          <w:instrText xml:space="preserve"> PAGEREF _Toc476009510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5BCAD56E" w14:textId="77777777" w:rsidR="00807194" w:rsidRDefault="00761E42">
      <w:pPr>
        <w:pStyle w:val="TOC2"/>
        <w:rPr>
          <w:rFonts w:asciiTheme="minorHAnsi" w:eastAsiaTheme="minorEastAsia" w:hAnsiTheme="minorHAnsi" w:cstheme="minorBidi"/>
          <w:noProof/>
          <w:sz w:val="22"/>
          <w:szCs w:val="22"/>
        </w:rPr>
      </w:pPr>
      <w:hyperlink w:anchor="_Toc476009511" w:history="1">
        <w:r w:rsidR="00807194" w:rsidRPr="00815A09">
          <w:rPr>
            <w:rStyle w:val="Hyperlink"/>
            <w:noProof/>
          </w:rPr>
          <w:t>5.4 Screen Shots</w:t>
        </w:r>
        <w:r w:rsidR="00807194">
          <w:rPr>
            <w:noProof/>
            <w:webHidden/>
          </w:rPr>
          <w:tab/>
        </w:r>
        <w:r w:rsidR="00807194">
          <w:rPr>
            <w:noProof/>
            <w:webHidden/>
          </w:rPr>
          <w:fldChar w:fldCharType="begin"/>
        </w:r>
        <w:r w:rsidR="00807194">
          <w:rPr>
            <w:noProof/>
            <w:webHidden/>
          </w:rPr>
          <w:instrText xml:space="preserve"> PAGEREF _Toc476009511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0F6AD752" w14:textId="77777777" w:rsidR="00807194" w:rsidRDefault="00761E42">
      <w:pPr>
        <w:pStyle w:val="TOC1"/>
        <w:rPr>
          <w:rFonts w:asciiTheme="minorHAnsi" w:eastAsiaTheme="minorEastAsia" w:hAnsiTheme="minorHAnsi" w:cstheme="minorBidi"/>
          <w:b w:val="0"/>
          <w:caps w:val="0"/>
          <w:noProof/>
          <w:sz w:val="22"/>
          <w:szCs w:val="22"/>
        </w:rPr>
      </w:pPr>
      <w:hyperlink w:anchor="_Toc476009512" w:history="1">
        <w:r w:rsidR="00807194" w:rsidRPr="001E268D">
          <w:rPr>
            <w:rStyle w:val="Hyperlink"/>
            <w:noProof/>
            <w:highlight w:val="yellow"/>
          </w:rPr>
          <w:t>6.  Assumptions and Constraints</w:t>
        </w:r>
        <w:r w:rsidR="00807194">
          <w:rPr>
            <w:noProof/>
            <w:webHidden/>
          </w:rPr>
          <w:tab/>
        </w:r>
        <w:r w:rsidR="00807194">
          <w:rPr>
            <w:noProof/>
            <w:webHidden/>
          </w:rPr>
          <w:fldChar w:fldCharType="begin"/>
        </w:r>
        <w:r w:rsidR="00807194">
          <w:rPr>
            <w:noProof/>
            <w:webHidden/>
          </w:rPr>
          <w:instrText xml:space="preserve"> PAGEREF _Toc476009512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D33005" w14:textId="77777777" w:rsidR="00807194" w:rsidRDefault="00761E42">
      <w:pPr>
        <w:pStyle w:val="TOC2"/>
        <w:rPr>
          <w:rFonts w:asciiTheme="minorHAnsi" w:eastAsiaTheme="minorEastAsia" w:hAnsiTheme="minorHAnsi" w:cstheme="minorBidi"/>
          <w:noProof/>
          <w:sz w:val="22"/>
          <w:szCs w:val="22"/>
        </w:rPr>
      </w:pPr>
      <w:hyperlink w:anchor="_Toc476009513" w:history="1">
        <w:r w:rsidR="00807194" w:rsidRPr="00815A09">
          <w:rPr>
            <w:rStyle w:val="Hyperlink"/>
            <w:noProof/>
          </w:rPr>
          <w:t>6.1 ASSUMPTIONS</w:t>
        </w:r>
        <w:r w:rsidR="00807194">
          <w:rPr>
            <w:noProof/>
            <w:webHidden/>
          </w:rPr>
          <w:tab/>
        </w:r>
        <w:r w:rsidR="00807194">
          <w:rPr>
            <w:noProof/>
            <w:webHidden/>
          </w:rPr>
          <w:fldChar w:fldCharType="begin"/>
        </w:r>
        <w:r w:rsidR="00807194">
          <w:rPr>
            <w:noProof/>
            <w:webHidden/>
          </w:rPr>
          <w:instrText xml:space="preserve"> PAGEREF _Toc476009513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E5F162" w14:textId="77777777" w:rsidR="00807194" w:rsidRDefault="00761E42">
      <w:pPr>
        <w:pStyle w:val="TOC2"/>
        <w:rPr>
          <w:rFonts w:asciiTheme="minorHAnsi" w:eastAsiaTheme="minorEastAsia" w:hAnsiTheme="minorHAnsi" w:cstheme="minorBidi"/>
          <w:noProof/>
          <w:sz w:val="22"/>
          <w:szCs w:val="22"/>
        </w:rPr>
      </w:pPr>
      <w:hyperlink w:anchor="_Toc476009514" w:history="1">
        <w:r w:rsidR="00807194" w:rsidRPr="00815A09">
          <w:rPr>
            <w:rStyle w:val="Hyperlink"/>
            <w:noProof/>
          </w:rPr>
          <w:t>6.2 CONSTRAINTS</w:t>
        </w:r>
        <w:r w:rsidR="00807194">
          <w:rPr>
            <w:noProof/>
            <w:webHidden/>
          </w:rPr>
          <w:tab/>
        </w:r>
        <w:r w:rsidR="00807194">
          <w:rPr>
            <w:noProof/>
            <w:webHidden/>
          </w:rPr>
          <w:fldChar w:fldCharType="begin"/>
        </w:r>
        <w:r w:rsidR="00807194">
          <w:rPr>
            <w:noProof/>
            <w:webHidden/>
          </w:rPr>
          <w:instrText xml:space="preserve"> PAGEREF _Toc476009514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6069ED9A" w14:textId="77777777" w:rsidR="00807194" w:rsidRDefault="00761E42">
      <w:pPr>
        <w:pStyle w:val="TOC2"/>
        <w:rPr>
          <w:rFonts w:asciiTheme="minorHAnsi" w:eastAsiaTheme="minorEastAsia" w:hAnsiTheme="minorHAnsi" w:cstheme="minorBidi"/>
          <w:noProof/>
          <w:sz w:val="22"/>
          <w:szCs w:val="22"/>
        </w:rPr>
      </w:pPr>
      <w:hyperlink w:anchor="_Toc476009515" w:history="1">
        <w:r w:rsidR="00807194" w:rsidRPr="00815A09">
          <w:rPr>
            <w:rStyle w:val="Hyperlink"/>
            <w:noProof/>
          </w:rPr>
          <w:t>6.3 Out of Scope material</w:t>
        </w:r>
        <w:r w:rsidR="00807194">
          <w:rPr>
            <w:noProof/>
            <w:webHidden/>
          </w:rPr>
          <w:tab/>
        </w:r>
        <w:r w:rsidR="00807194">
          <w:rPr>
            <w:noProof/>
            <w:webHidden/>
          </w:rPr>
          <w:fldChar w:fldCharType="begin"/>
        </w:r>
        <w:r w:rsidR="00807194">
          <w:rPr>
            <w:noProof/>
            <w:webHidden/>
          </w:rPr>
          <w:instrText xml:space="preserve"> PAGEREF _Toc476009515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5ACD2534" w14:textId="77777777" w:rsidR="00807194" w:rsidRDefault="00761E42">
      <w:pPr>
        <w:pStyle w:val="TOC1"/>
        <w:rPr>
          <w:rFonts w:asciiTheme="minorHAnsi" w:eastAsiaTheme="minorEastAsia" w:hAnsiTheme="minorHAnsi" w:cstheme="minorBidi"/>
          <w:b w:val="0"/>
          <w:caps w:val="0"/>
          <w:noProof/>
          <w:sz w:val="22"/>
          <w:szCs w:val="22"/>
        </w:rPr>
      </w:pPr>
      <w:hyperlink w:anchor="_Toc476009516" w:history="1">
        <w:r w:rsidR="00807194" w:rsidRPr="001E268D">
          <w:rPr>
            <w:rStyle w:val="Hyperlink"/>
            <w:noProof/>
            <w:highlight w:val="yellow"/>
          </w:rPr>
          <w:t>7.  Delivery and Schedule</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_Toc476009516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9</w:t>
        </w:r>
        <w:r w:rsidR="00807194" w:rsidRPr="001E268D">
          <w:rPr>
            <w:noProof/>
            <w:webHidden/>
            <w:highlight w:val="yellow"/>
          </w:rPr>
          <w:fldChar w:fldCharType="end"/>
        </w:r>
      </w:hyperlink>
    </w:p>
    <w:p w14:paraId="0B192A30" w14:textId="77777777" w:rsidR="00807194" w:rsidRDefault="00761E42">
      <w:pPr>
        <w:pStyle w:val="TOC1"/>
        <w:rPr>
          <w:rFonts w:asciiTheme="minorHAnsi" w:eastAsiaTheme="minorEastAsia" w:hAnsiTheme="minorHAnsi" w:cstheme="minorBidi"/>
          <w:b w:val="0"/>
          <w:caps w:val="0"/>
          <w:noProof/>
          <w:sz w:val="22"/>
          <w:szCs w:val="22"/>
        </w:rPr>
      </w:pPr>
      <w:hyperlink w:anchor="_Toc476009517" w:history="1">
        <w:r w:rsidR="00807194" w:rsidRPr="001E268D">
          <w:rPr>
            <w:rStyle w:val="Hyperlink"/>
            <w:noProof/>
            <w:highlight w:val="yellow"/>
          </w:rPr>
          <w:t>8.  Stakeholder Approval Form</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10</w:t>
        </w:r>
        <w:r w:rsidR="00807194" w:rsidRPr="001E268D">
          <w:rPr>
            <w:noProof/>
            <w:webHidden/>
            <w:highlight w:val="yellow"/>
          </w:rPr>
          <w:fldChar w:fldCharType="end"/>
        </w:r>
      </w:hyperlink>
    </w:p>
    <w:p w14:paraId="5F74354C" w14:textId="77777777" w:rsidR="00807194" w:rsidRDefault="00761E42">
      <w:pPr>
        <w:pStyle w:val="TOC1"/>
        <w:rPr>
          <w:rFonts w:asciiTheme="minorHAnsi" w:eastAsiaTheme="minorEastAsia" w:hAnsiTheme="minorHAnsi" w:cstheme="minorBidi"/>
          <w:b w:val="0"/>
          <w:caps w:val="0"/>
          <w:noProof/>
          <w:sz w:val="22"/>
          <w:szCs w:val="22"/>
        </w:rPr>
      </w:pPr>
      <w:hyperlink w:anchor="_Toc476009518" w:history="1">
        <w:r w:rsidR="00807194" w:rsidRPr="00D25590">
          <w:rPr>
            <w:rStyle w:val="Hyperlink"/>
            <w:noProof/>
            <w:highlight w:val="yellow"/>
          </w:rPr>
          <w:t>Appendix:</w:t>
        </w:r>
        <w:r w:rsidR="00807194" w:rsidRPr="00D25590">
          <w:rPr>
            <w:noProof/>
            <w:webHidden/>
            <w:highlight w:val="yellow"/>
          </w:rPr>
          <w:tab/>
        </w:r>
        <w:r w:rsidR="00807194" w:rsidRPr="00D25590">
          <w:rPr>
            <w:noProof/>
            <w:webHidden/>
            <w:highlight w:val="yellow"/>
          </w:rPr>
          <w:fldChar w:fldCharType="begin"/>
        </w:r>
        <w:r w:rsidR="00807194" w:rsidRPr="00D25590">
          <w:rPr>
            <w:noProof/>
            <w:webHidden/>
            <w:highlight w:val="yellow"/>
          </w:rPr>
          <w:instrText xml:space="preserve"> PAGEREF _Toc476009518 \h </w:instrText>
        </w:r>
        <w:r w:rsidR="00807194" w:rsidRPr="00D25590">
          <w:rPr>
            <w:noProof/>
            <w:webHidden/>
            <w:highlight w:val="yellow"/>
          </w:rPr>
        </w:r>
        <w:r w:rsidR="00807194" w:rsidRPr="00D25590">
          <w:rPr>
            <w:noProof/>
            <w:webHidden/>
            <w:highlight w:val="yellow"/>
          </w:rPr>
          <w:fldChar w:fldCharType="separate"/>
        </w:r>
        <w:r w:rsidR="00807194" w:rsidRPr="00D25590">
          <w:rPr>
            <w:noProof/>
            <w:webHidden/>
            <w:highlight w:val="yellow"/>
          </w:rPr>
          <w:t>11</w:t>
        </w:r>
        <w:r w:rsidR="00807194" w:rsidRPr="00D25590">
          <w:rPr>
            <w:noProof/>
            <w:webHidden/>
            <w:highlight w:val="yellow"/>
          </w:rPr>
          <w:fldChar w:fldCharType="end"/>
        </w:r>
      </w:hyperlink>
    </w:p>
    <w:p w14:paraId="082D97DA" w14:textId="77777777" w:rsidR="00797251" w:rsidRDefault="00797251">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27479B" w14:textId="77777777" w:rsidR="00797251" w:rsidRDefault="00797251">
      <w:pPr>
        <w:pStyle w:val="Heading1"/>
      </w:pPr>
      <w:bookmarkStart w:id="6" w:name="_Toc476009493"/>
      <w:r>
        <w:lastRenderedPageBreak/>
        <w:t>1.  Introduction and Project Overview</w:t>
      </w:r>
      <w:bookmarkEnd w:id="6"/>
    </w:p>
    <w:p w14:paraId="75F2F519" w14:textId="77777777" w:rsidR="00797251" w:rsidRDefault="00797251">
      <w:pPr>
        <w:pStyle w:val="heading1underline"/>
      </w:pPr>
    </w:p>
    <w:p w14:paraId="04B1C097" w14:textId="483DFA22" w:rsidR="00797251" w:rsidRDefault="003A1902" w:rsidP="00D1764A">
      <w:pPr>
        <w:pStyle w:val="BodyText2"/>
        <w:rPr>
          <w:rFonts w:ascii="Times New Roman" w:hAnsi="Times New Roman"/>
          <w:sz w:val="22"/>
        </w:rPr>
      </w:pPr>
      <w:r>
        <w:rPr>
          <w:rFonts w:ascii="Times New Roman" w:hAnsi="Times New Roman"/>
          <w:sz w:val="22"/>
        </w:rPr>
        <w:t xml:space="preserve">For this project, our group was assigned to develop an android application that will help users maintain various personal health-related data. The PHMS application will be used to keep track of one’s vital signs, daily medicine intake, or following a diet regiment. </w:t>
      </w:r>
    </w:p>
    <w:p w14:paraId="323601C0" w14:textId="77777777" w:rsidR="00797251" w:rsidRDefault="00797251">
      <w:pPr>
        <w:pStyle w:val="BodyText2"/>
        <w:spacing w:after="0"/>
        <w:rPr>
          <w:rFonts w:ascii="Times New Roman" w:hAnsi="Times New Roman"/>
          <w:sz w:val="22"/>
        </w:rPr>
      </w:pPr>
    </w:p>
    <w:p w14:paraId="5CEDF29F" w14:textId="77777777" w:rsidR="00797251" w:rsidRDefault="00797251">
      <w:pPr>
        <w:pStyle w:val="Heading1"/>
      </w:pPr>
      <w:bookmarkStart w:id="7" w:name="_Toc476009494"/>
      <w:r>
        <w:lastRenderedPageBreak/>
        <w:t>2.  Objectives</w:t>
      </w:r>
      <w:bookmarkEnd w:id="7"/>
    </w:p>
    <w:p w14:paraId="2F81AFBB" w14:textId="77777777" w:rsidR="00797251" w:rsidRDefault="00797251">
      <w:pPr>
        <w:pStyle w:val="heading1underline"/>
      </w:pPr>
    </w:p>
    <w:p w14:paraId="1D3F56FA" w14:textId="77777777" w:rsidR="00797251" w:rsidRDefault="00797251">
      <w:pPr>
        <w:pStyle w:val="Heading2"/>
      </w:pPr>
      <w:bookmarkStart w:id="8" w:name="_Toc476009495"/>
      <w:r>
        <w:t>2.1 BUSINESS Objectives</w:t>
      </w:r>
      <w:bookmarkEnd w:id="8"/>
    </w:p>
    <w:p w14:paraId="21F8779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541062E6" w14:textId="77777777" w:rsidR="00797251" w:rsidRPr="00E12721" w:rsidRDefault="00797251">
      <w:pPr>
        <w:pStyle w:val="BodyText2"/>
        <w:rPr>
          <w:rFonts w:asciiTheme="majorBidi" w:hAnsiTheme="majorBidi" w:cstheme="majorBidi"/>
          <w:sz w:val="22"/>
          <w:szCs w:val="22"/>
        </w:rPr>
      </w:pPr>
    </w:p>
    <w:p w14:paraId="13AEEE3E" w14:textId="014BF0FD"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B7385C">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38F68E73"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Last name, middle name {optional}, first name</w:t>
      </w:r>
    </w:p>
    <w:p w14:paraId="65C3A805"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Phone number home, cell</w:t>
      </w:r>
    </w:p>
    <w:p w14:paraId="1E11A448"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E-mail address</w:t>
      </w:r>
    </w:p>
    <w:p w14:paraId="6DFDFBF3" w14:textId="71044D1B" w:rsidR="00E12721" w:rsidRPr="00E12721" w:rsidRDefault="00E12721" w:rsidP="00B7385C">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Physical address</w:t>
      </w:r>
      <w:r w:rsidR="00B7385C">
        <w:rPr>
          <w:rFonts w:asciiTheme="majorBidi" w:hAnsiTheme="majorBidi" w:cstheme="majorBidi"/>
          <w:sz w:val="22"/>
          <w:szCs w:val="22"/>
        </w:rPr>
        <w:t>.</w:t>
      </w:r>
    </w:p>
    <w:p w14:paraId="43B79AFA" w14:textId="77777777" w:rsidR="00797251" w:rsidRPr="00E12721" w:rsidRDefault="00E12721" w:rsidP="00E12721">
      <w:pPr>
        <w:pStyle w:val="BodyText2"/>
        <w:tabs>
          <w:tab w:val="clear" w:pos="720"/>
          <w:tab w:val="clear" w:pos="1080"/>
          <w:tab w:val="clear" w:pos="1440"/>
          <w:tab w:val="clear" w:pos="1800"/>
        </w:tabs>
        <w:rPr>
          <w:rFonts w:asciiTheme="majorBidi" w:hAnsiTheme="majorBidi" w:cstheme="majorBidi"/>
          <w:b/>
          <w:bCs/>
          <w:sz w:val="22"/>
          <w:szCs w:val="22"/>
        </w:rPr>
      </w:pPr>
      <w:r w:rsidRPr="00E12721">
        <w:rPr>
          <w:rFonts w:asciiTheme="majorBidi" w:hAnsiTheme="majorBidi" w:cstheme="majorBidi"/>
          <w:b/>
          <w:bCs/>
          <w:sz w:val="22"/>
          <w:szCs w:val="22"/>
        </w:rPr>
        <w:tab/>
      </w:r>
      <w:r w:rsidRPr="00E12721">
        <w:rPr>
          <w:rFonts w:asciiTheme="majorBidi" w:hAnsiTheme="majorBidi" w:cstheme="majorBidi"/>
          <w:b/>
          <w:bCs/>
          <w:sz w:val="22"/>
          <w:szCs w:val="22"/>
        </w:rPr>
        <w:tab/>
      </w:r>
      <w:r w:rsidRPr="00E12721">
        <w:rPr>
          <w:rFonts w:asciiTheme="majorBidi" w:hAnsiTheme="majorBidi" w:cstheme="majorBidi"/>
          <w:b/>
          <w:bCs/>
          <w:sz w:val="22"/>
          <w:szCs w:val="22"/>
        </w:rPr>
        <w:tab/>
      </w:r>
    </w:p>
    <w:p w14:paraId="75C152D7" w14:textId="4D0EF1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B7385C">
        <w:rPr>
          <w:rFonts w:asciiTheme="majorBidi" w:hAnsiTheme="majorBidi" w:cstheme="majorBidi"/>
          <w:sz w:val="22"/>
          <w:szCs w:val="22"/>
        </w:rPr>
        <w:t xml:space="preserve"> Vital signs:</w:t>
      </w:r>
    </w:p>
    <w:p w14:paraId="14940323" w14:textId="016A830D" w:rsidR="00797251"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3</w:t>
      </w:r>
      <w:r>
        <w:rPr>
          <w:rFonts w:asciiTheme="majorBidi" w:hAnsiTheme="majorBidi" w:cstheme="majorBidi"/>
          <w:sz w:val="22"/>
          <w:szCs w:val="22"/>
        </w:rPr>
        <w:t>: Medication:</w:t>
      </w:r>
    </w:p>
    <w:p w14:paraId="4FB582DF" w14:textId="7F3762D0"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4</w:t>
      </w:r>
      <w:r w:rsidR="00905F96">
        <w:rPr>
          <w:rFonts w:asciiTheme="majorBidi" w:hAnsiTheme="majorBidi" w:cstheme="majorBidi"/>
          <w:sz w:val="22"/>
          <w:szCs w:val="22"/>
        </w:rPr>
        <w:t>:</w:t>
      </w:r>
      <w:r>
        <w:rPr>
          <w:rFonts w:asciiTheme="majorBidi" w:hAnsiTheme="majorBidi" w:cstheme="majorBidi"/>
          <w:sz w:val="22"/>
          <w:szCs w:val="22"/>
        </w:rPr>
        <w:t xml:space="preserve"> Diet:</w:t>
      </w:r>
    </w:p>
    <w:p w14:paraId="6E323B9F" w14:textId="4E7C3D4B"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5</w:t>
      </w:r>
      <w:r>
        <w:rPr>
          <w:rFonts w:asciiTheme="majorBidi" w:hAnsiTheme="majorBidi" w:cstheme="majorBidi"/>
          <w:sz w:val="22"/>
          <w:szCs w:val="22"/>
        </w:rPr>
        <w:t>: Notes:</w:t>
      </w:r>
    </w:p>
    <w:p w14:paraId="0EBB9CD5" w14:textId="070EDE13"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6</w:t>
      </w:r>
      <w:r>
        <w:rPr>
          <w:rFonts w:asciiTheme="majorBidi" w:hAnsiTheme="majorBidi" w:cstheme="majorBidi"/>
          <w:sz w:val="22"/>
          <w:szCs w:val="22"/>
        </w:rPr>
        <w:t xml:space="preserve">: </w:t>
      </w:r>
      <w:r w:rsidR="00905F96">
        <w:rPr>
          <w:rFonts w:asciiTheme="majorBidi" w:hAnsiTheme="majorBidi" w:cstheme="majorBidi"/>
          <w:sz w:val="22"/>
          <w:szCs w:val="22"/>
        </w:rPr>
        <w:t>Login:</w:t>
      </w:r>
      <w:r w:rsidR="00E02E95">
        <w:rPr>
          <w:rFonts w:asciiTheme="majorBidi" w:hAnsiTheme="majorBidi" w:cstheme="majorBidi"/>
          <w:sz w:val="22"/>
          <w:szCs w:val="22"/>
        </w:rPr>
        <w:t xml:space="preserve"> System will require all the users to login</w:t>
      </w:r>
      <w:r w:rsidR="00FA410B">
        <w:rPr>
          <w:rFonts w:asciiTheme="majorBidi" w:hAnsiTheme="majorBidi" w:cstheme="majorBidi"/>
          <w:sz w:val="22"/>
          <w:szCs w:val="22"/>
        </w:rPr>
        <w:t xml:space="preserve"> with a User I.D. and password.</w:t>
      </w:r>
    </w:p>
    <w:p w14:paraId="4ECEB80C" w14:textId="29DD1B90"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7</w:t>
      </w:r>
      <w:r>
        <w:rPr>
          <w:rFonts w:asciiTheme="majorBidi" w:hAnsiTheme="majorBidi" w:cstheme="majorBidi"/>
          <w:sz w:val="22"/>
          <w:szCs w:val="22"/>
        </w:rPr>
        <w:t>: Search:</w:t>
      </w:r>
    </w:p>
    <w:p w14:paraId="606550E4" w14:textId="1C020D99"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8</w:t>
      </w:r>
      <w:r>
        <w:rPr>
          <w:rFonts w:asciiTheme="majorBidi" w:hAnsiTheme="majorBidi" w:cstheme="majorBidi"/>
          <w:sz w:val="22"/>
          <w:szCs w:val="22"/>
        </w:rPr>
        <w:t xml:space="preserve">: Monitoring system: </w:t>
      </w:r>
    </w:p>
    <w:p w14:paraId="15D06141" w14:textId="3495C96F"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9</w:t>
      </w:r>
      <w:r>
        <w:rPr>
          <w:rFonts w:asciiTheme="majorBidi" w:hAnsiTheme="majorBidi" w:cstheme="majorBidi"/>
          <w:sz w:val="22"/>
          <w:szCs w:val="22"/>
        </w:rPr>
        <w:t>: Communication:</w:t>
      </w:r>
    </w:p>
    <w:p w14:paraId="1F810B28" w14:textId="715D813C" w:rsidR="00905F96" w:rsidRPr="00E12721"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10</w:t>
      </w:r>
      <w:r>
        <w:rPr>
          <w:rFonts w:asciiTheme="majorBidi" w:hAnsiTheme="majorBidi" w:cstheme="majorBidi"/>
          <w:sz w:val="22"/>
          <w:szCs w:val="22"/>
        </w:rPr>
        <w:t xml:space="preserve">: Data Maintenance: </w:t>
      </w:r>
    </w:p>
    <w:p w14:paraId="7AD04527" w14:textId="77777777" w:rsidR="00797251" w:rsidRPr="00E12721" w:rsidRDefault="00797251">
      <w:pPr>
        <w:pStyle w:val="List2"/>
        <w:rPr>
          <w:rFonts w:asciiTheme="majorBidi" w:hAnsiTheme="majorBidi" w:cstheme="majorBidi"/>
          <w:sz w:val="22"/>
          <w:szCs w:val="22"/>
        </w:rPr>
      </w:pPr>
    </w:p>
    <w:p w14:paraId="22F9DBA9" w14:textId="77777777" w:rsidR="00124435" w:rsidRDefault="00124435">
      <w:pPr>
        <w:pStyle w:val="List2"/>
      </w:pPr>
    </w:p>
    <w:p w14:paraId="666CAAD9" w14:textId="77777777" w:rsidR="00124435" w:rsidRDefault="00124435">
      <w:pPr>
        <w:pStyle w:val="List2"/>
      </w:pPr>
    </w:p>
    <w:p w14:paraId="71E33978" w14:textId="77777777" w:rsidR="00797251" w:rsidRDefault="00797251">
      <w:pPr>
        <w:pStyle w:val="Heading2"/>
      </w:pPr>
      <w:bookmarkStart w:id="9" w:name="_Toc476009496"/>
      <w:r>
        <w:t>2.2 SYSTEM Objectives</w:t>
      </w:r>
      <w:bookmarkEnd w:id="9"/>
    </w:p>
    <w:p w14:paraId="3520AD5A"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41A719CE" w14:textId="77777777" w:rsidR="00797251" w:rsidRPr="00E12721" w:rsidRDefault="00797251">
      <w:pPr>
        <w:pStyle w:val="BodyText2"/>
        <w:numPr>
          <w:ilvl w:val="12"/>
          <w:numId w:val="0"/>
        </w:numPr>
        <w:ind w:left="360"/>
        <w:rPr>
          <w:rFonts w:asciiTheme="majorBidi" w:hAnsiTheme="majorBidi" w:cstheme="majorBidi"/>
          <w:sz w:val="22"/>
          <w:szCs w:val="22"/>
        </w:rPr>
      </w:pPr>
    </w:p>
    <w:p w14:paraId="4295D1F2"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08A41027" w14:textId="77777777" w:rsidR="00797251" w:rsidRPr="00E12721" w:rsidRDefault="00797251" w:rsidP="00E12721">
      <w:pPr>
        <w:pStyle w:val="BodyText2"/>
        <w:ind w:firstLine="720"/>
        <w:rPr>
          <w:rFonts w:asciiTheme="majorBidi" w:hAnsiTheme="majorBidi" w:cstheme="majorBidi"/>
          <w:b/>
          <w:bCs/>
          <w:sz w:val="22"/>
          <w:szCs w:val="22"/>
        </w:rPr>
      </w:pPr>
    </w:p>
    <w:p w14:paraId="190C567A" w14:textId="72140416" w:rsidR="0079725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4EDAA9E" w14:textId="00A8FD83" w:rsidR="00E02E95" w:rsidRDefault="00E02E95">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Pr>
          <w:rFonts w:asciiTheme="majorBidi" w:hAnsiTheme="majorBidi" w:cstheme="majorBidi"/>
          <w:b/>
          <w:bCs/>
          <w:sz w:val="22"/>
          <w:szCs w:val="22"/>
        </w:rPr>
        <w:t>3</w:t>
      </w:r>
      <w:r w:rsidRPr="00E12721">
        <w:rPr>
          <w:rFonts w:asciiTheme="majorBidi" w:hAnsiTheme="majorBidi" w:cstheme="majorBidi"/>
          <w:sz w:val="22"/>
          <w:szCs w:val="22"/>
        </w:rPr>
        <w:t>:</w:t>
      </w:r>
      <w:r>
        <w:rPr>
          <w:rFonts w:asciiTheme="majorBidi" w:hAnsiTheme="majorBidi" w:cstheme="majorBidi"/>
          <w:sz w:val="22"/>
          <w:szCs w:val="22"/>
        </w:rPr>
        <w:t xml:space="preserve"> System will use Java for the programming language</w:t>
      </w:r>
    </w:p>
    <w:p w14:paraId="6E12428F" w14:textId="44D00C4A" w:rsidR="00E02E95" w:rsidRPr="00E12721" w:rsidRDefault="00E02E95">
      <w:pPr>
        <w:pStyle w:val="BodyText2"/>
        <w:rPr>
          <w:rFonts w:asciiTheme="majorBidi" w:hAnsiTheme="majorBidi" w:cstheme="majorBidi"/>
          <w:sz w:val="22"/>
          <w:szCs w:val="22"/>
        </w:rPr>
      </w:pPr>
      <w:r>
        <w:rPr>
          <w:rFonts w:asciiTheme="majorBidi" w:hAnsiTheme="majorBidi" w:cstheme="majorBidi"/>
          <w:b/>
          <w:bCs/>
          <w:sz w:val="22"/>
          <w:szCs w:val="22"/>
        </w:rPr>
        <w:t>Objective 4</w:t>
      </w:r>
      <w:r w:rsidRPr="00E02E95">
        <w:rPr>
          <w:rFonts w:asciiTheme="majorBidi" w:hAnsiTheme="majorBidi" w:cstheme="majorBidi"/>
          <w:sz w:val="22"/>
          <w:szCs w:val="22"/>
        </w:rPr>
        <w:t>:</w:t>
      </w:r>
      <w:r>
        <w:rPr>
          <w:rFonts w:asciiTheme="majorBidi" w:hAnsiTheme="majorBidi" w:cstheme="majorBidi"/>
          <w:sz w:val="22"/>
          <w:szCs w:val="22"/>
        </w:rPr>
        <w:t xml:space="preserve"> User interface will be user friendly</w:t>
      </w:r>
    </w:p>
    <w:p w14:paraId="095E438A"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0051C7F9"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5C714FD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lastRenderedPageBreak/>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021076F3" w14:textId="77777777" w:rsidR="00797251" w:rsidRPr="00E12721" w:rsidRDefault="00797251">
      <w:pPr>
        <w:pStyle w:val="BodyText2"/>
        <w:numPr>
          <w:ilvl w:val="12"/>
          <w:numId w:val="0"/>
        </w:numPr>
        <w:ind w:left="360"/>
        <w:rPr>
          <w:rFonts w:asciiTheme="majorBidi" w:hAnsiTheme="majorBidi" w:cstheme="majorBidi"/>
          <w:sz w:val="22"/>
          <w:szCs w:val="22"/>
        </w:rPr>
      </w:pPr>
    </w:p>
    <w:p w14:paraId="4CAFFE9A" w14:textId="77777777" w:rsidR="00797251" w:rsidRPr="00E12721" w:rsidRDefault="00797251">
      <w:pPr>
        <w:pStyle w:val="BodyText2"/>
        <w:numPr>
          <w:ilvl w:val="12"/>
          <w:numId w:val="0"/>
        </w:numPr>
        <w:ind w:left="360"/>
        <w:rPr>
          <w:rFonts w:asciiTheme="majorBidi" w:hAnsiTheme="majorBidi" w:cstheme="majorBidi"/>
          <w:sz w:val="22"/>
          <w:szCs w:val="22"/>
        </w:rPr>
      </w:pPr>
    </w:p>
    <w:p w14:paraId="16C727E0" w14:textId="77777777" w:rsidR="00797251" w:rsidRDefault="00797251" w:rsidP="00EA279C">
      <w:pPr>
        <w:pStyle w:val="Heading1"/>
        <w:numPr>
          <w:ilvl w:val="12"/>
          <w:numId w:val="0"/>
        </w:numPr>
      </w:pPr>
      <w:bookmarkStart w:id="10" w:name="_Toc476009497"/>
      <w:r>
        <w:lastRenderedPageBreak/>
        <w:t xml:space="preserve">3. Project </w:t>
      </w:r>
      <w:r w:rsidR="00EA279C">
        <w:t>Context Diagram</w:t>
      </w:r>
      <w:bookmarkEnd w:id="10"/>
    </w:p>
    <w:p w14:paraId="71518341" w14:textId="36C16383" w:rsidR="00797251" w:rsidRDefault="00D32011">
      <w:pPr>
        <w:pStyle w:val="heading1underline"/>
        <w:numPr>
          <w:ilvl w:val="12"/>
          <w:numId w:val="0"/>
        </w:numPr>
      </w:pPr>
      <w:r>
        <w:rPr>
          <w:noProof/>
        </w:rPr>
        <mc:AlternateContent>
          <mc:Choice Requires="wps">
            <w:drawing>
              <wp:anchor distT="0" distB="0" distL="114300" distR="114300" simplePos="0" relativeHeight="251685888" behindDoc="0" locked="0" layoutInCell="1" allowOverlap="1" wp14:anchorId="0758F22A" wp14:editId="5C4CB1A6">
                <wp:simplePos x="0" y="0"/>
                <wp:positionH relativeFrom="column">
                  <wp:posOffset>-406400</wp:posOffset>
                </wp:positionH>
                <wp:positionV relativeFrom="paragraph">
                  <wp:posOffset>300355</wp:posOffset>
                </wp:positionV>
                <wp:extent cx="1715135"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DB1B2" w14:textId="57BDFEF1" w:rsidR="000129A1" w:rsidRPr="0092789F" w:rsidRDefault="000129A1">
                            <w:pPr>
                              <w:rPr>
                                <w:color w:val="632423" w:themeColor="accent2" w:themeShade="80"/>
                                <w:sz w:val="32"/>
                                <w:szCs w:val="32"/>
                              </w:rPr>
                            </w:pPr>
                            <w:r w:rsidRPr="0092789F">
                              <w:rPr>
                                <w:color w:val="632423" w:themeColor="accent2" w:themeShade="80"/>
                                <w:sz w:val="32"/>
                                <w:szCs w:val="32"/>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58F22A" id="_x0000_t202" coordsize="21600,21600" o:spt="202" path="m,l,21600r21600,l21600,xe">
                <v:stroke joinstyle="miter"/>
                <v:path gradientshapeok="t" o:connecttype="rect"/>
              </v:shapetype>
              <v:shape id="Text Box 19" o:spid="_x0000_s1026" type="#_x0000_t202" style="position:absolute;margin-left:-32pt;margin-top:23.65pt;width:135.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" filled="f" stroked="f">
                <v:textbox>
                  <w:txbxContent>
                    <w:p w14:paraId="0DBDB1B2" w14:textId="57BDFEF1" w:rsidR="000129A1" w:rsidRPr="0092789F" w:rsidRDefault="000129A1">
                      <w:pPr>
                        <w:rPr>
                          <w:color w:val="632423" w:themeColor="accent2" w:themeShade="80"/>
                          <w:sz w:val="32"/>
                          <w:szCs w:val="32"/>
                        </w:rPr>
                      </w:pPr>
                      <w:r w:rsidRPr="0092789F">
                        <w:rPr>
                          <w:color w:val="632423" w:themeColor="accent2" w:themeShade="80"/>
                          <w:sz w:val="32"/>
                          <w:szCs w:val="32"/>
                        </w:rPr>
                        <w:t>Context Diagram</w:t>
                      </w:r>
                    </w:p>
                  </w:txbxContent>
                </v:textbox>
                <w10:wrap type="square"/>
              </v:shape>
            </w:pict>
          </mc:Fallback>
        </mc:AlternateContent>
      </w:r>
    </w:p>
    <w:p w14:paraId="353C72CC" w14:textId="5E1A6C80" w:rsidR="00797251" w:rsidRDefault="00797251">
      <w:pPr>
        <w:pStyle w:val="BodyText2"/>
        <w:numPr>
          <w:ilvl w:val="12"/>
          <w:numId w:val="0"/>
        </w:numPr>
      </w:pPr>
    </w:p>
    <w:p w14:paraId="6B0CBF3E" w14:textId="3750F25E" w:rsidR="00797251" w:rsidRDefault="00CF3570">
      <w:pPr>
        <w:pStyle w:val="BodyText2"/>
        <w:numPr>
          <w:ilvl w:val="12"/>
          <w:numId w:val="0"/>
        </w:numPr>
      </w:pPr>
      <w:r>
        <w:rPr>
          <w:noProof/>
        </w:rPr>
        <mc:AlternateContent>
          <mc:Choice Requires="wps">
            <w:drawing>
              <wp:anchor distT="0" distB="0" distL="114300" distR="114300" simplePos="0" relativeHeight="251659264" behindDoc="0" locked="0" layoutInCell="1" allowOverlap="1" wp14:anchorId="3FA2077D" wp14:editId="51F286C9">
                <wp:simplePos x="0" y="0"/>
                <wp:positionH relativeFrom="column">
                  <wp:posOffset>1423035</wp:posOffset>
                </wp:positionH>
                <wp:positionV relativeFrom="paragraph">
                  <wp:posOffset>217170</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78BFF" w14:textId="60299BFE" w:rsidR="000129A1" w:rsidRDefault="000129A1" w:rsidP="00CF35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A2077D" id="Rectangle 3" o:spid="_x0000_s1027" style="position:absolute;margin-left:112.05pt;margin-top:17.1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" fillcolor="#4f81bd [3204]" strokecolor="#243f60 [1604]" strokeweight="2pt">
                <v:textbox>
                  <w:txbxContent>
                    <w:p w14:paraId="54E78BFF" w14:textId="60299BFE" w:rsidR="000129A1" w:rsidRDefault="000129A1" w:rsidP="00CF3570">
                      <w:pPr>
                        <w:jc w:val="center"/>
                      </w:pPr>
                      <w:r>
                        <w:t>Registration</w:t>
                      </w:r>
                    </w:p>
                  </w:txbxContent>
                </v:textbox>
                <w10:wrap type="through"/>
              </v:rect>
            </w:pict>
          </mc:Fallback>
        </mc:AlternateContent>
      </w:r>
    </w:p>
    <w:p w14:paraId="6311A422" w14:textId="5EB90F8C" w:rsidR="00797251" w:rsidRDefault="00797251">
      <w:pPr>
        <w:pStyle w:val="BodyText2"/>
        <w:numPr>
          <w:ilvl w:val="12"/>
          <w:numId w:val="0"/>
        </w:numPr>
      </w:pPr>
    </w:p>
    <w:p w14:paraId="36D29ADF" w14:textId="15EF7C96" w:rsidR="00797251" w:rsidRDefault="00CF3570">
      <w:pPr>
        <w:numPr>
          <w:ilvl w:val="12"/>
          <w:numId w:val="0"/>
        </w:numPr>
        <w:rPr>
          <w:rFonts w:ascii="NewCenturySchlbk" w:hAnsi="NewCenturySchlbk"/>
          <w:sz w:val="22"/>
        </w:rPr>
      </w:pPr>
      <w:r>
        <w:rPr>
          <w:noProof/>
        </w:rPr>
        <mc:AlternateContent>
          <mc:Choice Requires="wps">
            <w:drawing>
              <wp:anchor distT="0" distB="0" distL="114300" distR="114300" simplePos="0" relativeHeight="251684864" behindDoc="0" locked="0" layoutInCell="1" allowOverlap="1" wp14:anchorId="1F8B4F54" wp14:editId="613AE58A">
                <wp:simplePos x="0" y="0"/>
                <wp:positionH relativeFrom="column">
                  <wp:posOffset>1080135</wp:posOffset>
                </wp:positionH>
                <wp:positionV relativeFrom="paragraph">
                  <wp:posOffset>4408805</wp:posOffset>
                </wp:positionV>
                <wp:extent cx="2284730" cy="2540"/>
                <wp:effectExtent l="0" t="0" r="26670" b="48260"/>
                <wp:wrapNone/>
                <wp:docPr id="18" name="Straight Connector 18"/>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C4DF42" id="Straight Connector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347.15pt" to="264.95pt,3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0ADC0502" wp14:editId="02EE95A5">
                <wp:simplePos x="0" y="0"/>
                <wp:positionH relativeFrom="column">
                  <wp:posOffset>1080770</wp:posOffset>
                </wp:positionH>
                <wp:positionV relativeFrom="paragraph">
                  <wp:posOffset>3268345</wp:posOffset>
                </wp:positionV>
                <wp:extent cx="2284730" cy="2540"/>
                <wp:effectExtent l="0" t="0" r="26670" b="48260"/>
                <wp:wrapNone/>
                <wp:docPr id="17" name="Straight Connector 17"/>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CE1F0B"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57.35pt" to="265pt,2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49ED328" wp14:editId="67BAE846">
                <wp:simplePos x="0" y="0"/>
                <wp:positionH relativeFrom="column">
                  <wp:posOffset>1080135</wp:posOffset>
                </wp:positionH>
                <wp:positionV relativeFrom="paragraph">
                  <wp:posOffset>2119630</wp:posOffset>
                </wp:positionV>
                <wp:extent cx="2284730" cy="2540"/>
                <wp:effectExtent l="0" t="0" r="26670" b="48260"/>
                <wp:wrapNone/>
                <wp:docPr id="15" name="Straight Connector 15"/>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83813C"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66.9pt" to="264.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C1F812" wp14:editId="4555947B">
                <wp:simplePos x="0" y="0"/>
                <wp:positionH relativeFrom="column">
                  <wp:posOffset>1309370</wp:posOffset>
                </wp:positionH>
                <wp:positionV relativeFrom="paragraph">
                  <wp:posOffset>5096510</wp:posOffset>
                </wp:positionV>
                <wp:extent cx="1485900" cy="571500"/>
                <wp:effectExtent l="0" t="0" r="38100" b="38100"/>
                <wp:wrapThrough wrapText="bothSides">
                  <wp:wrapPolygon edited="0">
                    <wp:start x="0" y="0"/>
                    <wp:lineTo x="0" y="22080"/>
                    <wp:lineTo x="21785" y="22080"/>
                    <wp:lineTo x="2178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DF5E" w14:textId="0183BB94" w:rsidR="000129A1" w:rsidRDefault="000129A1" w:rsidP="00CF3570">
                            <w:pPr>
                              <w:jc w:val="center"/>
                            </w:pPr>
                            <w:r>
                              <w:t>Management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C1F812" id="Rectangle 12" o:spid="_x0000_s1028" style="position:absolute;margin-left:103.1pt;margin-top:401.3pt;width:11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gV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" fillcolor="#4f81bd [3204]" strokecolor="#243f60 [1604]" strokeweight="2pt">
                <v:textbox>
                  <w:txbxContent>
                    <w:p w14:paraId="58BCDF5E" w14:textId="0183BB94" w:rsidR="000129A1" w:rsidRDefault="000129A1" w:rsidP="00CF3570">
                      <w:pPr>
                        <w:jc w:val="center"/>
                      </w:pPr>
                      <w:r>
                        <w:t>Management Data</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560C09F7" wp14:editId="0B9BDFE9">
                <wp:simplePos x="0" y="0"/>
                <wp:positionH relativeFrom="column">
                  <wp:posOffset>-405130</wp:posOffset>
                </wp:positionH>
                <wp:positionV relativeFrom="paragraph">
                  <wp:posOffset>1782445</wp:posOffset>
                </wp:positionV>
                <wp:extent cx="1485900" cy="571500"/>
                <wp:effectExtent l="0" t="0" r="38100" b="38100"/>
                <wp:wrapThrough wrapText="bothSides">
                  <wp:wrapPolygon edited="0">
                    <wp:start x="0" y="0"/>
                    <wp:lineTo x="0" y="22080"/>
                    <wp:lineTo x="21785" y="22080"/>
                    <wp:lineTo x="2178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2CF" w14:textId="570B8E95" w:rsidR="000129A1" w:rsidRDefault="000129A1" w:rsidP="00CF3570">
                            <w:pPr>
                              <w:jc w:val="center"/>
                            </w:pPr>
                            <w:r>
                              <w:t>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0C09F7" id="Rectangle 6" o:spid="_x0000_s1029" style="position:absolute;margin-left:-31.9pt;margin-top:140.35pt;width:117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" fillcolor="#4f81bd [3204]" strokecolor="#243f60 [1604]" strokeweight="2pt">
                <v:textbox>
                  <w:txbxContent>
                    <w:p w14:paraId="4102A2CF" w14:textId="570B8E95" w:rsidR="000129A1" w:rsidRDefault="000129A1" w:rsidP="00CF3570">
                      <w:pPr>
                        <w:jc w:val="center"/>
                      </w:pPr>
                      <w:r>
                        <w:t>Medication</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32A3A07" wp14:editId="6B2B67FE">
                <wp:simplePos x="0" y="0"/>
                <wp:positionH relativeFrom="column">
                  <wp:posOffset>-405130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1FCE" w14:textId="22E2E012" w:rsidR="000129A1" w:rsidRDefault="000129A1" w:rsidP="00CF3570">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2A3A07" id="Rectangle 4" o:spid="_x0000_s1030" style="position:absolute;margin-left:-31.9pt;margin-top:50.35pt;width:11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" fillcolor="#4f81bd [3204]" strokecolor="#243f60 [1604]" strokeweight="2pt">
                <v:textbox>
                  <w:txbxContent>
                    <w:p w14:paraId="41441FCE" w14:textId="22E2E012" w:rsidR="000129A1" w:rsidRDefault="000129A1" w:rsidP="00CF3570">
                      <w:pPr>
                        <w:jc w:val="center"/>
                      </w:pPr>
                      <w:r>
                        <w:t>Vital Signs</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48C0E5ED" wp14:editId="3A0684B8">
                <wp:simplePos x="0" y="0"/>
                <wp:positionH relativeFrom="column">
                  <wp:posOffset>3367405</wp:posOffset>
                </wp:positionH>
                <wp:positionV relativeFrom="paragraph">
                  <wp:posOffset>2927350</wp:posOffset>
                </wp:positionV>
                <wp:extent cx="1485900" cy="571500"/>
                <wp:effectExtent l="0" t="0" r="38100" b="38100"/>
                <wp:wrapThrough wrapText="bothSides">
                  <wp:wrapPolygon edited="0">
                    <wp:start x="0" y="0"/>
                    <wp:lineTo x="0" y="22080"/>
                    <wp:lineTo x="21785" y="22080"/>
                    <wp:lineTo x="2178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1409" w14:textId="0500DE84" w:rsidR="000129A1" w:rsidRDefault="000129A1" w:rsidP="00CF3570">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C0E5ED" id="Rectangle 10" o:spid="_x0000_s1031" style="position:absolute;margin-left:265.15pt;margin-top:230.5pt;width:117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37q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" fillcolor="#4f81bd [3204]" strokecolor="#243f60 [1604]" strokeweight="2pt">
                <v:textbox>
                  <w:txbxContent>
                    <w:p w14:paraId="657B1409" w14:textId="0500DE84" w:rsidR="000129A1" w:rsidRDefault="000129A1" w:rsidP="00CF3570">
                      <w:pPr>
                        <w:jc w:val="center"/>
                      </w:pPr>
                      <w:r>
                        <w:t>Communication</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1F37FBAD" wp14:editId="47F184B8">
                <wp:simplePos x="0" y="0"/>
                <wp:positionH relativeFrom="column">
                  <wp:posOffset>2108835</wp:posOffset>
                </wp:positionH>
                <wp:positionV relativeFrom="paragraph">
                  <wp:posOffset>293370</wp:posOffset>
                </wp:positionV>
                <wp:extent cx="0" cy="4800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80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E98D7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6.05pt,23.1pt" to="166.05pt,4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24EA8858" wp14:editId="51E3AD7C">
                <wp:simplePos x="0" y="0"/>
                <wp:positionH relativeFrom="column">
                  <wp:posOffset>1080134</wp:posOffset>
                </wp:positionH>
                <wp:positionV relativeFrom="paragraph">
                  <wp:posOffset>976630</wp:posOffset>
                </wp:positionV>
                <wp:extent cx="22853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2285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C913CB"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76.9pt" to="265pt,7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6D57DFEC" wp14:editId="65B022CE">
                <wp:simplePos x="0" y="0"/>
                <wp:positionH relativeFrom="column">
                  <wp:posOffset>3366770</wp:posOffset>
                </wp:positionH>
                <wp:positionV relativeFrom="paragraph">
                  <wp:posOffset>4067810</wp:posOffset>
                </wp:positionV>
                <wp:extent cx="1485900" cy="571500"/>
                <wp:effectExtent l="0" t="0" r="38100" b="38100"/>
                <wp:wrapThrough wrapText="bothSides">
                  <wp:wrapPolygon edited="0">
                    <wp:start x="0" y="0"/>
                    <wp:lineTo x="0" y="22080"/>
                    <wp:lineTo x="21785" y="22080"/>
                    <wp:lineTo x="217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3C1D6" w14:textId="3134209D" w:rsidR="000129A1" w:rsidRDefault="000129A1" w:rsidP="00CF3570">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57DFEC" id="Rectangle 11" o:spid="_x0000_s1032" style="position:absolute;margin-left:265.1pt;margin-top:320.3pt;width:11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" fillcolor="#4f81bd [3204]" strokecolor="#243f60 [1604]" strokeweight="2pt">
                <v:textbox>
                  <w:txbxContent>
                    <w:p w14:paraId="7C83C1D6" w14:textId="3134209D" w:rsidR="000129A1" w:rsidRDefault="000129A1" w:rsidP="00CF3570">
                      <w:pPr>
                        <w:jc w:val="center"/>
                      </w:pPr>
                      <w:r>
                        <w:t>Notes</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C5FA5E" wp14:editId="51721AA5">
                <wp:simplePos x="0" y="0"/>
                <wp:positionH relativeFrom="column">
                  <wp:posOffset>3366135</wp:posOffset>
                </wp:positionH>
                <wp:positionV relativeFrom="paragraph">
                  <wp:posOffset>1779905</wp:posOffset>
                </wp:positionV>
                <wp:extent cx="1485900" cy="571500"/>
                <wp:effectExtent l="0" t="0" r="38100" b="38100"/>
                <wp:wrapThrough wrapText="bothSides">
                  <wp:wrapPolygon edited="0">
                    <wp:start x="0" y="0"/>
                    <wp:lineTo x="0" y="22080"/>
                    <wp:lineTo x="21785" y="22080"/>
                    <wp:lineTo x="2178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C06E9" w14:textId="21750B7A" w:rsidR="000129A1" w:rsidRDefault="000129A1" w:rsidP="00CF357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C5FA5E" id="Rectangle 9" o:spid="_x0000_s1033" style="position:absolute;margin-left:265.05pt;margin-top:140.15pt;width:117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yAew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" fillcolor="#4f81bd [3204]" strokecolor="#243f60 [1604]" strokeweight="2pt">
                <v:textbox>
                  <w:txbxContent>
                    <w:p w14:paraId="7D0C06E9" w14:textId="21750B7A" w:rsidR="000129A1" w:rsidRDefault="000129A1" w:rsidP="00CF3570">
                      <w:pPr>
                        <w:jc w:val="center"/>
                      </w:pPr>
                      <w:r>
                        <w:t>Search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05D30E33" wp14:editId="0CDE0FE2">
                <wp:simplePos x="0" y="0"/>
                <wp:positionH relativeFrom="column">
                  <wp:posOffset>3366770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F07F" w14:textId="3E13F91D" w:rsidR="000129A1" w:rsidRDefault="000129A1" w:rsidP="00CF35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D30E33" id="Rectangle 5" o:spid="_x0000_s1034" style="position:absolute;margin-left:265.1pt;margin-top:50.35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7pewIAAEs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" fillcolor="#4f81bd [3204]" strokecolor="#243f60 [1604]" strokeweight="2pt">
                <v:textbox>
                  <w:txbxContent>
                    <w:p w14:paraId="3A73F07F" w14:textId="3E13F91D" w:rsidR="000129A1" w:rsidRDefault="000129A1" w:rsidP="00CF3570">
                      <w:pPr>
                        <w:jc w:val="center"/>
                      </w:pPr>
                      <w:r>
                        <w:t>Login</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02A671BD" wp14:editId="5EA729AA">
                <wp:simplePos x="0" y="0"/>
                <wp:positionH relativeFrom="column">
                  <wp:posOffset>-405765</wp:posOffset>
                </wp:positionH>
                <wp:positionV relativeFrom="paragraph">
                  <wp:posOffset>4065270</wp:posOffset>
                </wp:positionV>
                <wp:extent cx="1485900" cy="571500"/>
                <wp:effectExtent l="0" t="0" r="38100" b="38100"/>
                <wp:wrapThrough wrapText="bothSides">
                  <wp:wrapPolygon edited="0">
                    <wp:start x="0" y="0"/>
                    <wp:lineTo x="0" y="22080"/>
                    <wp:lineTo x="21785" y="22080"/>
                    <wp:lineTo x="2178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20282" w14:textId="4DF642F0" w:rsidR="000129A1" w:rsidRDefault="000129A1" w:rsidP="00CF3570">
                            <w:pPr>
                              <w:jc w:val="center"/>
                            </w:pPr>
                            <w:r>
                              <w:t>Alert/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A671BD" id="Rectangle 8" o:spid="_x0000_s1035" style="position:absolute;margin-left:-31.95pt;margin-top:320.1pt;width:117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9+eg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" fillcolor="#4f81bd [3204]" strokecolor="#243f60 [1604]" strokeweight="2pt">
                <v:textbox>
                  <w:txbxContent>
                    <w:p w14:paraId="68820282" w14:textId="4DF642F0" w:rsidR="000129A1" w:rsidRDefault="000129A1" w:rsidP="00CF3570">
                      <w:pPr>
                        <w:jc w:val="center"/>
                      </w:pPr>
                      <w:r>
                        <w:t>Alert/ Monitoring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987C533" wp14:editId="09EA3F49">
                <wp:simplePos x="0" y="0"/>
                <wp:positionH relativeFrom="column">
                  <wp:posOffset>-405765</wp:posOffset>
                </wp:positionH>
                <wp:positionV relativeFrom="paragraph">
                  <wp:posOffset>2922270</wp:posOffset>
                </wp:positionV>
                <wp:extent cx="1485900" cy="571500"/>
                <wp:effectExtent l="0" t="0" r="38100" b="38100"/>
                <wp:wrapThrough wrapText="bothSides">
                  <wp:wrapPolygon edited="0">
                    <wp:start x="0" y="0"/>
                    <wp:lineTo x="0" y="22080"/>
                    <wp:lineTo x="21785" y="22080"/>
                    <wp:lineTo x="2178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69BD3" w14:textId="6CE1E140" w:rsidR="000129A1" w:rsidRDefault="000129A1" w:rsidP="00CF3570">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87C533" id="Rectangle 7" o:spid="_x0000_s1036" style="position:absolute;margin-left:-31.95pt;margin-top:230.1pt;width:117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" fillcolor="#4f81bd [3204]" strokecolor="#243f60 [1604]" strokeweight="2pt">
                <v:textbox>
                  <w:txbxContent>
                    <w:p w14:paraId="00C69BD3" w14:textId="6CE1E140" w:rsidR="000129A1" w:rsidRDefault="000129A1" w:rsidP="00CF3570">
                      <w:pPr>
                        <w:jc w:val="center"/>
                      </w:pPr>
                      <w:r>
                        <w:t>Diet</w:t>
                      </w:r>
                    </w:p>
                  </w:txbxContent>
                </v:textbox>
                <w10:wrap type="through"/>
              </v:rect>
            </w:pict>
          </mc:Fallback>
        </mc:AlternateContent>
      </w:r>
    </w:p>
    <w:p w14:paraId="488C33C7" w14:textId="77777777" w:rsidR="00797251" w:rsidRDefault="00797251">
      <w:pPr>
        <w:pStyle w:val="Heading1"/>
      </w:pPr>
      <w:bookmarkStart w:id="11" w:name="_Toc476009498"/>
      <w:r>
        <w:lastRenderedPageBreak/>
        <w:t>4.  Systems Requirements</w:t>
      </w:r>
      <w:bookmarkEnd w:id="11"/>
    </w:p>
    <w:p w14:paraId="45AB402B" w14:textId="77777777" w:rsidR="00797251" w:rsidRDefault="00797251">
      <w:pPr>
        <w:pStyle w:val="heading1underline"/>
      </w:pPr>
    </w:p>
    <w:p w14:paraId="55C99A85" w14:textId="70755495" w:rsidR="00797251" w:rsidRDefault="00797251">
      <w:pPr>
        <w:pStyle w:val="BodyText2"/>
        <w:rPr>
          <w:sz w:val="22"/>
          <w:szCs w:val="22"/>
        </w:rPr>
      </w:pPr>
      <w:r w:rsidRPr="00EB4534">
        <w:rPr>
          <w:sz w:val="22"/>
          <w:szCs w:val="22"/>
        </w:rPr>
        <w:t>{</w:t>
      </w:r>
      <w:r w:rsidR="005D0065">
        <w:rPr>
          <w:sz w:val="22"/>
          <w:szCs w:val="22"/>
        </w:rPr>
        <w:t xml:space="preserve">Provide a Requirements overview by introducing the </w:t>
      </w:r>
      <w:r w:rsidR="001A7FC8" w:rsidRPr="00EB4534">
        <w:rPr>
          <w:sz w:val="22"/>
          <w:szCs w:val="22"/>
        </w:rPr>
        <w:t xml:space="preserve">following requirement sections that correspond with the “user” functionality. </w:t>
      </w:r>
      <w:r w:rsidRPr="00EB4534">
        <w:rPr>
          <w:sz w:val="22"/>
          <w:szCs w:val="22"/>
        </w:rPr>
        <w:t xml:space="preserve"> </w:t>
      </w:r>
      <w:r w:rsidR="00EB4534">
        <w:rPr>
          <w:sz w:val="22"/>
          <w:szCs w:val="22"/>
        </w:rPr>
        <w:t xml:space="preserve">There should be a 1-1 </w:t>
      </w:r>
      <w:r w:rsidR="005D0065">
        <w:rPr>
          <w:sz w:val="22"/>
          <w:szCs w:val="22"/>
        </w:rPr>
        <w:t>correspondence</w:t>
      </w:r>
      <w:r w:rsidR="00EB4534">
        <w:rPr>
          <w:sz w:val="22"/>
          <w:szCs w:val="22"/>
        </w:rPr>
        <w:t xml:space="preserve"> between your requirements sec</w:t>
      </w:r>
      <w:r w:rsidR="005D0065">
        <w:rPr>
          <w:sz w:val="22"/>
          <w:szCs w:val="22"/>
        </w:rPr>
        <w:t>tions below, your context diagram</w:t>
      </w:r>
      <w:r w:rsidR="00EB4534">
        <w:rPr>
          <w:sz w:val="22"/>
          <w:szCs w:val="22"/>
        </w:rPr>
        <w:t xml:space="preserve">, your Business Objectives and your UML diagrams. </w:t>
      </w:r>
      <w:r w:rsidR="001A7FC8" w:rsidRPr="00EB4534">
        <w:rPr>
          <w:sz w:val="22"/>
          <w:szCs w:val="22"/>
        </w:rPr>
        <w:t xml:space="preserve">Keep hardware, database, test data, and </w:t>
      </w:r>
      <w:r w:rsidR="00EB4534" w:rsidRPr="00EB4534">
        <w:rPr>
          <w:sz w:val="22"/>
          <w:szCs w:val="22"/>
        </w:rPr>
        <w:t>android versions</w:t>
      </w:r>
      <w:r w:rsidR="001A7FC8" w:rsidRPr="00EB4534">
        <w:rPr>
          <w:sz w:val="22"/>
          <w:szCs w:val="22"/>
        </w:rPr>
        <w:t xml:space="preserve"> to section 5. </w:t>
      </w:r>
      <w:r w:rsidRPr="00EB4534">
        <w:rPr>
          <w:sz w:val="22"/>
          <w:szCs w:val="22"/>
        </w:rPr>
        <w:t>Add a new section for each category of your requirements. This is the heart of the SRA document, and hence the lengthiest, and should list all requirements of the system</w:t>
      </w:r>
      <w:r w:rsidR="000B1873" w:rsidRPr="00EB4534">
        <w:rPr>
          <w:sz w:val="22"/>
          <w:szCs w:val="22"/>
        </w:rPr>
        <w:t>.</w:t>
      </w:r>
      <w:r w:rsidR="00124435" w:rsidRPr="00EB4534">
        <w:rPr>
          <w:sz w:val="22"/>
          <w:szCs w:val="22"/>
        </w:rPr>
        <w:t xml:space="preserve"> </w:t>
      </w:r>
      <w:r w:rsidR="00124435" w:rsidRPr="00EB4534">
        <w:rPr>
          <w:b/>
          <w:bCs/>
          <w:sz w:val="22"/>
          <w:szCs w:val="22"/>
        </w:rPr>
        <w:t>Please use the designated Requirements Form.</w:t>
      </w:r>
      <w:r w:rsidRPr="00EB4534">
        <w:rPr>
          <w:sz w:val="22"/>
          <w:szCs w:val="22"/>
        </w:rPr>
        <w:t>}</w:t>
      </w:r>
    </w:p>
    <w:p w14:paraId="603AD781" w14:textId="77777777" w:rsidR="00027EAE" w:rsidRDefault="00027EAE">
      <w:pPr>
        <w:pStyle w:val="BodyText2"/>
        <w:rPr>
          <w:sz w:val="22"/>
          <w:szCs w:val="22"/>
        </w:rPr>
      </w:pPr>
    </w:p>
    <w:p w14:paraId="6D5C4E8B" w14:textId="1C5F154C" w:rsidR="00797251" w:rsidRDefault="00EB4534" w:rsidP="003A240E">
      <w:pPr>
        <w:pStyle w:val="Heading2"/>
      </w:pPr>
      <w:bookmarkStart w:id="12" w:name="_Toc476009499"/>
      <w:r>
        <w:t>4.1 “Reg</w:t>
      </w:r>
      <w:r w:rsidR="005D0065">
        <w:t>istration</w:t>
      </w:r>
      <w:r>
        <w:t>” Requirements</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6D7F29" w14:paraId="29BF41C9" w14:textId="77777777" w:rsidTr="006D7F29">
        <w:tc>
          <w:tcPr>
            <w:tcW w:w="2268" w:type="dxa"/>
          </w:tcPr>
          <w:p w14:paraId="16BF95C2" w14:textId="77777777" w:rsidR="006D7F29" w:rsidRPr="001D0ABF" w:rsidRDefault="006D7F29" w:rsidP="006D7F29">
            <w:r w:rsidRPr="001D0ABF">
              <w:rPr>
                <w:b/>
              </w:rPr>
              <w:t>Requirement Title:</w:t>
            </w:r>
          </w:p>
          <w:p w14:paraId="4EE0EB86" w14:textId="77777777" w:rsidR="006D7F29" w:rsidRPr="001D0ABF" w:rsidRDefault="006D7F29" w:rsidP="006D7F29">
            <w:pPr>
              <w:ind w:firstLine="720"/>
            </w:pPr>
          </w:p>
        </w:tc>
        <w:tc>
          <w:tcPr>
            <w:tcW w:w="6588" w:type="dxa"/>
          </w:tcPr>
          <w:p w14:paraId="25B8486D" w14:textId="1E22B6D6" w:rsidR="00FE01E4" w:rsidRDefault="003A240E" w:rsidP="006D7F29">
            <w:r>
              <w:t>Registration</w:t>
            </w:r>
          </w:p>
        </w:tc>
      </w:tr>
      <w:tr w:rsidR="006D7F29" w14:paraId="5C259F7F" w14:textId="77777777" w:rsidTr="006D7F29">
        <w:tc>
          <w:tcPr>
            <w:tcW w:w="2268" w:type="dxa"/>
          </w:tcPr>
          <w:p w14:paraId="294B7ABC" w14:textId="77777777" w:rsidR="006D7F29" w:rsidRPr="001D0ABF" w:rsidRDefault="006D7F29" w:rsidP="006D7F29">
            <w:r w:rsidRPr="001D0ABF">
              <w:rPr>
                <w:b/>
              </w:rPr>
              <w:t>Sequence No:</w:t>
            </w:r>
          </w:p>
        </w:tc>
        <w:tc>
          <w:tcPr>
            <w:tcW w:w="6588" w:type="dxa"/>
          </w:tcPr>
          <w:p w14:paraId="086A758D" w14:textId="12399A43" w:rsidR="006D7F29" w:rsidRDefault="000129A1" w:rsidP="006D7F29">
            <w:r>
              <w:t>00</w:t>
            </w:r>
            <w:r w:rsidR="003A240E">
              <w:t>1</w:t>
            </w:r>
          </w:p>
          <w:p w14:paraId="3B62E630" w14:textId="77777777" w:rsidR="003A240E" w:rsidRDefault="003A240E" w:rsidP="006D7F29"/>
        </w:tc>
      </w:tr>
      <w:tr w:rsidR="006D7F29" w14:paraId="1637D65E" w14:textId="77777777" w:rsidTr="006D7F29">
        <w:trPr>
          <w:trHeight w:val="665"/>
        </w:trPr>
        <w:tc>
          <w:tcPr>
            <w:tcW w:w="2268" w:type="dxa"/>
          </w:tcPr>
          <w:p w14:paraId="2A649FBB" w14:textId="77777777" w:rsidR="006D7F29" w:rsidRPr="001D0ABF" w:rsidRDefault="006D7F29" w:rsidP="006D7F29">
            <w:r w:rsidRPr="001D0ABF">
              <w:rPr>
                <w:b/>
              </w:rPr>
              <w:t>Short description:</w:t>
            </w:r>
          </w:p>
        </w:tc>
        <w:tc>
          <w:tcPr>
            <w:tcW w:w="6588" w:type="dxa"/>
          </w:tcPr>
          <w:p w14:paraId="7150A58B" w14:textId="009536E6" w:rsidR="006D7F29" w:rsidRDefault="00827B0D" w:rsidP="006D7F29">
            <w:r>
              <w:t>Process</w:t>
            </w:r>
            <w:r w:rsidR="00CA1C9F">
              <w:t xml:space="preserve"> </w:t>
            </w:r>
            <w:r w:rsidR="00E34884">
              <w:t>to create new user profile.</w:t>
            </w:r>
          </w:p>
          <w:p w14:paraId="3DEBB2D1" w14:textId="77777777" w:rsidR="006D7F29" w:rsidRDefault="006D7F29" w:rsidP="006D7F29"/>
        </w:tc>
      </w:tr>
      <w:tr w:rsidR="006D7F29" w14:paraId="36B7B3A4" w14:textId="77777777" w:rsidTr="006D7F29">
        <w:tc>
          <w:tcPr>
            <w:tcW w:w="2268" w:type="dxa"/>
          </w:tcPr>
          <w:p w14:paraId="772790D6" w14:textId="77777777" w:rsidR="006D7F29" w:rsidRPr="001D0ABF" w:rsidRDefault="006D7F29" w:rsidP="006D7F29">
            <w:r w:rsidRPr="001D0ABF">
              <w:rPr>
                <w:b/>
              </w:rPr>
              <w:t>Description:</w:t>
            </w:r>
          </w:p>
        </w:tc>
        <w:tc>
          <w:tcPr>
            <w:tcW w:w="6588" w:type="dxa"/>
          </w:tcPr>
          <w:p w14:paraId="43EC66E4" w14:textId="6744265F" w:rsidR="006D7F29" w:rsidRDefault="002D2ECE" w:rsidP="006D7F29">
            <w:r>
              <w:t xml:space="preserve">The system </w:t>
            </w:r>
            <w:r w:rsidR="00694169">
              <w:t xml:space="preserve">will provide the functionality </w:t>
            </w:r>
            <w:r w:rsidR="00C13C17">
              <w:t xml:space="preserve">such that it will guide the </w:t>
            </w:r>
            <w:r w:rsidR="00FE01E4">
              <w:t>prospective user to create a new account.</w:t>
            </w:r>
          </w:p>
          <w:p w14:paraId="54360056" w14:textId="77777777" w:rsidR="006D7F29" w:rsidRDefault="006D7F29" w:rsidP="006D7F29"/>
        </w:tc>
      </w:tr>
      <w:tr w:rsidR="006D7F29" w14:paraId="74927C07" w14:textId="77777777" w:rsidTr="006D7F29">
        <w:tc>
          <w:tcPr>
            <w:tcW w:w="2268" w:type="dxa"/>
          </w:tcPr>
          <w:p w14:paraId="40737099" w14:textId="77777777" w:rsidR="006D7F29" w:rsidRPr="001D0ABF" w:rsidRDefault="006D7F29" w:rsidP="006D7F29">
            <w:r w:rsidRPr="001D0ABF">
              <w:rPr>
                <w:b/>
              </w:rPr>
              <w:t>Pre-Conditions</w:t>
            </w:r>
            <w:r w:rsidRPr="001D0ABF">
              <w:t>:</w:t>
            </w:r>
          </w:p>
        </w:tc>
        <w:tc>
          <w:tcPr>
            <w:tcW w:w="6588" w:type="dxa"/>
          </w:tcPr>
          <w:p w14:paraId="34F5F935" w14:textId="77777777" w:rsidR="006D7F29" w:rsidRDefault="00FE01E4" w:rsidP="006D7F29">
            <w:r>
              <w:t xml:space="preserve">User must be over 18 years old. </w:t>
            </w:r>
          </w:p>
          <w:p w14:paraId="28B64C1B" w14:textId="3418C2CD" w:rsidR="00FE01E4" w:rsidRDefault="00FE01E4" w:rsidP="006D7F29"/>
        </w:tc>
      </w:tr>
      <w:tr w:rsidR="006D7F29" w14:paraId="2F33CCA8" w14:textId="77777777" w:rsidTr="006D7F29">
        <w:tc>
          <w:tcPr>
            <w:tcW w:w="2268" w:type="dxa"/>
          </w:tcPr>
          <w:p w14:paraId="32AD0710" w14:textId="77777777" w:rsidR="006D7F29" w:rsidRPr="001D0ABF" w:rsidRDefault="006D7F29" w:rsidP="006D7F29">
            <w:r w:rsidRPr="001D0ABF">
              <w:rPr>
                <w:b/>
              </w:rPr>
              <w:t>Post Conditions:</w:t>
            </w:r>
          </w:p>
        </w:tc>
        <w:tc>
          <w:tcPr>
            <w:tcW w:w="6588" w:type="dxa"/>
          </w:tcPr>
          <w:p w14:paraId="32F4C7A8" w14:textId="0DA56D73" w:rsidR="006D7F29" w:rsidRDefault="00FE01E4" w:rsidP="006D7F29">
            <w:r>
              <w:t>User will enter “Create a New Account” phase</w:t>
            </w:r>
            <w:r w:rsidR="00827B0D">
              <w:t>.</w:t>
            </w:r>
          </w:p>
          <w:p w14:paraId="119C2B3F" w14:textId="77777777" w:rsidR="006D7F29" w:rsidRDefault="006D7F29" w:rsidP="006D7F29"/>
        </w:tc>
      </w:tr>
      <w:tr w:rsidR="006D7F29" w14:paraId="0E2F6B7F" w14:textId="77777777" w:rsidTr="006D7F29">
        <w:tc>
          <w:tcPr>
            <w:tcW w:w="2268" w:type="dxa"/>
          </w:tcPr>
          <w:p w14:paraId="713F086B" w14:textId="77777777" w:rsidR="006D7F29" w:rsidRPr="001D0ABF" w:rsidRDefault="006D7F29" w:rsidP="006D7F29">
            <w:r w:rsidRPr="001D0ABF">
              <w:rPr>
                <w:b/>
              </w:rPr>
              <w:t>Other attributes:</w:t>
            </w:r>
          </w:p>
        </w:tc>
        <w:tc>
          <w:tcPr>
            <w:tcW w:w="6588" w:type="dxa"/>
          </w:tcPr>
          <w:p w14:paraId="1A32E457" w14:textId="5B662BB6" w:rsidR="006D7F29" w:rsidRDefault="00FE01E4" w:rsidP="006D7F29">
            <w:r>
              <w:t>N/A</w:t>
            </w:r>
          </w:p>
          <w:p w14:paraId="28318105" w14:textId="77777777" w:rsidR="006D7F29" w:rsidRDefault="006D7F29" w:rsidP="006D7F29"/>
        </w:tc>
      </w:tr>
    </w:tbl>
    <w:p w14:paraId="0ECAD7A5" w14:textId="77777777" w:rsidR="006D7F29" w:rsidRDefault="006D7F29" w:rsidP="005D0065">
      <w:pPr>
        <w:pStyle w:val="BodyText2"/>
        <w:ind w:left="0"/>
      </w:pPr>
    </w:p>
    <w:p w14:paraId="240A463F" w14:textId="77777777" w:rsidR="00FE01E4" w:rsidRDefault="00FE01E4" w:rsidP="005D0065">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FE01E4" w14:paraId="3A339FA5" w14:textId="77777777" w:rsidTr="007A3841">
        <w:tc>
          <w:tcPr>
            <w:tcW w:w="2249" w:type="dxa"/>
          </w:tcPr>
          <w:p w14:paraId="01460104" w14:textId="77777777" w:rsidR="00FE01E4" w:rsidRPr="001D0ABF" w:rsidRDefault="00FE01E4" w:rsidP="00067160">
            <w:r w:rsidRPr="001D0ABF">
              <w:rPr>
                <w:b/>
              </w:rPr>
              <w:t>Requirement Title:</w:t>
            </w:r>
          </w:p>
          <w:p w14:paraId="75A199F7" w14:textId="77777777" w:rsidR="00FE01E4" w:rsidRPr="001D0ABF" w:rsidRDefault="00FE01E4" w:rsidP="00067160">
            <w:pPr>
              <w:ind w:firstLine="720"/>
            </w:pPr>
          </w:p>
        </w:tc>
        <w:tc>
          <w:tcPr>
            <w:tcW w:w="6381" w:type="dxa"/>
          </w:tcPr>
          <w:p w14:paraId="539C9CAE" w14:textId="3935A0F9" w:rsidR="00FE01E4" w:rsidRDefault="00FE01E4" w:rsidP="00067160">
            <w:r>
              <w:t>Registration</w:t>
            </w:r>
          </w:p>
        </w:tc>
      </w:tr>
      <w:tr w:rsidR="00FE01E4" w14:paraId="0E7285C9" w14:textId="77777777" w:rsidTr="007A3841">
        <w:trPr>
          <w:trHeight w:val="593"/>
        </w:trPr>
        <w:tc>
          <w:tcPr>
            <w:tcW w:w="2249" w:type="dxa"/>
          </w:tcPr>
          <w:p w14:paraId="69804E03" w14:textId="77777777" w:rsidR="00FE01E4" w:rsidRPr="001D0ABF" w:rsidRDefault="00FE01E4" w:rsidP="00067160">
            <w:r w:rsidRPr="001D0ABF">
              <w:rPr>
                <w:b/>
              </w:rPr>
              <w:t>Sequence No:</w:t>
            </w:r>
          </w:p>
        </w:tc>
        <w:tc>
          <w:tcPr>
            <w:tcW w:w="6381" w:type="dxa"/>
          </w:tcPr>
          <w:p w14:paraId="7A3DB775" w14:textId="2C26FA4C" w:rsidR="00FE01E4" w:rsidRDefault="000129A1" w:rsidP="00067160">
            <w:r>
              <w:t>00</w:t>
            </w:r>
            <w:r w:rsidR="00827B0D">
              <w:t>2</w:t>
            </w:r>
          </w:p>
          <w:p w14:paraId="2CB3F2B3" w14:textId="77777777" w:rsidR="00FE01E4" w:rsidRDefault="00FE01E4" w:rsidP="00067160"/>
        </w:tc>
      </w:tr>
      <w:tr w:rsidR="00FE01E4" w14:paraId="3A14FBCF" w14:textId="77777777" w:rsidTr="007A3841">
        <w:trPr>
          <w:trHeight w:val="665"/>
        </w:trPr>
        <w:tc>
          <w:tcPr>
            <w:tcW w:w="2249" w:type="dxa"/>
          </w:tcPr>
          <w:p w14:paraId="5A8331CE" w14:textId="77777777" w:rsidR="00FE01E4" w:rsidRPr="001D0ABF" w:rsidRDefault="00FE01E4" w:rsidP="00067160">
            <w:r w:rsidRPr="001D0ABF">
              <w:rPr>
                <w:b/>
              </w:rPr>
              <w:t>Short description:</w:t>
            </w:r>
          </w:p>
        </w:tc>
        <w:tc>
          <w:tcPr>
            <w:tcW w:w="6381" w:type="dxa"/>
          </w:tcPr>
          <w:p w14:paraId="761A981B" w14:textId="7EAEA964" w:rsidR="00FE01E4" w:rsidRDefault="00827B0D" w:rsidP="00067160">
            <w:r>
              <w:t>Process of creating a new user account.</w:t>
            </w:r>
          </w:p>
          <w:p w14:paraId="754A2FB4" w14:textId="77777777" w:rsidR="00FE01E4" w:rsidRDefault="00FE01E4" w:rsidP="00067160"/>
        </w:tc>
      </w:tr>
      <w:tr w:rsidR="00FE01E4" w14:paraId="1D63A6F8" w14:textId="77777777" w:rsidTr="007A3841">
        <w:tc>
          <w:tcPr>
            <w:tcW w:w="2249" w:type="dxa"/>
          </w:tcPr>
          <w:p w14:paraId="520D11EF" w14:textId="77777777" w:rsidR="00FE01E4" w:rsidRPr="001D0ABF" w:rsidRDefault="00FE01E4" w:rsidP="00067160">
            <w:r w:rsidRPr="001D0ABF">
              <w:rPr>
                <w:b/>
              </w:rPr>
              <w:t>Description:</w:t>
            </w:r>
          </w:p>
        </w:tc>
        <w:tc>
          <w:tcPr>
            <w:tcW w:w="6381" w:type="dxa"/>
          </w:tcPr>
          <w:p w14:paraId="5A75E094" w14:textId="7AA50746" w:rsidR="00FE01E4" w:rsidRDefault="00827B0D" w:rsidP="00067160">
            <w:r>
              <w:t xml:space="preserve">The system will ask for a valid email address and password to set up a new account for the perspective user. </w:t>
            </w:r>
          </w:p>
          <w:p w14:paraId="2AF89472" w14:textId="77777777" w:rsidR="00FE01E4" w:rsidRDefault="00FE01E4" w:rsidP="00067160"/>
        </w:tc>
      </w:tr>
      <w:tr w:rsidR="00FE01E4" w14:paraId="65984CD0" w14:textId="77777777" w:rsidTr="007A3841">
        <w:tc>
          <w:tcPr>
            <w:tcW w:w="2249" w:type="dxa"/>
          </w:tcPr>
          <w:p w14:paraId="13092B7F" w14:textId="77777777" w:rsidR="00FE01E4" w:rsidRPr="001D0ABF" w:rsidRDefault="00FE01E4" w:rsidP="00067160">
            <w:r w:rsidRPr="001D0ABF">
              <w:rPr>
                <w:b/>
              </w:rPr>
              <w:t>Pre-Conditions</w:t>
            </w:r>
            <w:r w:rsidRPr="001D0ABF">
              <w:t>:</w:t>
            </w:r>
          </w:p>
        </w:tc>
        <w:tc>
          <w:tcPr>
            <w:tcW w:w="6381" w:type="dxa"/>
          </w:tcPr>
          <w:p w14:paraId="61D671D7" w14:textId="70CEE76B" w:rsidR="00FE01E4" w:rsidRDefault="00827B0D" w:rsidP="00067160">
            <w:r>
              <w:t>User must have a valid email address.</w:t>
            </w:r>
          </w:p>
          <w:p w14:paraId="215F71AA" w14:textId="77777777" w:rsidR="00FE01E4" w:rsidRDefault="00FE01E4" w:rsidP="00067160"/>
        </w:tc>
      </w:tr>
      <w:tr w:rsidR="00FE01E4" w14:paraId="60C4A205" w14:textId="77777777" w:rsidTr="007A3841">
        <w:tc>
          <w:tcPr>
            <w:tcW w:w="2249" w:type="dxa"/>
          </w:tcPr>
          <w:p w14:paraId="1EC7C166" w14:textId="77777777" w:rsidR="00FE01E4" w:rsidRPr="001D0ABF" w:rsidRDefault="00FE01E4" w:rsidP="00067160">
            <w:r w:rsidRPr="001D0ABF">
              <w:rPr>
                <w:b/>
              </w:rPr>
              <w:t>Post Conditions:</w:t>
            </w:r>
          </w:p>
        </w:tc>
        <w:tc>
          <w:tcPr>
            <w:tcW w:w="6381" w:type="dxa"/>
          </w:tcPr>
          <w:p w14:paraId="44107620" w14:textId="46907DC5" w:rsidR="00FE01E4" w:rsidRDefault="00827B0D" w:rsidP="00067160">
            <w:r>
              <w:t>User will be registered with an account.</w:t>
            </w:r>
          </w:p>
          <w:p w14:paraId="1A94FD43" w14:textId="6DF0A5AB" w:rsidR="00827B0D" w:rsidRDefault="00827B0D" w:rsidP="00067160"/>
        </w:tc>
      </w:tr>
      <w:tr w:rsidR="00FE01E4" w14:paraId="3BEEAD15" w14:textId="77777777" w:rsidTr="007A3841">
        <w:tc>
          <w:tcPr>
            <w:tcW w:w="2249" w:type="dxa"/>
          </w:tcPr>
          <w:p w14:paraId="728879DF" w14:textId="77777777" w:rsidR="00FE01E4" w:rsidRPr="001D0ABF" w:rsidRDefault="00FE01E4" w:rsidP="00067160">
            <w:r w:rsidRPr="001D0ABF">
              <w:rPr>
                <w:b/>
              </w:rPr>
              <w:lastRenderedPageBreak/>
              <w:t>Other attributes:</w:t>
            </w:r>
          </w:p>
        </w:tc>
        <w:tc>
          <w:tcPr>
            <w:tcW w:w="6381" w:type="dxa"/>
          </w:tcPr>
          <w:p w14:paraId="58988180" w14:textId="77777777" w:rsidR="00827B0D" w:rsidRDefault="00827B0D" w:rsidP="00067160">
            <w:r>
              <w:t>N/A</w:t>
            </w:r>
          </w:p>
          <w:p w14:paraId="210E480C" w14:textId="15B19471" w:rsidR="00027EAE" w:rsidRDefault="00027EAE" w:rsidP="00067160"/>
        </w:tc>
      </w:tr>
    </w:tbl>
    <w:p w14:paraId="318BF65A" w14:textId="1E1C4A02" w:rsidR="00827B0D" w:rsidRDefault="00827B0D" w:rsidP="00827B0D"/>
    <w:p w14:paraId="3E4FEB1F" w14:textId="73069A09" w:rsidR="00027EAE" w:rsidRDefault="00027EAE" w:rsidP="00827B0D"/>
    <w:p w14:paraId="5F5042C7" w14:textId="77777777" w:rsidR="00027EAE" w:rsidRDefault="00027EAE"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027EAE" w14:paraId="600DB496" w14:textId="77777777" w:rsidTr="00E71419">
        <w:tc>
          <w:tcPr>
            <w:tcW w:w="2249" w:type="dxa"/>
          </w:tcPr>
          <w:p w14:paraId="62002C78" w14:textId="77777777" w:rsidR="00027EAE" w:rsidRPr="001D0ABF" w:rsidRDefault="00027EAE" w:rsidP="00E71419">
            <w:r w:rsidRPr="001D0ABF">
              <w:rPr>
                <w:b/>
              </w:rPr>
              <w:t>Requirement Title:</w:t>
            </w:r>
          </w:p>
          <w:p w14:paraId="3BB6EDD5" w14:textId="77777777" w:rsidR="00027EAE" w:rsidRPr="001D0ABF" w:rsidRDefault="00027EAE" w:rsidP="00E71419">
            <w:pPr>
              <w:ind w:firstLine="720"/>
            </w:pPr>
          </w:p>
        </w:tc>
        <w:tc>
          <w:tcPr>
            <w:tcW w:w="6381" w:type="dxa"/>
          </w:tcPr>
          <w:p w14:paraId="73CECFFB" w14:textId="77777777" w:rsidR="00027EAE" w:rsidRDefault="00027EAE" w:rsidP="00E71419">
            <w:r>
              <w:t>Registration</w:t>
            </w:r>
          </w:p>
        </w:tc>
      </w:tr>
      <w:tr w:rsidR="00027EAE" w14:paraId="053B26A1" w14:textId="77777777" w:rsidTr="00E71419">
        <w:trPr>
          <w:trHeight w:val="593"/>
        </w:trPr>
        <w:tc>
          <w:tcPr>
            <w:tcW w:w="2249" w:type="dxa"/>
          </w:tcPr>
          <w:p w14:paraId="08D5C79F" w14:textId="77777777" w:rsidR="00027EAE" w:rsidRPr="001D0ABF" w:rsidRDefault="00027EAE" w:rsidP="00E71419">
            <w:r w:rsidRPr="001D0ABF">
              <w:rPr>
                <w:b/>
              </w:rPr>
              <w:t>Sequence No:</w:t>
            </w:r>
          </w:p>
        </w:tc>
        <w:tc>
          <w:tcPr>
            <w:tcW w:w="6381" w:type="dxa"/>
          </w:tcPr>
          <w:p w14:paraId="0C57CC2C" w14:textId="77777777" w:rsidR="00027EAE" w:rsidRDefault="00027EAE" w:rsidP="00E71419">
            <w:r>
              <w:t>003</w:t>
            </w:r>
          </w:p>
          <w:p w14:paraId="1F406A4F" w14:textId="77777777" w:rsidR="00027EAE" w:rsidRDefault="00027EAE" w:rsidP="00E71419"/>
        </w:tc>
      </w:tr>
      <w:tr w:rsidR="00027EAE" w14:paraId="4329380E" w14:textId="77777777" w:rsidTr="00E71419">
        <w:trPr>
          <w:trHeight w:val="665"/>
        </w:trPr>
        <w:tc>
          <w:tcPr>
            <w:tcW w:w="2249" w:type="dxa"/>
          </w:tcPr>
          <w:p w14:paraId="49459E5E" w14:textId="77777777" w:rsidR="00027EAE" w:rsidRPr="001D0ABF" w:rsidRDefault="00027EAE" w:rsidP="00E71419">
            <w:r w:rsidRPr="001D0ABF">
              <w:rPr>
                <w:b/>
              </w:rPr>
              <w:t>Short description:</w:t>
            </w:r>
          </w:p>
        </w:tc>
        <w:tc>
          <w:tcPr>
            <w:tcW w:w="6381" w:type="dxa"/>
          </w:tcPr>
          <w:p w14:paraId="0ED9589D" w14:textId="77777777" w:rsidR="00027EAE" w:rsidRDefault="00027EAE" w:rsidP="00E71419">
            <w:r>
              <w:t>Personal information required for the user profile.</w:t>
            </w:r>
          </w:p>
        </w:tc>
      </w:tr>
      <w:tr w:rsidR="00027EAE" w14:paraId="7B1B2D05" w14:textId="77777777" w:rsidTr="00E71419">
        <w:tc>
          <w:tcPr>
            <w:tcW w:w="2249" w:type="dxa"/>
          </w:tcPr>
          <w:p w14:paraId="1F5853B2" w14:textId="77777777" w:rsidR="00027EAE" w:rsidRPr="001D0ABF" w:rsidRDefault="00027EAE" w:rsidP="00E71419">
            <w:r w:rsidRPr="001D0ABF">
              <w:rPr>
                <w:b/>
              </w:rPr>
              <w:t>Description:</w:t>
            </w:r>
          </w:p>
        </w:tc>
        <w:tc>
          <w:tcPr>
            <w:tcW w:w="6381" w:type="dxa"/>
          </w:tcPr>
          <w:p w14:paraId="1A8F88A4" w14:textId="77777777" w:rsidR="00027EAE" w:rsidRDefault="00027EAE" w:rsidP="00E71419">
            <w:r>
              <w:t>The system will require the following personal information.</w:t>
            </w:r>
          </w:p>
          <w:p w14:paraId="0F79BF2B" w14:textId="77777777" w:rsidR="00027EAE" w:rsidRDefault="00027EAE" w:rsidP="00E71419"/>
          <w:p w14:paraId="4CA781F4" w14:textId="77777777" w:rsidR="00027EAE" w:rsidRDefault="00027EAE" w:rsidP="00E71419">
            <w:pPr>
              <w:pStyle w:val="ListParagraph"/>
              <w:numPr>
                <w:ilvl w:val="0"/>
                <w:numId w:val="21"/>
              </w:numPr>
            </w:pPr>
            <w:r>
              <w:t>First and last name</w:t>
            </w:r>
          </w:p>
          <w:p w14:paraId="5131435C" w14:textId="77777777" w:rsidR="00027EAE" w:rsidRDefault="00027EAE" w:rsidP="00E71419">
            <w:pPr>
              <w:pStyle w:val="ListParagraph"/>
              <w:numPr>
                <w:ilvl w:val="0"/>
                <w:numId w:val="21"/>
              </w:numPr>
            </w:pPr>
            <w:r>
              <w:t>Gender</w:t>
            </w:r>
          </w:p>
          <w:p w14:paraId="69F1F277" w14:textId="77777777" w:rsidR="00027EAE" w:rsidRDefault="00027EAE" w:rsidP="00E71419">
            <w:pPr>
              <w:pStyle w:val="ListParagraph"/>
              <w:numPr>
                <w:ilvl w:val="0"/>
                <w:numId w:val="21"/>
              </w:numPr>
            </w:pPr>
            <w:r>
              <w:t>Age</w:t>
            </w:r>
          </w:p>
          <w:p w14:paraId="01EFBB77" w14:textId="77777777" w:rsidR="00027EAE" w:rsidRDefault="00027EAE" w:rsidP="00E71419">
            <w:pPr>
              <w:pStyle w:val="ListParagraph"/>
              <w:numPr>
                <w:ilvl w:val="0"/>
                <w:numId w:val="21"/>
              </w:numPr>
            </w:pPr>
            <w:r>
              <w:t>Weight</w:t>
            </w:r>
          </w:p>
          <w:p w14:paraId="64F77DD9" w14:textId="77777777" w:rsidR="00027EAE" w:rsidRDefault="00027EAE" w:rsidP="00E71419">
            <w:pPr>
              <w:pStyle w:val="ListParagraph"/>
              <w:numPr>
                <w:ilvl w:val="0"/>
                <w:numId w:val="21"/>
              </w:numPr>
            </w:pPr>
            <w:r>
              <w:t>Height</w:t>
            </w:r>
          </w:p>
          <w:p w14:paraId="05A3E1D4" w14:textId="77777777" w:rsidR="00027EAE" w:rsidRDefault="00027EAE" w:rsidP="00E71419"/>
        </w:tc>
      </w:tr>
      <w:tr w:rsidR="00027EAE" w14:paraId="541805C2" w14:textId="77777777" w:rsidTr="00E71419">
        <w:tc>
          <w:tcPr>
            <w:tcW w:w="2249" w:type="dxa"/>
          </w:tcPr>
          <w:p w14:paraId="5C9B230F" w14:textId="77777777" w:rsidR="00027EAE" w:rsidRPr="001D0ABF" w:rsidRDefault="00027EAE" w:rsidP="00E71419">
            <w:r w:rsidRPr="001D0ABF">
              <w:rPr>
                <w:b/>
              </w:rPr>
              <w:t>Pre-Conditions</w:t>
            </w:r>
            <w:r w:rsidRPr="001D0ABF">
              <w:t>:</w:t>
            </w:r>
          </w:p>
        </w:tc>
        <w:tc>
          <w:tcPr>
            <w:tcW w:w="6381" w:type="dxa"/>
          </w:tcPr>
          <w:p w14:paraId="469CD53C" w14:textId="77777777" w:rsidR="00027EAE" w:rsidRDefault="00027EAE" w:rsidP="00E71419">
            <w:r>
              <w:t>N/A</w:t>
            </w:r>
          </w:p>
          <w:p w14:paraId="09AD3006" w14:textId="77777777" w:rsidR="00027EAE" w:rsidRDefault="00027EAE" w:rsidP="00E71419"/>
        </w:tc>
      </w:tr>
      <w:tr w:rsidR="00027EAE" w14:paraId="642B09AA" w14:textId="77777777" w:rsidTr="00E71419">
        <w:tc>
          <w:tcPr>
            <w:tcW w:w="2249" w:type="dxa"/>
          </w:tcPr>
          <w:p w14:paraId="38A1CA6E" w14:textId="77777777" w:rsidR="00027EAE" w:rsidRPr="001D0ABF" w:rsidRDefault="00027EAE" w:rsidP="00E71419">
            <w:r w:rsidRPr="001D0ABF">
              <w:rPr>
                <w:b/>
              </w:rPr>
              <w:t>Post Conditions:</w:t>
            </w:r>
          </w:p>
        </w:tc>
        <w:tc>
          <w:tcPr>
            <w:tcW w:w="6381" w:type="dxa"/>
          </w:tcPr>
          <w:p w14:paraId="31DFA777" w14:textId="77777777" w:rsidR="00027EAE" w:rsidRDefault="00027EAE" w:rsidP="00E71419">
            <w:r>
              <w:t xml:space="preserve">User profile with personal information is created. </w:t>
            </w:r>
          </w:p>
          <w:p w14:paraId="6C286156" w14:textId="77777777" w:rsidR="00027EAE" w:rsidRDefault="00027EAE" w:rsidP="00E71419"/>
        </w:tc>
      </w:tr>
      <w:tr w:rsidR="00027EAE" w14:paraId="5D2439CB" w14:textId="77777777" w:rsidTr="00E71419">
        <w:tc>
          <w:tcPr>
            <w:tcW w:w="2249" w:type="dxa"/>
          </w:tcPr>
          <w:p w14:paraId="621EAE79" w14:textId="77777777" w:rsidR="00027EAE" w:rsidRPr="001D0ABF" w:rsidRDefault="00027EAE" w:rsidP="00E71419">
            <w:r w:rsidRPr="001D0ABF">
              <w:rPr>
                <w:b/>
              </w:rPr>
              <w:t>Other attributes:</w:t>
            </w:r>
          </w:p>
        </w:tc>
        <w:tc>
          <w:tcPr>
            <w:tcW w:w="6381" w:type="dxa"/>
          </w:tcPr>
          <w:p w14:paraId="4E18517D" w14:textId="77777777" w:rsidR="00027EAE" w:rsidRDefault="00027EAE" w:rsidP="00E71419">
            <w:r>
              <w:t>N/A</w:t>
            </w:r>
          </w:p>
          <w:p w14:paraId="15FB1A14" w14:textId="77777777" w:rsidR="00027EAE" w:rsidRDefault="00027EAE" w:rsidP="00E71419"/>
        </w:tc>
      </w:tr>
    </w:tbl>
    <w:p w14:paraId="0F242F62" w14:textId="77777777" w:rsidR="00027EAE" w:rsidRDefault="00027EAE" w:rsidP="00827B0D"/>
    <w:p w14:paraId="0C8D6579" w14:textId="77777777" w:rsidR="007A3841" w:rsidRDefault="007A3841" w:rsidP="00827B0D"/>
    <w:p w14:paraId="1735A534" w14:textId="77777777" w:rsidR="00AC264D" w:rsidRDefault="00AC264D"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7A3841" w14:paraId="64E43B4C" w14:textId="77777777" w:rsidTr="00067160">
        <w:tc>
          <w:tcPr>
            <w:tcW w:w="2249" w:type="dxa"/>
          </w:tcPr>
          <w:p w14:paraId="32D236E1" w14:textId="77777777" w:rsidR="007A3841" w:rsidRPr="001D0ABF" w:rsidRDefault="007A3841" w:rsidP="00067160">
            <w:r w:rsidRPr="001D0ABF">
              <w:rPr>
                <w:b/>
              </w:rPr>
              <w:t>Requirement Title:</w:t>
            </w:r>
          </w:p>
          <w:p w14:paraId="45901354" w14:textId="77777777" w:rsidR="007A3841" w:rsidRPr="001D0ABF" w:rsidRDefault="007A3841" w:rsidP="00067160">
            <w:pPr>
              <w:ind w:firstLine="720"/>
            </w:pPr>
          </w:p>
        </w:tc>
        <w:tc>
          <w:tcPr>
            <w:tcW w:w="6381" w:type="dxa"/>
          </w:tcPr>
          <w:p w14:paraId="43426332" w14:textId="77777777" w:rsidR="007A3841" w:rsidRDefault="007A3841" w:rsidP="00067160">
            <w:r>
              <w:t>Registration</w:t>
            </w:r>
          </w:p>
        </w:tc>
      </w:tr>
      <w:tr w:rsidR="007A3841" w14:paraId="03E4F379" w14:textId="77777777" w:rsidTr="00067160">
        <w:trPr>
          <w:trHeight w:val="593"/>
        </w:trPr>
        <w:tc>
          <w:tcPr>
            <w:tcW w:w="2249" w:type="dxa"/>
          </w:tcPr>
          <w:p w14:paraId="22C3AD0D" w14:textId="77777777" w:rsidR="007A3841" w:rsidRPr="001D0ABF" w:rsidRDefault="007A3841" w:rsidP="00067160">
            <w:r w:rsidRPr="001D0ABF">
              <w:rPr>
                <w:b/>
              </w:rPr>
              <w:t>Sequence No:</w:t>
            </w:r>
          </w:p>
        </w:tc>
        <w:tc>
          <w:tcPr>
            <w:tcW w:w="6381" w:type="dxa"/>
          </w:tcPr>
          <w:p w14:paraId="47D2886A" w14:textId="37FC982C" w:rsidR="007A3841" w:rsidRDefault="000129A1" w:rsidP="00067160">
            <w:r>
              <w:t>00</w:t>
            </w:r>
            <w:r w:rsidR="007A3841">
              <w:t>4</w:t>
            </w:r>
          </w:p>
          <w:p w14:paraId="72C8294A" w14:textId="77777777" w:rsidR="007A3841" w:rsidRDefault="007A3841" w:rsidP="00067160"/>
        </w:tc>
      </w:tr>
      <w:tr w:rsidR="007A3841" w14:paraId="217150B7" w14:textId="77777777" w:rsidTr="00067160">
        <w:trPr>
          <w:trHeight w:val="665"/>
        </w:trPr>
        <w:tc>
          <w:tcPr>
            <w:tcW w:w="2249" w:type="dxa"/>
          </w:tcPr>
          <w:p w14:paraId="015D188A" w14:textId="77777777" w:rsidR="007A3841" w:rsidRPr="001D0ABF" w:rsidRDefault="007A3841" w:rsidP="00067160">
            <w:r w:rsidRPr="001D0ABF">
              <w:rPr>
                <w:b/>
              </w:rPr>
              <w:t>Short description:</w:t>
            </w:r>
          </w:p>
        </w:tc>
        <w:tc>
          <w:tcPr>
            <w:tcW w:w="6381" w:type="dxa"/>
          </w:tcPr>
          <w:p w14:paraId="6B8326B8" w14:textId="41D94DF7" w:rsidR="007A3841" w:rsidRDefault="007A3841" w:rsidP="00067160">
            <w:r>
              <w:t>Doctor’s information required for the user profile.</w:t>
            </w:r>
          </w:p>
        </w:tc>
      </w:tr>
      <w:tr w:rsidR="007A3841" w14:paraId="41561F84" w14:textId="77777777" w:rsidTr="00067160">
        <w:tc>
          <w:tcPr>
            <w:tcW w:w="2249" w:type="dxa"/>
          </w:tcPr>
          <w:p w14:paraId="133242D7" w14:textId="77777777" w:rsidR="007A3841" w:rsidRPr="001D0ABF" w:rsidRDefault="007A3841" w:rsidP="00067160">
            <w:r w:rsidRPr="001D0ABF">
              <w:rPr>
                <w:b/>
              </w:rPr>
              <w:t>Description:</w:t>
            </w:r>
          </w:p>
        </w:tc>
        <w:tc>
          <w:tcPr>
            <w:tcW w:w="6381" w:type="dxa"/>
          </w:tcPr>
          <w:p w14:paraId="0A3AFB17" w14:textId="6FF75EA5" w:rsidR="007A3841" w:rsidRDefault="007A3841" w:rsidP="00067160">
            <w:r>
              <w:t>The system will require the following information.</w:t>
            </w:r>
          </w:p>
          <w:p w14:paraId="13BF51B0" w14:textId="77777777" w:rsidR="007A3841" w:rsidRDefault="007A3841" w:rsidP="00067160"/>
          <w:p w14:paraId="2DAD867C" w14:textId="61FC7ED4" w:rsidR="007A3841" w:rsidRDefault="007A3841" w:rsidP="007A3841">
            <w:pPr>
              <w:pStyle w:val="ListParagraph"/>
              <w:numPr>
                <w:ilvl w:val="0"/>
                <w:numId w:val="23"/>
              </w:numPr>
            </w:pPr>
            <w:r>
              <w:t>Doctor’s name</w:t>
            </w:r>
          </w:p>
          <w:p w14:paraId="750D09B4" w14:textId="73D9DA34" w:rsidR="007A3841" w:rsidRDefault="007A3841" w:rsidP="007A3841">
            <w:pPr>
              <w:pStyle w:val="ListParagraph"/>
              <w:numPr>
                <w:ilvl w:val="0"/>
                <w:numId w:val="23"/>
              </w:numPr>
            </w:pPr>
            <w:r>
              <w:t>Past doctor visit dates</w:t>
            </w:r>
          </w:p>
          <w:p w14:paraId="103A233F" w14:textId="76A2175C" w:rsidR="007A3841" w:rsidRDefault="007A3841" w:rsidP="007A3841">
            <w:pPr>
              <w:pStyle w:val="ListParagraph"/>
              <w:numPr>
                <w:ilvl w:val="0"/>
                <w:numId w:val="23"/>
              </w:numPr>
            </w:pPr>
            <w:r>
              <w:t>Upcoming doctor visit dates</w:t>
            </w:r>
          </w:p>
          <w:p w14:paraId="04CEAFDF" w14:textId="0FC1893C" w:rsidR="007A3841" w:rsidRDefault="007A3841" w:rsidP="007A3841">
            <w:pPr>
              <w:pStyle w:val="ListParagraph"/>
              <w:numPr>
                <w:ilvl w:val="0"/>
                <w:numId w:val="23"/>
              </w:numPr>
            </w:pPr>
            <w:r>
              <w:t>Annual checkup date</w:t>
            </w:r>
          </w:p>
          <w:p w14:paraId="083DAE58" w14:textId="77777777" w:rsidR="007A3841" w:rsidRDefault="007A3841" w:rsidP="00067160"/>
        </w:tc>
      </w:tr>
      <w:tr w:rsidR="007A3841" w14:paraId="3CD82B40" w14:textId="77777777" w:rsidTr="00067160">
        <w:tc>
          <w:tcPr>
            <w:tcW w:w="2249" w:type="dxa"/>
          </w:tcPr>
          <w:p w14:paraId="2003D19D" w14:textId="77777777" w:rsidR="007A3841" w:rsidRPr="001D0ABF" w:rsidRDefault="007A3841" w:rsidP="00067160">
            <w:r w:rsidRPr="001D0ABF">
              <w:rPr>
                <w:b/>
              </w:rPr>
              <w:t>Pre-Conditions</w:t>
            </w:r>
            <w:r w:rsidRPr="001D0ABF">
              <w:t>:</w:t>
            </w:r>
          </w:p>
        </w:tc>
        <w:tc>
          <w:tcPr>
            <w:tcW w:w="6381" w:type="dxa"/>
          </w:tcPr>
          <w:p w14:paraId="4D8D3286" w14:textId="77777777" w:rsidR="007A3841" w:rsidRDefault="007A3841" w:rsidP="00067160">
            <w:r>
              <w:t>N/A</w:t>
            </w:r>
          </w:p>
        </w:tc>
      </w:tr>
      <w:tr w:rsidR="007A3841" w14:paraId="02D02888" w14:textId="77777777" w:rsidTr="00067160">
        <w:tc>
          <w:tcPr>
            <w:tcW w:w="2249" w:type="dxa"/>
          </w:tcPr>
          <w:p w14:paraId="4C0017A8" w14:textId="77777777" w:rsidR="007A3841" w:rsidRPr="001D0ABF" w:rsidRDefault="007A3841" w:rsidP="00067160">
            <w:r w:rsidRPr="001D0ABF">
              <w:rPr>
                <w:b/>
              </w:rPr>
              <w:t>Post Conditions:</w:t>
            </w:r>
          </w:p>
        </w:tc>
        <w:tc>
          <w:tcPr>
            <w:tcW w:w="6381" w:type="dxa"/>
          </w:tcPr>
          <w:p w14:paraId="3A9866F7" w14:textId="3D937A6A" w:rsidR="007A3841" w:rsidRDefault="00AC264D" w:rsidP="00067160">
            <w:r>
              <w:t>A complete u</w:t>
            </w:r>
            <w:r w:rsidR="007A3841">
              <w:t>ser profile</w:t>
            </w:r>
            <w:r>
              <w:t xml:space="preserve"> with all the required information</w:t>
            </w:r>
            <w:r w:rsidR="007A3841">
              <w:t xml:space="preserve"> is created. </w:t>
            </w:r>
          </w:p>
          <w:p w14:paraId="03B2F0E5" w14:textId="77777777" w:rsidR="007A3841" w:rsidRDefault="007A3841" w:rsidP="00067160"/>
        </w:tc>
      </w:tr>
      <w:tr w:rsidR="007A3841" w14:paraId="640A3115" w14:textId="77777777" w:rsidTr="00067160">
        <w:tc>
          <w:tcPr>
            <w:tcW w:w="2249" w:type="dxa"/>
          </w:tcPr>
          <w:p w14:paraId="06AFAABF" w14:textId="77777777" w:rsidR="007A3841" w:rsidRPr="001D0ABF" w:rsidRDefault="007A3841" w:rsidP="00067160">
            <w:r w:rsidRPr="001D0ABF">
              <w:rPr>
                <w:b/>
              </w:rPr>
              <w:lastRenderedPageBreak/>
              <w:t>Other attributes:</w:t>
            </w:r>
          </w:p>
        </w:tc>
        <w:tc>
          <w:tcPr>
            <w:tcW w:w="6381" w:type="dxa"/>
          </w:tcPr>
          <w:p w14:paraId="1C3623DA" w14:textId="77777777" w:rsidR="007A3841" w:rsidRDefault="007A3841" w:rsidP="00067160">
            <w:r>
              <w:t>N/A</w:t>
            </w:r>
          </w:p>
        </w:tc>
      </w:tr>
    </w:tbl>
    <w:p w14:paraId="4E72C55C" w14:textId="5A7B7F75" w:rsidR="00FE01E4" w:rsidRDefault="00FE01E4" w:rsidP="00FE01E4"/>
    <w:p w14:paraId="093E1DAA" w14:textId="77777777" w:rsidR="00EB4534" w:rsidRDefault="00EB4534" w:rsidP="00154E02">
      <w:pPr>
        <w:pStyle w:val="Heading2"/>
      </w:pPr>
    </w:p>
    <w:p w14:paraId="6C4C9187" w14:textId="5E9DB0D7" w:rsidR="0035066F" w:rsidRPr="0035066F" w:rsidRDefault="00FA410B" w:rsidP="0035066F">
      <w:pPr>
        <w:pStyle w:val="Heading2"/>
        <w:numPr>
          <w:ilvl w:val="1"/>
          <w:numId w:val="23"/>
        </w:numPr>
      </w:pPr>
      <w:bookmarkStart w:id="13" w:name="_Toc476009500"/>
      <w:r>
        <w:t>“Vital Signs” Requirements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11DFEF6E" w14:textId="77777777" w:rsidTr="0035066F">
        <w:tc>
          <w:tcPr>
            <w:tcW w:w="2247" w:type="dxa"/>
          </w:tcPr>
          <w:p w14:paraId="5B346BDF" w14:textId="77777777" w:rsidR="003A240E" w:rsidRPr="001D0ABF" w:rsidRDefault="003A240E" w:rsidP="00067160">
            <w:r w:rsidRPr="001D0ABF">
              <w:rPr>
                <w:b/>
              </w:rPr>
              <w:t>Requirement Title:</w:t>
            </w:r>
          </w:p>
          <w:p w14:paraId="051B3DA1" w14:textId="77777777" w:rsidR="003A240E" w:rsidRPr="001D0ABF" w:rsidRDefault="003A240E" w:rsidP="00067160">
            <w:pPr>
              <w:ind w:firstLine="720"/>
            </w:pPr>
          </w:p>
        </w:tc>
        <w:tc>
          <w:tcPr>
            <w:tcW w:w="6388" w:type="dxa"/>
          </w:tcPr>
          <w:p w14:paraId="01180762" w14:textId="661AD8DC" w:rsidR="003A240E" w:rsidRDefault="00BF6D8F" w:rsidP="00067160">
            <w:r>
              <w:t>Vital signs</w:t>
            </w:r>
          </w:p>
        </w:tc>
      </w:tr>
      <w:tr w:rsidR="0035066F" w14:paraId="13F8CBF9" w14:textId="77777777" w:rsidTr="0035066F">
        <w:tc>
          <w:tcPr>
            <w:tcW w:w="2247" w:type="dxa"/>
          </w:tcPr>
          <w:p w14:paraId="56F1049C" w14:textId="77777777" w:rsidR="003A240E" w:rsidRPr="001D0ABF" w:rsidRDefault="003A240E" w:rsidP="00067160">
            <w:r w:rsidRPr="001D0ABF">
              <w:rPr>
                <w:b/>
              </w:rPr>
              <w:t>Sequence No:</w:t>
            </w:r>
          </w:p>
        </w:tc>
        <w:tc>
          <w:tcPr>
            <w:tcW w:w="6388" w:type="dxa"/>
          </w:tcPr>
          <w:p w14:paraId="774ABC1B" w14:textId="79CC3230" w:rsidR="003A240E" w:rsidRDefault="000129A1" w:rsidP="00067160">
            <w:r>
              <w:t>00</w:t>
            </w:r>
            <w:r w:rsidR="00BF6D8F">
              <w:t>1</w:t>
            </w:r>
          </w:p>
          <w:p w14:paraId="091F61D5" w14:textId="77777777" w:rsidR="003A240E" w:rsidRDefault="003A240E" w:rsidP="00067160"/>
        </w:tc>
      </w:tr>
      <w:tr w:rsidR="0035066F" w14:paraId="02A28F45" w14:textId="77777777" w:rsidTr="0035066F">
        <w:trPr>
          <w:trHeight w:val="665"/>
        </w:trPr>
        <w:tc>
          <w:tcPr>
            <w:tcW w:w="2247" w:type="dxa"/>
          </w:tcPr>
          <w:p w14:paraId="4AB5CDA6" w14:textId="77777777" w:rsidR="003A240E" w:rsidRPr="001D0ABF" w:rsidRDefault="003A240E" w:rsidP="00067160">
            <w:r w:rsidRPr="001D0ABF">
              <w:rPr>
                <w:b/>
              </w:rPr>
              <w:t>Short description:</w:t>
            </w:r>
          </w:p>
        </w:tc>
        <w:tc>
          <w:tcPr>
            <w:tcW w:w="6388" w:type="dxa"/>
          </w:tcPr>
          <w:p w14:paraId="3B9F2A01" w14:textId="3A48FF72" w:rsidR="003A240E" w:rsidRDefault="0051006E" w:rsidP="00067160">
            <w:r>
              <w:t>Choosing a vital sign</w:t>
            </w:r>
          </w:p>
          <w:p w14:paraId="641B33E4" w14:textId="77777777" w:rsidR="003A240E" w:rsidRDefault="003A240E" w:rsidP="00067160"/>
        </w:tc>
      </w:tr>
      <w:tr w:rsidR="0035066F" w14:paraId="2EB47E21" w14:textId="77777777" w:rsidTr="0035066F">
        <w:tc>
          <w:tcPr>
            <w:tcW w:w="2247" w:type="dxa"/>
          </w:tcPr>
          <w:p w14:paraId="315EEA96" w14:textId="77777777" w:rsidR="003A240E" w:rsidRPr="001D0ABF" w:rsidRDefault="003A240E" w:rsidP="00067160">
            <w:r w:rsidRPr="001D0ABF">
              <w:rPr>
                <w:b/>
              </w:rPr>
              <w:t>Description:</w:t>
            </w:r>
          </w:p>
        </w:tc>
        <w:tc>
          <w:tcPr>
            <w:tcW w:w="6388" w:type="dxa"/>
          </w:tcPr>
          <w:p w14:paraId="215A4FE4" w14:textId="0DF10C9C" w:rsidR="003A240E" w:rsidRDefault="0051006E" w:rsidP="00067160">
            <w:r>
              <w:t xml:space="preserve">The system </w:t>
            </w:r>
            <w:r w:rsidR="002E607F">
              <w:t xml:space="preserve">will allow the user to choose a </w:t>
            </w:r>
            <w:r w:rsidR="0035066F">
              <w:t>vital sign from the following vital signs.</w:t>
            </w:r>
          </w:p>
          <w:p w14:paraId="737D7205" w14:textId="77777777" w:rsidR="0035066F" w:rsidRDefault="0035066F" w:rsidP="0035066F">
            <w:pPr>
              <w:pStyle w:val="ListParagraph"/>
              <w:numPr>
                <w:ilvl w:val="0"/>
                <w:numId w:val="25"/>
              </w:numPr>
            </w:pPr>
            <w:r>
              <w:t>Glucose level</w:t>
            </w:r>
          </w:p>
          <w:p w14:paraId="037018A9" w14:textId="77777777" w:rsidR="0035066F" w:rsidRDefault="0035066F" w:rsidP="0035066F">
            <w:pPr>
              <w:pStyle w:val="ListParagraph"/>
              <w:numPr>
                <w:ilvl w:val="0"/>
                <w:numId w:val="25"/>
              </w:numPr>
            </w:pPr>
            <w:r>
              <w:t>Blood pressure</w:t>
            </w:r>
          </w:p>
          <w:p w14:paraId="78894F19" w14:textId="7DFC0B21" w:rsidR="0035066F" w:rsidRDefault="0035066F" w:rsidP="0035066F">
            <w:pPr>
              <w:pStyle w:val="ListParagraph"/>
              <w:numPr>
                <w:ilvl w:val="0"/>
                <w:numId w:val="25"/>
              </w:numPr>
            </w:pPr>
            <w:r>
              <w:t>Cholesterol</w:t>
            </w:r>
          </w:p>
          <w:p w14:paraId="356BDF6E" w14:textId="77777777" w:rsidR="003A240E" w:rsidRDefault="0035066F" w:rsidP="00067160">
            <w:pPr>
              <w:pStyle w:val="ListParagraph"/>
              <w:numPr>
                <w:ilvl w:val="0"/>
                <w:numId w:val="25"/>
              </w:numPr>
            </w:pPr>
            <w:r>
              <w:t>Weight</w:t>
            </w:r>
          </w:p>
          <w:p w14:paraId="349E0F0F" w14:textId="20C4B54C" w:rsidR="0035066F" w:rsidRDefault="0035066F" w:rsidP="0035066F"/>
        </w:tc>
      </w:tr>
      <w:tr w:rsidR="0035066F" w14:paraId="679F35AC" w14:textId="77777777" w:rsidTr="0035066F">
        <w:tc>
          <w:tcPr>
            <w:tcW w:w="2247" w:type="dxa"/>
          </w:tcPr>
          <w:p w14:paraId="5D577CFF" w14:textId="7B28CBFB" w:rsidR="003A240E" w:rsidRPr="001D0ABF" w:rsidRDefault="003A240E" w:rsidP="00067160">
            <w:r w:rsidRPr="001D0ABF">
              <w:rPr>
                <w:b/>
              </w:rPr>
              <w:t>Pre-Conditions</w:t>
            </w:r>
            <w:r w:rsidRPr="001D0ABF">
              <w:t>:</w:t>
            </w:r>
          </w:p>
        </w:tc>
        <w:tc>
          <w:tcPr>
            <w:tcW w:w="6388" w:type="dxa"/>
          </w:tcPr>
          <w:p w14:paraId="006327A5" w14:textId="77006FDA" w:rsidR="003A240E" w:rsidRDefault="0035066F" w:rsidP="00067160">
            <w:r>
              <w:t xml:space="preserve">User must be already registered with an account and logged into the account. </w:t>
            </w:r>
          </w:p>
          <w:p w14:paraId="5C55EE2E" w14:textId="77777777" w:rsidR="003A240E" w:rsidRDefault="003A240E" w:rsidP="00067160"/>
        </w:tc>
      </w:tr>
      <w:tr w:rsidR="0035066F" w14:paraId="32F84012" w14:textId="77777777" w:rsidTr="0035066F">
        <w:tc>
          <w:tcPr>
            <w:tcW w:w="2247" w:type="dxa"/>
          </w:tcPr>
          <w:p w14:paraId="61DAF4F4" w14:textId="77777777" w:rsidR="003A240E" w:rsidRPr="001D0ABF" w:rsidRDefault="003A240E" w:rsidP="00067160">
            <w:r w:rsidRPr="001D0ABF">
              <w:rPr>
                <w:b/>
              </w:rPr>
              <w:t>Post Conditions:</w:t>
            </w:r>
          </w:p>
        </w:tc>
        <w:tc>
          <w:tcPr>
            <w:tcW w:w="6388" w:type="dxa"/>
          </w:tcPr>
          <w:p w14:paraId="27F41CF1" w14:textId="4284D678" w:rsidR="003A240E" w:rsidRDefault="00445531" w:rsidP="00067160">
            <w:r>
              <w:t xml:space="preserve">User will be able to successfully select a vital sign. </w:t>
            </w:r>
          </w:p>
          <w:p w14:paraId="3CA221D2" w14:textId="77777777" w:rsidR="003A240E" w:rsidRDefault="003A240E" w:rsidP="00067160"/>
        </w:tc>
      </w:tr>
      <w:tr w:rsidR="0035066F" w14:paraId="0296C7B7" w14:textId="77777777" w:rsidTr="0035066F">
        <w:tc>
          <w:tcPr>
            <w:tcW w:w="2247" w:type="dxa"/>
          </w:tcPr>
          <w:p w14:paraId="78BEB0A7" w14:textId="77777777" w:rsidR="003A240E" w:rsidRPr="001D0ABF" w:rsidRDefault="003A240E" w:rsidP="00067160">
            <w:r w:rsidRPr="001D0ABF">
              <w:rPr>
                <w:b/>
              </w:rPr>
              <w:t>Other attributes:</w:t>
            </w:r>
          </w:p>
        </w:tc>
        <w:tc>
          <w:tcPr>
            <w:tcW w:w="6388" w:type="dxa"/>
          </w:tcPr>
          <w:p w14:paraId="468BE6C3" w14:textId="7D249B26" w:rsidR="003A240E" w:rsidRDefault="00445531" w:rsidP="00067160">
            <w:r>
              <w:t>N/A</w:t>
            </w:r>
          </w:p>
          <w:p w14:paraId="1515DB9D" w14:textId="77777777" w:rsidR="003A240E" w:rsidRDefault="003A240E" w:rsidP="00067160"/>
        </w:tc>
      </w:tr>
    </w:tbl>
    <w:p w14:paraId="72DB1EAB" w14:textId="77777777" w:rsidR="003A240E" w:rsidRDefault="003A240E" w:rsidP="00FA410B">
      <w:pPr>
        <w:pStyle w:val="BodyText2"/>
        <w:ind w:left="0"/>
      </w:pPr>
    </w:p>
    <w:p w14:paraId="62961B45" w14:textId="77777777" w:rsidR="0035066F" w:rsidRDefault="0035066F" w:rsidP="00FA410B">
      <w:pPr>
        <w:pStyle w:val="BodyText2"/>
        <w:ind w:left="0"/>
      </w:pPr>
    </w:p>
    <w:p w14:paraId="43918CED" w14:textId="77777777" w:rsidR="0035066F" w:rsidRPr="0035066F" w:rsidRDefault="0035066F" w:rsidP="0035066F">
      <w:pPr>
        <w:pStyle w:val="BodyText2"/>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0A2D8D17" w14:textId="77777777" w:rsidTr="00067160">
        <w:tc>
          <w:tcPr>
            <w:tcW w:w="2247" w:type="dxa"/>
          </w:tcPr>
          <w:p w14:paraId="41D839DD" w14:textId="77777777" w:rsidR="0035066F" w:rsidRPr="001D0ABF" w:rsidRDefault="0035066F" w:rsidP="00067160">
            <w:r w:rsidRPr="001D0ABF">
              <w:rPr>
                <w:b/>
              </w:rPr>
              <w:t>Requirement Title:</w:t>
            </w:r>
          </w:p>
          <w:p w14:paraId="1F309DFE" w14:textId="77777777" w:rsidR="0035066F" w:rsidRPr="001D0ABF" w:rsidRDefault="0035066F" w:rsidP="00067160">
            <w:pPr>
              <w:ind w:firstLine="720"/>
            </w:pPr>
          </w:p>
        </w:tc>
        <w:tc>
          <w:tcPr>
            <w:tcW w:w="6388" w:type="dxa"/>
          </w:tcPr>
          <w:p w14:paraId="2729D06C" w14:textId="77777777" w:rsidR="0035066F" w:rsidRDefault="0035066F" w:rsidP="00067160">
            <w:r>
              <w:t>Vital signs</w:t>
            </w:r>
          </w:p>
        </w:tc>
      </w:tr>
      <w:tr w:rsidR="0035066F" w14:paraId="177E512C" w14:textId="77777777" w:rsidTr="00067160">
        <w:tc>
          <w:tcPr>
            <w:tcW w:w="2247" w:type="dxa"/>
          </w:tcPr>
          <w:p w14:paraId="108A5445" w14:textId="77777777" w:rsidR="0035066F" w:rsidRPr="001D0ABF" w:rsidRDefault="0035066F" w:rsidP="00067160">
            <w:r w:rsidRPr="001D0ABF">
              <w:rPr>
                <w:b/>
              </w:rPr>
              <w:t>Sequence No:</w:t>
            </w:r>
          </w:p>
        </w:tc>
        <w:tc>
          <w:tcPr>
            <w:tcW w:w="6388" w:type="dxa"/>
          </w:tcPr>
          <w:p w14:paraId="25CF954A" w14:textId="6861FDA8" w:rsidR="0035066F" w:rsidRDefault="00A12341" w:rsidP="00067160">
            <w:r>
              <w:t>00</w:t>
            </w:r>
            <w:r w:rsidR="0035066F">
              <w:t>2</w:t>
            </w:r>
          </w:p>
          <w:p w14:paraId="279EF088" w14:textId="77777777" w:rsidR="0035066F" w:rsidRDefault="0035066F" w:rsidP="00067160"/>
        </w:tc>
      </w:tr>
      <w:tr w:rsidR="0035066F" w14:paraId="186B71B9" w14:textId="77777777" w:rsidTr="00067160">
        <w:trPr>
          <w:trHeight w:val="665"/>
        </w:trPr>
        <w:tc>
          <w:tcPr>
            <w:tcW w:w="2247" w:type="dxa"/>
          </w:tcPr>
          <w:p w14:paraId="63FCCE90" w14:textId="77777777" w:rsidR="0035066F" w:rsidRPr="001D0ABF" w:rsidRDefault="0035066F" w:rsidP="00067160">
            <w:r w:rsidRPr="001D0ABF">
              <w:rPr>
                <w:b/>
              </w:rPr>
              <w:t>Short description:</w:t>
            </w:r>
          </w:p>
        </w:tc>
        <w:tc>
          <w:tcPr>
            <w:tcW w:w="6388" w:type="dxa"/>
          </w:tcPr>
          <w:p w14:paraId="748D5263" w14:textId="3DF9EDE9" w:rsidR="0035066F" w:rsidRDefault="00445531" w:rsidP="00067160">
            <w:r>
              <w:t>Add data for selected vital sign</w:t>
            </w:r>
            <w:r w:rsidR="00A92618">
              <w:t>.</w:t>
            </w:r>
          </w:p>
          <w:p w14:paraId="6C9E8544" w14:textId="77777777" w:rsidR="0035066F" w:rsidRDefault="0035066F" w:rsidP="00067160"/>
        </w:tc>
      </w:tr>
      <w:tr w:rsidR="0035066F" w14:paraId="0E6585BD" w14:textId="77777777" w:rsidTr="00067160">
        <w:tc>
          <w:tcPr>
            <w:tcW w:w="2247" w:type="dxa"/>
          </w:tcPr>
          <w:p w14:paraId="6CF68EF6" w14:textId="77777777" w:rsidR="0035066F" w:rsidRPr="001D0ABF" w:rsidRDefault="0035066F" w:rsidP="00067160">
            <w:r w:rsidRPr="001D0ABF">
              <w:rPr>
                <w:b/>
              </w:rPr>
              <w:t>Description:</w:t>
            </w:r>
          </w:p>
        </w:tc>
        <w:tc>
          <w:tcPr>
            <w:tcW w:w="6388" w:type="dxa"/>
          </w:tcPr>
          <w:p w14:paraId="79E0D16E" w14:textId="145AFD7D" w:rsidR="0035066F" w:rsidRDefault="005227EE" w:rsidP="00445531">
            <w:r>
              <w:t>After choosing a vital sign, t</w:t>
            </w:r>
            <w:r w:rsidR="007E69D0">
              <w:t xml:space="preserve">he system will </w:t>
            </w:r>
            <w:r w:rsidR="00A92618">
              <w:t xml:space="preserve">allow the user to add </w:t>
            </w:r>
            <w:r w:rsidR="001312DD">
              <w:t>input for a selected vital sign.</w:t>
            </w:r>
          </w:p>
          <w:p w14:paraId="56F4F4F0" w14:textId="77777777" w:rsidR="0035066F" w:rsidRDefault="0035066F" w:rsidP="0035066F">
            <w:pPr>
              <w:pStyle w:val="ListParagraph"/>
            </w:pPr>
          </w:p>
        </w:tc>
      </w:tr>
      <w:tr w:rsidR="0035066F" w14:paraId="1610B8A0" w14:textId="77777777" w:rsidTr="00067160">
        <w:tc>
          <w:tcPr>
            <w:tcW w:w="2247" w:type="dxa"/>
          </w:tcPr>
          <w:p w14:paraId="67C8625F" w14:textId="77777777" w:rsidR="0035066F" w:rsidRPr="001D0ABF" w:rsidRDefault="0035066F" w:rsidP="00067160">
            <w:r w:rsidRPr="001D0ABF">
              <w:rPr>
                <w:b/>
              </w:rPr>
              <w:t>Pre-Conditions</w:t>
            </w:r>
            <w:r w:rsidRPr="001D0ABF">
              <w:t>:</w:t>
            </w:r>
          </w:p>
        </w:tc>
        <w:tc>
          <w:tcPr>
            <w:tcW w:w="6388" w:type="dxa"/>
          </w:tcPr>
          <w:p w14:paraId="24DF31B5" w14:textId="3DC124C9" w:rsidR="005227EE" w:rsidRDefault="005227EE" w:rsidP="00A4561F">
            <w:pPr>
              <w:pStyle w:val="ListParagraph"/>
              <w:numPr>
                <w:ilvl w:val="0"/>
                <w:numId w:val="30"/>
              </w:numPr>
            </w:pPr>
            <w:r>
              <w:t xml:space="preserve">User must be already registered with an account and logged into the account. </w:t>
            </w:r>
          </w:p>
          <w:p w14:paraId="0D72D7FE" w14:textId="748E2CB7" w:rsidR="0035066F" w:rsidRDefault="005227EE" w:rsidP="00A4561F">
            <w:pPr>
              <w:pStyle w:val="ListParagraph"/>
              <w:numPr>
                <w:ilvl w:val="0"/>
                <w:numId w:val="30"/>
              </w:numPr>
            </w:pPr>
            <w:r>
              <w:t xml:space="preserve">A vital sign needs to be already selected. </w:t>
            </w:r>
          </w:p>
          <w:p w14:paraId="45BA45B3" w14:textId="77777777" w:rsidR="0035066F" w:rsidRDefault="0035066F" w:rsidP="00067160"/>
        </w:tc>
      </w:tr>
      <w:tr w:rsidR="0035066F" w14:paraId="35387814" w14:textId="77777777" w:rsidTr="00067160">
        <w:tc>
          <w:tcPr>
            <w:tcW w:w="2247" w:type="dxa"/>
          </w:tcPr>
          <w:p w14:paraId="1A878860" w14:textId="77777777" w:rsidR="0035066F" w:rsidRPr="001D0ABF" w:rsidRDefault="0035066F" w:rsidP="00067160">
            <w:r w:rsidRPr="001D0ABF">
              <w:rPr>
                <w:b/>
              </w:rPr>
              <w:t>Post Conditions:</w:t>
            </w:r>
          </w:p>
        </w:tc>
        <w:tc>
          <w:tcPr>
            <w:tcW w:w="6388" w:type="dxa"/>
          </w:tcPr>
          <w:p w14:paraId="57F272BE" w14:textId="54BB6243" w:rsidR="0035066F" w:rsidRDefault="00A92618" w:rsidP="00067160">
            <w:r>
              <w:t xml:space="preserve">Data for a selected vital sign will be added. </w:t>
            </w:r>
          </w:p>
          <w:p w14:paraId="0B28BF1D" w14:textId="77777777" w:rsidR="0035066F" w:rsidRDefault="0035066F" w:rsidP="00067160"/>
        </w:tc>
      </w:tr>
      <w:tr w:rsidR="0035066F" w14:paraId="13F6F0CC" w14:textId="77777777" w:rsidTr="00067160">
        <w:tc>
          <w:tcPr>
            <w:tcW w:w="2247" w:type="dxa"/>
          </w:tcPr>
          <w:p w14:paraId="5263681D" w14:textId="77777777" w:rsidR="0035066F" w:rsidRPr="001D0ABF" w:rsidRDefault="0035066F" w:rsidP="00067160">
            <w:r w:rsidRPr="001D0ABF">
              <w:rPr>
                <w:b/>
              </w:rPr>
              <w:lastRenderedPageBreak/>
              <w:t>Other attributes:</w:t>
            </w:r>
          </w:p>
        </w:tc>
        <w:tc>
          <w:tcPr>
            <w:tcW w:w="6388" w:type="dxa"/>
          </w:tcPr>
          <w:p w14:paraId="4A9DFA00" w14:textId="33B5751D" w:rsidR="0035066F" w:rsidRDefault="00A92618" w:rsidP="00067160">
            <w:r>
              <w:t>N/A</w:t>
            </w:r>
          </w:p>
          <w:p w14:paraId="298CA732" w14:textId="77777777" w:rsidR="0035066F" w:rsidRDefault="0035066F" w:rsidP="00067160"/>
        </w:tc>
      </w:tr>
    </w:tbl>
    <w:p w14:paraId="51DDD689" w14:textId="77777777" w:rsidR="0035066F" w:rsidRPr="0035066F" w:rsidRDefault="0035066F" w:rsidP="00A92618">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71118F8B" w14:textId="77777777" w:rsidTr="00067160">
        <w:tc>
          <w:tcPr>
            <w:tcW w:w="2247" w:type="dxa"/>
          </w:tcPr>
          <w:p w14:paraId="467C27B3" w14:textId="77777777" w:rsidR="0035066F" w:rsidRPr="001D0ABF" w:rsidRDefault="0035066F" w:rsidP="00067160">
            <w:r w:rsidRPr="001D0ABF">
              <w:rPr>
                <w:b/>
              </w:rPr>
              <w:t>Requirement Title:</w:t>
            </w:r>
          </w:p>
          <w:p w14:paraId="240BE761" w14:textId="77777777" w:rsidR="0035066F" w:rsidRPr="001D0ABF" w:rsidRDefault="0035066F" w:rsidP="00067160">
            <w:pPr>
              <w:ind w:firstLine="720"/>
            </w:pPr>
          </w:p>
        </w:tc>
        <w:tc>
          <w:tcPr>
            <w:tcW w:w="6388" w:type="dxa"/>
          </w:tcPr>
          <w:p w14:paraId="77B8368C" w14:textId="77777777" w:rsidR="0035066F" w:rsidRDefault="0035066F" w:rsidP="00067160">
            <w:r>
              <w:t>Vital signs</w:t>
            </w:r>
          </w:p>
        </w:tc>
      </w:tr>
      <w:tr w:rsidR="0035066F" w14:paraId="52C346CA" w14:textId="77777777" w:rsidTr="00067160">
        <w:tc>
          <w:tcPr>
            <w:tcW w:w="2247" w:type="dxa"/>
          </w:tcPr>
          <w:p w14:paraId="49BCBCE9" w14:textId="77777777" w:rsidR="0035066F" w:rsidRPr="001D0ABF" w:rsidRDefault="0035066F" w:rsidP="00067160">
            <w:r w:rsidRPr="001D0ABF">
              <w:rPr>
                <w:b/>
              </w:rPr>
              <w:t>Sequence No:</w:t>
            </w:r>
          </w:p>
        </w:tc>
        <w:tc>
          <w:tcPr>
            <w:tcW w:w="6388" w:type="dxa"/>
          </w:tcPr>
          <w:p w14:paraId="68A80265" w14:textId="7F7B725D" w:rsidR="0035066F" w:rsidRDefault="00A12341" w:rsidP="00067160">
            <w:r>
              <w:t>00</w:t>
            </w:r>
            <w:r w:rsidR="00A92618">
              <w:t>3</w:t>
            </w:r>
          </w:p>
          <w:p w14:paraId="1070CF09" w14:textId="77777777" w:rsidR="0035066F" w:rsidRDefault="0035066F" w:rsidP="00067160"/>
        </w:tc>
      </w:tr>
      <w:tr w:rsidR="0035066F" w14:paraId="6ED04751" w14:textId="77777777" w:rsidTr="00067160">
        <w:trPr>
          <w:trHeight w:val="665"/>
        </w:trPr>
        <w:tc>
          <w:tcPr>
            <w:tcW w:w="2247" w:type="dxa"/>
          </w:tcPr>
          <w:p w14:paraId="287F87E7" w14:textId="77777777" w:rsidR="0035066F" w:rsidRPr="001D0ABF" w:rsidRDefault="0035066F" w:rsidP="00067160">
            <w:r w:rsidRPr="001D0ABF">
              <w:rPr>
                <w:b/>
              </w:rPr>
              <w:t>Short description:</w:t>
            </w:r>
          </w:p>
        </w:tc>
        <w:tc>
          <w:tcPr>
            <w:tcW w:w="6388" w:type="dxa"/>
          </w:tcPr>
          <w:p w14:paraId="3F8D7E90" w14:textId="3D4C04DA" w:rsidR="0035066F" w:rsidRDefault="00A92618" w:rsidP="00067160">
            <w:r>
              <w:t>Update</w:t>
            </w:r>
            <w:r w:rsidR="007A45F2">
              <w:t>/delete</w:t>
            </w:r>
            <w:r>
              <w:t xml:space="preserve"> data for a selected vital sign</w:t>
            </w:r>
            <w:r w:rsidR="0025243E">
              <w:t>.</w:t>
            </w:r>
          </w:p>
          <w:p w14:paraId="323D2564" w14:textId="77777777" w:rsidR="0035066F" w:rsidRDefault="0035066F" w:rsidP="00067160"/>
        </w:tc>
      </w:tr>
      <w:tr w:rsidR="0035066F" w14:paraId="70535427" w14:textId="77777777" w:rsidTr="00067160">
        <w:tc>
          <w:tcPr>
            <w:tcW w:w="2247" w:type="dxa"/>
          </w:tcPr>
          <w:p w14:paraId="474CCE09" w14:textId="77777777" w:rsidR="0035066F" w:rsidRPr="001D0ABF" w:rsidRDefault="0035066F" w:rsidP="00067160">
            <w:r w:rsidRPr="001D0ABF">
              <w:rPr>
                <w:b/>
              </w:rPr>
              <w:t>Description:</w:t>
            </w:r>
          </w:p>
        </w:tc>
        <w:tc>
          <w:tcPr>
            <w:tcW w:w="6388" w:type="dxa"/>
          </w:tcPr>
          <w:p w14:paraId="33EE65E1" w14:textId="3783E3D1" w:rsidR="00A92618" w:rsidRDefault="00A92618" w:rsidP="00A92618">
            <w:r>
              <w:t>When data for a vita</w:t>
            </w:r>
            <w:r w:rsidR="008D363B">
              <w:t>l sign already exists in the system</w:t>
            </w:r>
            <w:r>
              <w:t xml:space="preserve">, the system will allow the user to add </w:t>
            </w:r>
            <w:r w:rsidR="00A4561F">
              <w:t>a new input or update the previous data for the</w:t>
            </w:r>
            <w:r>
              <w:t xml:space="preserve"> selected vital sign.</w:t>
            </w:r>
            <w:r w:rsidR="007A45F2">
              <w:t xml:space="preserve"> User will also be able to delete an existing data, if necessary.</w:t>
            </w:r>
          </w:p>
          <w:p w14:paraId="33E4EC8B" w14:textId="77777777" w:rsidR="0035066F" w:rsidRDefault="0035066F" w:rsidP="0035066F"/>
        </w:tc>
      </w:tr>
      <w:tr w:rsidR="0035066F" w14:paraId="097BD2B9" w14:textId="77777777" w:rsidTr="00067160">
        <w:tc>
          <w:tcPr>
            <w:tcW w:w="2247" w:type="dxa"/>
          </w:tcPr>
          <w:p w14:paraId="47D05D32" w14:textId="77777777" w:rsidR="0035066F" w:rsidRPr="001D0ABF" w:rsidRDefault="0035066F" w:rsidP="00067160">
            <w:r w:rsidRPr="001D0ABF">
              <w:rPr>
                <w:b/>
              </w:rPr>
              <w:t>Pre-Conditions</w:t>
            </w:r>
            <w:r w:rsidRPr="001D0ABF">
              <w:t>:</w:t>
            </w:r>
          </w:p>
        </w:tc>
        <w:tc>
          <w:tcPr>
            <w:tcW w:w="6388" w:type="dxa"/>
          </w:tcPr>
          <w:p w14:paraId="66734BFE" w14:textId="679A6E64" w:rsidR="00A4561F" w:rsidRDefault="00A4561F" w:rsidP="00A4561F">
            <w:pPr>
              <w:pStyle w:val="ListParagraph"/>
              <w:numPr>
                <w:ilvl w:val="0"/>
                <w:numId w:val="29"/>
              </w:numPr>
            </w:pPr>
            <w:r>
              <w:t xml:space="preserve">User must be already registered with an account and logged into the account. </w:t>
            </w:r>
          </w:p>
          <w:p w14:paraId="1F9418EA" w14:textId="351032B8" w:rsidR="0035066F" w:rsidRDefault="00A4561F" w:rsidP="00A4561F">
            <w:pPr>
              <w:pStyle w:val="ListParagraph"/>
              <w:numPr>
                <w:ilvl w:val="0"/>
                <w:numId w:val="29"/>
              </w:numPr>
            </w:pPr>
            <w:r>
              <w:t>A vital sign needs to be already selected.</w:t>
            </w:r>
          </w:p>
          <w:p w14:paraId="755C6868" w14:textId="4E1FD73A" w:rsidR="00A4561F" w:rsidRDefault="00A4561F" w:rsidP="00A4561F">
            <w:pPr>
              <w:pStyle w:val="ListParagraph"/>
              <w:numPr>
                <w:ilvl w:val="0"/>
                <w:numId w:val="29"/>
              </w:numPr>
            </w:pPr>
            <w:r>
              <w:t xml:space="preserve">Data for a </w:t>
            </w:r>
            <w:r w:rsidR="00B60A6E">
              <w:t>selected vital sign exists.</w:t>
            </w:r>
          </w:p>
          <w:p w14:paraId="1C8A8778" w14:textId="77777777" w:rsidR="0035066F" w:rsidRDefault="0035066F" w:rsidP="00067160"/>
        </w:tc>
      </w:tr>
      <w:tr w:rsidR="0035066F" w14:paraId="73C13FAB" w14:textId="77777777" w:rsidTr="00067160">
        <w:tc>
          <w:tcPr>
            <w:tcW w:w="2247" w:type="dxa"/>
          </w:tcPr>
          <w:p w14:paraId="6E4FCBA9" w14:textId="77777777" w:rsidR="0035066F" w:rsidRPr="001D0ABF" w:rsidRDefault="0035066F" w:rsidP="00067160">
            <w:r w:rsidRPr="001D0ABF">
              <w:rPr>
                <w:b/>
              </w:rPr>
              <w:t>Post Conditions:</w:t>
            </w:r>
          </w:p>
        </w:tc>
        <w:tc>
          <w:tcPr>
            <w:tcW w:w="6388" w:type="dxa"/>
          </w:tcPr>
          <w:p w14:paraId="0645050A" w14:textId="789998B2" w:rsidR="0035066F" w:rsidRDefault="00B60A6E" w:rsidP="00067160">
            <w:r>
              <w:t xml:space="preserve">Previous </w:t>
            </w:r>
            <w:r w:rsidR="0025243E">
              <w:t>da</w:t>
            </w:r>
            <w:bookmarkStart w:id="14" w:name="_GoBack"/>
            <w:bookmarkEnd w:id="14"/>
            <w:r w:rsidR="0025243E">
              <w:t>ta f</w:t>
            </w:r>
            <w:r w:rsidR="007A45F2">
              <w:t xml:space="preserve">or a vital sign will be updated or deleted. </w:t>
            </w:r>
          </w:p>
          <w:p w14:paraId="262EFD89" w14:textId="77777777" w:rsidR="0035066F" w:rsidRDefault="0035066F" w:rsidP="00067160"/>
        </w:tc>
      </w:tr>
      <w:tr w:rsidR="0035066F" w14:paraId="5FEC282F" w14:textId="77777777" w:rsidTr="00067160">
        <w:tc>
          <w:tcPr>
            <w:tcW w:w="2247" w:type="dxa"/>
          </w:tcPr>
          <w:p w14:paraId="57B46739" w14:textId="77777777" w:rsidR="0035066F" w:rsidRPr="001D0ABF" w:rsidRDefault="0035066F" w:rsidP="00067160">
            <w:r w:rsidRPr="001D0ABF">
              <w:rPr>
                <w:b/>
              </w:rPr>
              <w:t>Other attributes:</w:t>
            </w:r>
          </w:p>
        </w:tc>
        <w:tc>
          <w:tcPr>
            <w:tcW w:w="6388" w:type="dxa"/>
          </w:tcPr>
          <w:p w14:paraId="3EE8E952" w14:textId="75ECA5A2" w:rsidR="0035066F" w:rsidRDefault="0025243E" w:rsidP="00067160">
            <w:r>
              <w:t>N/A</w:t>
            </w:r>
          </w:p>
          <w:p w14:paraId="084BD30C" w14:textId="77777777" w:rsidR="0035066F" w:rsidRDefault="0035066F" w:rsidP="00067160"/>
        </w:tc>
      </w:tr>
    </w:tbl>
    <w:p w14:paraId="7D26BAEB" w14:textId="77777777" w:rsidR="0035066F" w:rsidRDefault="0035066F" w:rsidP="00FA410B">
      <w:pPr>
        <w:pStyle w:val="BodyText2"/>
        <w:ind w:left="0"/>
      </w:pPr>
    </w:p>
    <w:p w14:paraId="76E292AE" w14:textId="6F78DF7D" w:rsidR="00FA410B" w:rsidRDefault="00FA410B" w:rsidP="00FA410B">
      <w:pPr>
        <w:pStyle w:val="BodyText2"/>
        <w:ind w:left="0"/>
      </w:pPr>
    </w:p>
    <w:p w14:paraId="7FA58E82" w14:textId="66A20D19" w:rsidR="00FA410B" w:rsidRDefault="00FA410B" w:rsidP="00027EAE">
      <w:pPr>
        <w:pStyle w:val="Heading2"/>
        <w:rPr>
          <w:rFonts w:ascii="Times New Roman" w:hAnsi="Times New Roman"/>
        </w:rPr>
      </w:pPr>
      <w:bookmarkStart w:id="15" w:name="_Toc476009504"/>
      <w:r>
        <w:t>4.3 “Medication” Requirements</w:t>
      </w:r>
      <w:bookmarkEnd w:id="15"/>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FA410B" w14:paraId="32D49727" w14:textId="77777777" w:rsidTr="006D7F29">
        <w:tc>
          <w:tcPr>
            <w:tcW w:w="2268" w:type="dxa"/>
            <w:tcBorders>
              <w:top w:val="single" w:sz="4" w:space="0" w:color="000000"/>
              <w:left w:val="single" w:sz="4" w:space="0" w:color="000000"/>
              <w:bottom w:val="single" w:sz="4" w:space="0" w:color="000000"/>
              <w:right w:val="single" w:sz="4" w:space="0" w:color="000000"/>
            </w:tcBorders>
          </w:tcPr>
          <w:p w14:paraId="0D591A80" w14:textId="77777777" w:rsidR="00FA410B" w:rsidRDefault="00FA410B" w:rsidP="006D7F29">
            <w:r>
              <w:rPr>
                <w:b/>
              </w:rPr>
              <w:t>Requirement Title:</w:t>
            </w:r>
          </w:p>
          <w:p w14:paraId="2E5A4AFC" w14:textId="77777777" w:rsidR="00FA410B" w:rsidRDefault="00FA410B" w:rsidP="006D7F29">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43446B49" w14:textId="389590F4" w:rsidR="00FA410B" w:rsidRDefault="00FA410B" w:rsidP="006D7F29">
            <w:r>
              <w:t>Medication</w:t>
            </w:r>
          </w:p>
        </w:tc>
      </w:tr>
      <w:tr w:rsidR="00FA410B" w14:paraId="5EEA2824"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20B77F86" w14:textId="77777777" w:rsidR="00FA410B" w:rsidRDefault="00FA410B" w:rsidP="006D7F29">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1449956F" w14:textId="77777777" w:rsidR="00027EAE" w:rsidRDefault="00FA410B" w:rsidP="006D7F29">
            <w:r>
              <w:t>001</w:t>
            </w:r>
          </w:p>
          <w:p w14:paraId="3E084920" w14:textId="3E1DB22F" w:rsidR="00FA410B" w:rsidRDefault="00FA410B" w:rsidP="006D7F29"/>
        </w:tc>
      </w:tr>
      <w:tr w:rsidR="00FA410B" w14:paraId="397CC669" w14:textId="77777777" w:rsidTr="006D7F29">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812CCE9" w14:textId="77777777" w:rsidR="00FA410B" w:rsidRDefault="00FA410B" w:rsidP="006D7F29">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644BECB2" w14:textId="77777777" w:rsidR="00FA410B" w:rsidRDefault="00FA410B" w:rsidP="006D7F29"/>
          <w:p w14:paraId="4FC451A3" w14:textId="77777777" w:rsidR="00FA410B" w:rsidRDefault="00FA410B" w:rsidP="006D7F29">
            <w:r>
              <w:t>Search medication in the medicine list (Medication exists)</w:t>
            </w:r>
          </w:p>
        </w:tc>
      </w:tr>
      <w:tr w:rsidR="00FA410B" w14:paraId="5F6F620B"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02D48F14" w14:textId="77777777" w:rsidR="00FA410B" w:rsidRDefault="00FA410B" w:rsidP="006D7F29">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F819914" w14:textId="77777777" w:rsidR="00FA410B" w:rsidRDefault="00FA410B" w:rsidP="006D7F29"/>
          <w:p w14:paraId="19DA718E" w14:textId="77777777" w:rsidR="00FA410B" w:rsidRDefault="00FA410B" w:rsidP="006D7F29">
            <w:r>
              <w:t>The system shall search if the entered medication is in the list of medicines.</w:t>
            </w:r>
          </w:p>
          <w:p w14:paraId="6C432488" w14:textId="77777777" w:rsidR="00FA410B" w:rsidRDefault="00FA410B" w:rsidP="006D7F29">
            <w:r>
              <w:t>If the medicine is in the list, the system shall check notes for any allergy symptoms.</w:t>
            </w:r>
          </w:p>
          <w:p w14:paraId="66DD6E57" w14:textId="77777777" w:rsidR="00FA410B" w:rsidRDefault="00FA410B" w:rsidP="006D7F29">
            <w:r>
              <w:t>The system shall notify the user of any allergy symptoms.</w:t>
            </w:r>
          </w:p>
          <w:p w14:paraId="57DEE009" w14:textId="77777777" w:rsidR="00FA410B" w:rsidRDefault="00FA410B" w:rsidP="006D7F29"/>
          <w:p w14:paraId="1C45B0B5" w14:textId="77777777" w:rsidR="00FA410B" w:rsidRDefault="00FA410B" w:rsidP="006D7F29"/>
          <w:p w14:paraId="3898D7C3" w14:textId="77777777" w:rsidR="00FA410B" w:rsidRDefault="00FA410B" w:rsidP="006D7F29">
            <w:r>
              <w:t>Inputs:</w:t>
            </w:r>
          </w:p>
          <w:p w14:paraId="5A9A1CAB" w14:textId="77777777" w:rsidR="00FA410B" w:rsidRDefault="00FA410B" w:rsidP="006D7F29">
            <w:pPr>
              <w:pStyle w:val="ListParagraph"/>
              <w:numPr>
                <w:ilvl w:val="0"/>
                <w:numId w:val="20"/>
              </w:numPr>
            </w:pPr>
            <w:r>
              <w:t>Medication name</w:t>
            </w:r>
          </w:p>
          <w:p w14:paraId="654ABB3D" w14:textId="77777777" w:rsidR="00FA410B" w:rsidRDefault="00FA410B" w:rsidP="006D7F29"/>
          <w:p w14:paraId="5C87C3CC" w14:textId="77777777" w:rsidR="00FA410B" w:rsidRDefault="00FA410B" w:rsidP="006D7F29"/>
        </w:tc>
      </w:tr>
      <w:tr w:rsidR="00FA410B" w14:paraId="2A33C6A0"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4F112047" w14:textId="77777777" w:rsidR="00FA410B" w:rsidRDefault="00FA410B" w:rsidP="006D7F29">
            <w:r>
              <w:rPr>
                <w:b/>
              </w:rPr>
              <w:lastRenderedPageBreak/>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0AA6667F" w14:textId="77777777" w:rsidR="00FA410B" w:rsidRDefault="00FA410B" w:rsidP="006D7F29">
            <w:r>
              <w:t>The user must be logged in.</w:t>
            </w:r>
          </w:p>
          <w:p w14:paraId="2CB6DE38" w14:textId="77777777" w:rsidR="00FA410B" w:rsidRDefault="00FA410B" w:rsidP="006D7F29">
            <w:r>
              <w:t>The medication should have been entered.</w:t>
            </w:r>
          </w:p>
          <w:p w14:paraId="05946D5A" w14:textId="77777777" w:rsidR="00FA410B" w:rsidRDefault="00FA410B" w:rsidP="006D7F29"/>
        </w:tc>
      </w:tr>
      <w:tr w:rsidR="00FA410B" w14:paraId="0A6ECD48"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1F57B30E" w14:textId="77777777" w:rsidR="00FA410B" w:rsidRDefault="00FA410B" w:rsidP="006D7F29">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027CEC24" w14:textId="77777777" w:rsidR="00FA410B" w:rsidRDefault="00FA410B" w:rsidP="006D7F29">
            <w:r>
              <w:t>Notes should have been checked.</w:t>
            </w:r>
          </w:p>
          <w:p w14:paraId="0D7BE292" w14:textId="77777777" w:rsidR="00FA410B" w:rsidRDefault="00FA410B" w:rsidP="006D7F29">
            <w:r>
              <w:t>The individual/user must have been notified of any existing allergy symptoms.</w:t>
            </w:r>
          </w:p>
          <w:p w14:paraId="26D31239" w14:textId="77777777" w:rsidR="00FA410B" w:rsidRDefault="00FA410B" w:rsidP="006D7F29"/>
        </w:tc>
      </w:tr>
      <w:tr w:rsidR="00FA410B" w14:paraId="152F3005"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57C5FBF3" w14:textId="77777777" w:rsidR="00FA410B" w:rsidRDefault="00FA410B" w:rsidP="006D7F29">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37CC8C5" w14:textId="0EB9ED57" w:rsidR="00FA410B" w:rsidRDefault="00FA410B" w:rsidP="006D7F29">
            <w:r>
              <w:t>The medication should be in the medicine list.</w:t>
            </w:r>
          </w:p>
        </w:tc>
      </w:tr>
    </w:tbl>
    <w:p w14:paraId="4E51EC6F" w14:textId="77777777" w:rsidR="00FA410B" w:rsidRDefault="00FA410B" w:rsidP="00FA410B"/>
    <w:p w14:paraId="37E83624"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5C59BD6A" w14:textId="77777777" w:rsidTr="006D7F29">
        <w:tc>
          <w:tcPr>
            <w:tcW w:w="2268" w:type="dxa"/>
          </w:tcPr>
          <w:p w14:paraId="6271D86B" w14:textId="77777777" w:rsidR="00FA410B" w:rsidRPr="001D0ABF" w:rsidRDefault="00FA410B" w:rsidP="006D7F29">
            <w:r w:rsidRPr="001D0ABF">
              <w:rPr>
                <w:b/>
              </w:rPr>
              <w:t>Requirement Title:</w:t>
            </w:r>
          </w:p>
          <w:p w14:paraId="44887CCD" w14:textId="77777777" w:rsidR="00FA410B" w:rsidRPr="001D0ABF" w:rsidRDefault="00FA410B" w:rsidP="006D7F29">
            <w:pPr>
              <w:ind w:firstLine="720"/>
            </w:pPr>
          </w:p>
        </w:tc>
        <w:tc>
          <w:tcPr>
            <w:tcW w:w="6588" w:type="dxa"/>
          </w:tcPr>
          <w:p w14:paraId="0ACC5807" w14:textId="39E721D7" w:rsidR="00FA410B" w:rsidRDefault="00FA410B" w:rsidP="006D7F29">
            <w:r>
              <w:t>Medication</w:t>
            </w:r>
          </w:p>
        </w:tc>
      </w:tr>
      <w:tr w:rsidR="00FA410B" w14:paraId="76FD004A" w14:textId="77777777" w:rsidTr="006D7F29">
        <w:tc>
          <w:tcPr>
            <w:tcW w:w="2268" w:type="dxa"/>
          </w:tcPr>
          <w:p w14:paraId="79C4602C" w14:textId="77777777" w:rsidR="00FA410B" w:rsidRPr="001D0ABF" w:rsidRDefault="00FA410B" w:rsidP="006D7F29">
            <w:r w:rsidRPr="001D0ABF">
              <w:rPr>
                <w:b/>
              </w:rPr>
              <w:t>Sequence No:</w:t>
            </w:r>
          </w:p>
        </w:tc>
        <w:tc>
          <w:tcPr>
            <w:tcW w:w="6588" w:type="dxa"/>
          </w:tcPr>
          <w:p w14:paraId="6BD659AA" w14:textId="77777777" w:rsidR="00FA410B" w:rsidRDefault="00FA410B" w:rsidP="006D7F29">
            <w:r>
              <w:t>002</w:t>
            </w:r>
          </w:p>
          <w:p w14:paraId="11474A60" w14:textId="25BA0173" w:rsidR="00027EAE" w:rsidRDefault="00027EAE" w:rsidP="006D7F29"/>
        </w:tc>
      </w:tr>
      <w:tr w:rsidR="00FA410B" w14:paraId="73A07349" w14:textId="77777777" w:rsidTr="006D7F29">
        <w:trPr>
          <w:trHeight w:val="665"/>
        </w:trPr>
        <w:tc>
          <w:tcPr>
            <w:tcW w:w="2268" w:type="dxa"/>
          </w:tcPr>
          <w:p w14:paraId="630118A8" w14:textId="77777777" w:rsidR="00FA410B" w:rsidRPr="001D0ABF" w:rsidRDefault="00FA410B" w:rsidP="006D7F29">
            <w:r w:rsidRPr="001D0ABF">
              <w:rPr>
                <w:b/>
              </w:rPr>
              <w:t>Short description:</w:t>
            </w:r>
          </w:p>
        </w:tc>
        <w:tc>
          <w:tcPr>
            <w:tcW w:w="6588" w:type="dxa"/>
          </w:tcPr>
          <w:p w14:paraId="12EB9ADB" w14:textId="77777777" w:rsidR="00FA410B" w:rsidRDefault="00FA410B" w:rsidP="006D7F29">
            <w:r>
              <w:t>Search medication in the medicine list (Medication does not exist)</w:t>
            </w:r>
          </w:p>
        </w:tc>
      </w:tr>
      <w:tr w:rsidR="00FA410B" w14:paraId="12294CFB" w14:textId="77777777" w:rsidTr="006D7F29">
        <w:tc>
          <w:tcPr>
            <w:tcW w:w="2268" w:type="dxa"/>
          </w:tcPr>
          <w:p w14:paraId="6D73AC68" w14:textId="77777777" w:rsidR="00FA410B" w:rsidRPr="001D0ABF" w:rsidRDefault="00FA410B" w:rsidP="006D7F29">
            <w:r w:rsidRPr="001D0ABF">
              <w:rPr>
                <w:b/>
              </w:rPr>
              <w:t>Description:</w:t>
            </w:r>
          </w:p>
        </w:tc>
        <w:tc>
          <w:tcPr>
            <w:tcW w:w="6588" w:type="dxa"/>
          </w:tcPr>
          <w:p w14:paraId="58D1ECB6" w14:textId="77777777" w:rsidR="00FA410B" w:rsidRDefault="00FA410B" w:rsidP="006D7F29">
            <w:r>
              <w:t>The system shall search if the entered medication is in the list of medicines.</w:t>
            </w:r>
          </w:p>
          <w:p w14:paraId="0872EB78" w14:textId="77777777" w:rsidR="00FA410B" w:rsidRDefault="00FA410B" w:rsidP="006D7F29">
            <w:r>
              <w:t>If the medicine is not in the list, the system shall update the medicine list.</w:t>
            </w:r>
          </w:p>
          <w:p w14:paraId="3BC01CE8" w14:textId="77777777" w:rsidR="00FA410B" w:rsidRDefault="00FA410B" w:rsidP="006D7F29">
            <w:r>
              <w:t>The system shall add a new note for any allergy symptoms.</w:t>
            </w:r>
          </w:p>
          <w:p w14:paraId="315482C3" w14:textId="77777777" w:rsidR="00FA410B" w:rsidRDefault="00FA410B" w:rsidP="006D7F29"/>
        </w:tc>
      </w:tr>
      <w:tr w:rsidR="00FA410B" w14:paraId="1B829161" w14:textId="77777777" w:rsidTr="006D7F29">
        <w:tc>
          <w:tcPr>
            <w:tcW w:w="2268" w:type="dxa"/>
          </w:tcPr>
          <w:p w14:paraId="557B005D" w14:textId="77777777" w:rsidR="00FA410B" w:rsidRPr="001D0ABF" w:rsidRDefault="00FA410B" w:rsidP="006D7F29">
            <w:r w:rsidRPr="001D0ABF">
              <w:rPr>
                <w:b/>
              </w:rPr>
              <w:t>Pre-Conditions</w:t>
            </w:r>
            <w:r w:rsidRPr="001D0ABF">
              <w:t>:</w:t>
            </w:r>
          </w:p>
        </w:tc>
        <w:tc>
          <w:tcPr>
            <w:tcW w:w="6588" w:type="dxa"/>
          </w:tcPr>
          <w:p w14:paraId="5D7EEBCF" w14:textId="77777777" w:rsidR="00FA410B" w:rsidRDefault="00FA410B" w:rsidP="006D7F29">
            <w:r>
              <w:t>The user must be logged in.</w:t>
            </w:r>
          </w:p>
          <w:p w14:paraId="1DDD5000" w14:textId="77777777" w:rsidR="00FA410B" w:rsidRDefault="00FA410B" w:rsidP="006D7F29">
            <w:r>
              <w:t>The medi</w:t>
            </w:r>
            <w:r w:rsidR="001312DD">
              <w:t>cation should have been entered</w:t>
            </w:r>
            <w:r w:rsidR="005227EE">
              <w:t>.</w:t>
            </w:r>
          </w:p>
          <w:p w14:paraId="4EAB44FE" w14:textId="2ABB21E2" w:rsidR="005227EE" w:rsidRDefault="005227EE" w:rsidP="006D7F29"/>
        </w:tc>
      </w:tr>
      <w:tr w:rsidR="00FA410B" w14:paraId="066355F1" w14:textId="77777777" w:rsidTr="006D7F29">
        <w:tc>
          <w:tcPr>
            <w:tcW w:w="2268" w:type="dxa"/>
          </w:tcPr>
          <w:p w14:paraId="7B0FE630" w14:textId="4E52E498" w:rsidR="00FA410B" w:rsidRPr="001D0ABF" w:rsidRDefault="00FA410B" w:rsidP="006D7F29">
            <w:r w:rsidRPr="001D0ABF">
              <w:rPr>
                <w:b/>
              </w:rPr>
              <w:t>Post Conditions:</w:t>
            </w:r>
          </w:p>
        </w:tc>
        <w:tc>
          <w:tcPr>
            <w:tcW w:w="6588" w:type="dxa"/>
          </w:tcPr>
          <w:p w14:paraId="687AB7C5" w14:textId="77777777" w:rsidR="00FA410B" w:rsidRDefault="00FA410B" w:rsidP="006D7F29">
            <w:r>
              <w:t>The medicine list must have been updated.</w:t>
            </w:r>
          </w:p>
          <w:p w14:paraId="4C2A1B3A" w14:textId="77777777" w:rsidR="00FA410B" w:rsidRDefault="00FA410B" w:rsidP="006D7F29"/>
        </w:tc>
      </w:tr>
      <w:tr w:rsidR="00FA410B" w14:paraId="1E56FDF2" w14:textId="77777777" w:rsidTr="006D7F29">
        <w:tc>
          <w:tcPr>
            <w:tcW w:w="2268" w:type="dxa"/>
          </w:tcPr>
          <w:p w14:paraId="2BE4B82C" w14:textId="77777777" w:rsidR="00FA410B" w:rsidRPr="001D0ABF" w:rsidRDefault="00FA410B" w:rsidP="006D7F29">
            <w:r w:rsidRPr="001D0ABF">
              <w:rPr>
                <w:b/>
              </w:rPr>
              <w:t>Other attributes:</w:t>
            </w:r>
          </w:p>
        </w:tc>
        <w:tc>
          <w:tcPr>
            <w:tcW w:w="6588" w:type="dxa"/>
          </w:tcPr>
          <w:p w14:paraId="1A753AA1" w14:textId="5D1877D4" w:rsidR="00FA410B" w:rsidRDefault="00FA410B" w:rsidP="006D7F29">
            <w:r>
              <w:t>The medication should not be in the medication list.</w:t>
            </w:r>
          </w:p>
        </w:tc>
      </w:tr>
    </w:tbl>
    <w:p w14:paraId="0A58DD06" w14:textId="77777777" w:rsidR="00FA410B" w:rsidRDefault="00FA410B" w:rsidP="00FA410B"/>
    <w:p w14:paraId="0E23D3D3" w14:textId="77777777" w:rsidR="00FA410B" w:rsidRDefault="00FA410B" w:rsidP="00FA410B">
      <w:pPr>
        <w:pStyle w:val="BodyText2"/>
        <w:ind w:left="0"/>
      </w:pPr>
    </w:p>
    <w:p w14:paraId="0F81F250"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4B80C12" w14:textId="77777777" w:rsidTr="006D7F29">
        <w:tc>
          <w:tcPr>
            <w:tcW w:w="2268" w:type="dxa"/>
          </w:tcPr>
          <w:p w14:paraId="0739A46F" w14:textId="77777777" w:rsidR="00FA410B" w:rsidRPr="001D0ABF" w:rsidRDefault="00FA410B" w:rsidP="006D7F29">
            <w:r w:rsidRPr="001D0ABF">
              <w:rPr>
                <w:b/>
              </w:rPr>
              <w:t>Requirement Title:</w:t>
            </w:r>
          </w:p>
          <w:p w14:paraId="4965E0BC" w14:textId="77777777" w:rsidR="00FA410B" w:rsidRPr="001D0ABF" w:rsidRDefault="00FA410B" w:rsidP="006D7F29">
            <w:pPr>
              <w:ind w:firstLine="720"/>
            </w:pPr>
          </w:p>
        </w:tc>
        <w:tc>
          <w:tcPr>
            <w:tcW w:w="6588" w:type="dxa"/>
          </w:tcPr>
          <w:p w14:paraId="06206B11" w14:textId="28C9DB9C" w:rsidR="00FA410B" w:rsidRDefault="00FA410B" w:rsidP="006D7F29">
            <w:r>
              <w:t>Medication</w:t>
            </w:r>
          </w:p>
        </w:tc>
      </w:tr>
      <w:tr w:rsidR="00FA410B" w14:paraId="1389E288" w14:textId="77777777" w:rsidTr="006D7F29">
        <w:tc>
          <w:tcPr>
            <w:tcW w:w="2268" w:type="dxa"/>
          </w:tcPr>
          <w:p w14:paraId="43B3DE6A" w14:textId="77777777" w:rsidR="00FA410B" w:rsidRPr="001D0ABF" w:rsidRDefault="00FA410B" w:rsidP="006D7F29">
            <w:r w:rsidRPr="001D0ABF">
              <w:rPr>
                <w:b/>
              </w:rPr>
              <w:t>Sequence No:</w:t>
            </w:r>
          </w:p>
        </w:tc>
        <w:tc>
          <w:tcPr>
            <w:tcW w:w="6588" w:type="dxa"/>
          </w:tcPr>
          <w:p w14:paraId="0E00526D" w14:textId="77777777" w:rsidR="00027EAE" w:rsidRDefault="00FA410B" w:rsidP="006D7F29">
            <w:r>
              <w:t>003</w:t>
            </w:r>
          </w:p>
          <w:p w14:paraId="4B6F9A93" w14:textId="71EF8CFA" w:rsidR="00FA410B" w:rsidRDefault="00FA410B" w:rsidP="006D7F29"/>
        </w:tc>
      </w:tr>
      <w:tr w:rsidR="00FA410B" w14:paraId="26C35598" w14:textId="77777777" w:rsidTr="006D7F29">
        <w:trPr>
          <w:trHeight w:val="665"/>
        </w:trPr>
        <w:tc>
          <w:tcPr>
            <w:tcW w:w="2268" w:type="dxa"/>
          </w:tcPr>
          <w:p w14:paraId="2BC428D0" w14:textId="77777777" w:rsidR="00FA410B" w:rsidRPr="001D0ABF" w:rsidRDefault="00FA410B" w:rsidP="006D7F29">
            <w:r w:rsidRPr="001D0ABF">
              <w:rPr>
                <w:b/>
              </w:rPr>
              <w:t>Short description:</w:t>
            </w:r>
          </w:p>
        </w:tc>
        <w:tc>
          <w:tcPr>
            <w:tcW w:w="6588" w:type="dxa"/>
          </w:tcPr>
          <w:p w14:paraId="1F5E9040" w14:textId="77777777" w:rsidR="00FA410B" w:rsidRDefault="00FA410B" w:rsidP="006D7F29"/>
          <w:p w14:paraId="09D0B52E" w14:textId="77777777" w:rsidR="00FA410B" w:rsidRDefault="00FA410B" w:rsidP="006D7F29">
            <w:r>
              <w:t>Update new prescription</w:t>
            </w:r>
          </w:p>
        </w:tc>
      </w:tr>
      <w:tr w:rsidR="00FA410B" w14:paraId="26691C4C" w14:textId="77777777" w:rsidTr="006D7F29">
        <w:tc>
          <w:tcPr>
            <w:tcW w:w="2268" w:type="dxa"/>
          </w:tcPr>
          <w:p w14:paraId="2EB75E52" w14:textId="77777777" w:rsidR="00FA410B" w:rsidRPr="001D0ABF" w:rsidRDefault="00FA410B" w:rsidP="006D7F29">
            <w:r w:rsidRPr="001D0ABF">
              <w:rPr>
                <w:b/>
              </w:rPr>
              <w:t>Description:</w:t>
            </w:r>
          </w:p>
        </w:tc>
        <w:tc>
          <w:tcPr>
            <w:tcW w:w="6588" w:type="dxa"/>
          </w:tcPr>
          <w:p w14:paraId="4BAA28CF" w14:textId="77777777" w:rsidR="00FA410B" w:rsidRDefault="00FA410B" w:rsidP="006D7F29"/>
          <w:p w14:paraId="59EC6FCE" w14:textId="77777777" w:rsidR="00FA410B" w:rsidRDefault="00FA410B" w:rsidP="006D7F29">
            <w:r>
              <w:t>After checking notes and updating the medicine list, the system shall update a new prescription for the user.</w:t>
            </w:r>
          </w:p>
          <w:p w14:paraId="6C7FD465" w14:textId="77777777" w:rsidR="00FA410B" w:rsidRDefault="00FA410B" w:rsidP="006D7F29">
            <w:r>
              <w:t>The system shall include the prescription date, the amount of dose and the time for the medication to be taken.</w:t>
            </w:r>
          </w:p>
          <w:p w14:paraId="5178E800" w14:textId="0DD2D69C" w:rsidR="005227EE" w:rsidRDefault="005227EE" w:rsidP="006D7F29"/>
        </w:tc>
      </w:tr>
      <w:tr w:rsidR="00FA410B" w14:paraId="5CB18690" w14:textId="77777777" w:rsidTr="006D7F29">
        <w:tc>
          <w:tcPr>
            <w:tcW w:w="2268" w:type="dxa"/>
          </w:tcPr>
          <w:p w14:paraId="296F5059" w14:textId="77777777" w:rsidR="00FA410B" w:rsidRPr="001D0ABF" w:rsidRDefault="00FA410B" w:rsidP="006D7F29">
            <w:r w:rsidRPr="001D0ABF">
              <w:rPr>
                <w:b/>
              </w:rPr>
              <w:lastRenderedPageBreak/>
              <w:t>Pre-Conditions</w:t>
            </w:r>
            <w:r w:rsidRPr="001D0ABF">
              <w:t>:</w:t>
            </w:r>
          </w:p>
        </w:tc>
        <w:tc>
          <w:tcPr>
            <w:tcW w:w="6588" w:type="dxa"/>
          </w:tcPr>
          <w:p w14:paraId="3CD0ADCC" w14:textId="77777777" w:rsidR="00FA410B" w:rsidRDefault="00FA410B" w:rsidP="006D7F29">
            <w:r>
              <w:t>The user must be logged in.</w:t>
            </w:r>
          </w:p>
          <w:p w14:paraId="2CA82EEC" w14:textId="77777777" w:rsidR="00FA410B" w:rsidRDefault="00FA410B" w:rsidP="006D7F29">
            <w:r>
              <w:t>The medicine should be in the list.</w:t>
            </w:r>
          </w:p>
          <w:p w14:paraId="58F1036E" w14:textId="77777777" w:rsidR="00FA410B" w:rsidRDefault="00FA410B" w:rsidP="006D7F29">
            <w:r>
              <w:t>The notes should have been checked.</w:t>
            </w:r>
          </w:p>
          <w:p w14:paraId="327F677A" w14:textId="7F040998" w:rsidR="005227EE" w:rsidRDefault="005227EE" w:rsidP="006D7F29"/>
        </w:tc>
      </w:tr>
      <w:tr w:rsidR="00FA410B" w14:paraId="366D7534" w14:textId="77777777" w:rsidTr="006D7F29">
        <w:tc>
          <w:tcPr>
            <w:tcW w:w="2268" w:type="dxa"/>
          </w:tcPr>
          <w:p w14:paraId="21843AF3" w14:textId="77777777" w:rsidR="00FA410B" w:rsidRPr="001D0ABF" w:rsidRDefault="00FA410B" w:rsidP="006D7F29">
            <w:r w:rsidRPr="001D0ABF">
              <w:rPr>
                <w:b/>
              </w:rPr>
              <w:t>Post Conditions:</w:t>
            </w:r>
          </w:p>
        </w:tc>
        <w:tc>
          <w:tcPr>
            <w:tcW w:w="6588" w:type="dxa"/>
          </w:tcPr>
          <w:p w14:paraId="7E7C738E" w14:textId="77777777" w:rsidR="00FA410B" w:rsidRDefault="00FA410B" w:rsidP="006D7F29">
            <w:r>
              <w:t>A new prescription should be available for the user.</w:t>
            </w:r>
          </w:p>
          <w:p w14:paraId="0573616E" w14:textId="77777777" w:rsidR="00FA410B" w:rsidRDefault="00FA410B" w:rsidP="006D7F29"/>
        </w:tc>
      </w:tr>
      <w:tr w:rsidR="00FA410B" w14:paraId="61BF7D35" w14:textId="77777777" w:rsidTr="006D7F29">
        <w:tc>
          <w:tcPr>
            <w:tcW w:w="2268" w:type="dxa"/>
          </w:tcPr>
          <w:p w14:paraId="2036273B" w14:textId="77777777" w:rsidR="00FA410B" w:rsidRPr="001D0ABF" w:rsidRDefault="00FA410B" w:rsidP="006D7F29">
            <w:r w:rsidRPr="001D0ABF">
              <w:rPr>
                <w:b/>
              </w:rPr>
              <w:t>Other attributes:</w:t>
            </w:r>
          </w:p>
        </w:tc>
        <w:tc>
          <w:tcPr>
            <w:tcW w:w="6588" w:type="dxa"/>
          </w:tcPr>
          <w:p w14:paraId="05388184" w14:textId="77777777" w:rsidR="00FA410B" w:rsidRDefault="00FA410B" w:rsidP="006D7F29">
            <w:r>
              <w:t>The system shall have an alarm to make sure the user takes the right dose of medication on time.</w:t>
            </w:r>
          </w:p>
          <w:p w14:paraId="0B8AAA9A" w14:textId="77777777" w:rsidR="00FA410B" w:rsidRDefault="00FA410B" w:rsidP="006D7F29"/>
        </w:tc>
      </w:tr>
    </w:tbl>
    <w:p w14:paraId="0B22AA89" w14:textId="7385FACC" w:rsidR="00FA410B" w:rsidRDefault="00FA410B" w:rsidP="00FA410B">
      <w:pPr>
        <w:pStyle w:val="BodyText2"/>
        <w:ind w:left="0"/>
      </w:pPr>
    </w:p>
    <w:p w14:paraId="75F360A3" w14:textId="088E45ED" w:rsidR="00FA410B" w:rsidRDefault="00FA410B" w:rsidP="00FA410B">
      <w:pPr>
        <w:pStyle w:val="BodyText2"/>
        <w:ind w:left="0"/>
      </w:pPr>
    </w:p>
    <w:p w14:paraId="3B80E919" w14:textId="77777777" w:rsidR="00FA410B" w:rsidRDefault="00FA410B" w:rsidP="00FA410B">
      <w:pPr>
        <w:pStyle w:val="Heading2"/>
      </w:pPr>
      <w:bookmarkStart w:id="16" w:name="_Toc476009502"/>
      <w:r>
        <w:t>4.4 “Diet” Requirements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78D5506A" w14:textId="77777777" w:rsidTr="006D7F29">
        <w:trPr>
          <w:trHeight w:val="566"/>
        </w:trPr>
        <w:tc>
          <w:tcPr>
            <w:tcW w:w="2268" w:type="dxa"/>
          </w:tcPr>
          <w:p w14:paraId="5B7B438A" w14:textId="77777777" w:rsidR="00FA410B" w:rsidRPr="001D0ABF" w:rsidRDefault="00FA410B" w:rsidP="006D7F29">
            <w:r w:rsidRPr="001D0ABF">
              <w:rPr>
                <w:b/>
              </w:rPr>
              <w:t>Requirement Title:</w:t>
            </w:r>
          </w:p>
          <w:p w14:paraId="22DAEEB5" w14:textId="77777777" w:rsidR="00FA410B" w:rsidRPr="001D0ABF" w:rsidRDefault="00FA410B" w:rsidP="006D7F29">
            <w:pPr>
              <w:ind w:firstLine="720"/>
            </w:pPr>
          </w:p>
        </w:tc>
        <w:tc>
          <w:tcPr>
            <w:tcW w:w="6588" w:type="dxa"/>
          </w:tcPr>
          <w:p w14:paraId="44046CF8" w14:textId="77777777" w:rsidR="00FA410B" w:rsidRDefault="00FA410B" w:rsidP="006D7F29">
            <w:r>
              <w:t>Diet</w:t>
            </w:r>
          </w:p>
        </w:tc>
      </w:tr>
      <w:tr w:rsidR="00FA410B" w14:paraId="7F4C92C7" w14:textId="77777777" w:rsidTr="006D7F29">
        <w:tc>
          <w:tcPr>
            <w:tcW w:w="2268" w:type="dxa"/>
          </w:tcPr>
          <w:p w14:paraId="2A7AE90C" w14:textId="77777777" w:rsidR="00FA410B" w:rsidRPr="001D0ABF" w:rsidRDefault="00FA410B" w:rsidP="006D7F29">
            <w:r w:rsidRPr="001D0ABF">
              <w:rPr>
                <w:b/>
              </w:rPr>
              <w:t>Sequence No:</w:t>
            </w:r>
          </w:p>
        </w:tc>
        <w:tc>
          <w:tcPr>
            <w:tcW w:w="6588" w:type="dxa"/>
          </w:tcPr>
          <w:p w14:paraId="5457173E" w14:textId="11E8F216" w:rsidR="00FA410B" w:rsidRDefault="00FA410B" w:rsidP="006D7F29">
            <w:r>
              <w:t>001</w:t>
            </w:r>
          </w:p>
          <w:p w14:paraId="07E1DF9F" w14:textId="7B8FBD1E" w:rsidR="00027EAE" w:rsidRDefault="00027EAE" w:rsidP="006D7F29"/>
        </w:tc>
      </w:tr>
      <w:tr w:rsidR="00FA410B" w14:paraId="6B2F9D90" w14:textId="77777777" w:rsidTr="006D7F29">
        <w:trPr>
          <w:trHeight w:val="665"/>
        </w:trPr>
        <w:tc>
          <w:tcPr>
            <w:tcW w:w="2268" w:type="dxa"/>
          </w:tcPr>
          <w:p w14:paraId="37A7C917" w14:textId="77777777" w:rsidR="00FA410B" w:rsidRPr="001D0ABF" w:rsidRDefault="00FA410B" w:rsidP="006D7F29">
            <w:r w:rsidRPr="001D0ABF">
              <w:rPr>
                <w:b/>
              </w:rPr>
              <w:t>Short description:</w:t>
            </w:r>
          </w:p>
        </w:tc>
        <w:tc>
          <w:tcPr>
            <w:tcW w:w="6588" w:type="dxa"/>
          </w:tcPr>
          <w:p w14:paraId="3ADA474E" w14:textId="77777777" w:rsidR="00FA410B" w:rsidRDefault="00FA410B" w:rsidP="006D7F29"/>
          <w:p w14:paraId="62EE4DE8" w14:textId="77777777" w:rsidR="00FA410B" w:rsidRDefault="00FA410B" w:rsidP="006D7F29">
            <w:r>
              <w:t>Keep Track of user’s food intake.</w:t>
            </w:r>
          </w:p>
        </w:tc>
      </w:tr>
      <w:tr w:rsidR="00FA410B" w14:paraId="5DBD9CB6" w14:textId="77777777" w:rsidTr="006D7F29">
        <w:tc>
          <w:tcPr>
            <w:tcW w:w="2268" w:type="dxa"/>
          </w:tcPr>
          <w:p w14:paraId="1CBC86D0" w14:textId="77777777" w:rsidR="00FA410B" w:rsidRPr="001D0ABF" w:rsidRDefault="00FA410B" w:rsidP="006D7F29">
            <w:r w:rsidRPr="001D0ABF">
              <w:rPr>
                <w:b/>
              </w:rPr>
              <w:t>Description:</w:t>
            </w:r>
          </w:p>
        </w:tc>
        <w:tc>
          <w:tcPr>
            <w:tcW w:w="6588" w:type="dxa"/>
          </w:tcPr>
          <w:p w14:paraId="078CA9D1" w14:textId="77777777" w:rsidR="00FA410B" w:rsidRDefault="00FA410B" w:rsidP="006D7F29"/>
          <w:p w14:paraId="3A5B58A5" w14:textId="77777777" w:rsidR="00FA410B" w:rsidRDefault="00FA410B" w:rsidP="006D7F29">
            <w:r>
              <w:t>The system shall have a box where the user will enter their diet. The box should be labeled as “Enter Diet”. The user will be able to choose their diet based on their health issues.</w:t>
            </w:r>
          </w:p>
          <w:p w14:paraId="11BB6926" w14:textId="55E54F46" w:rsidR="00FA410B" w:rsidRDefault="00FA410B" w:rsidP="006D7F29"/>
        </w:tc>
      </w:tr>
      <w:tr w:rsidR="00FA410B" w14:paraId="221416C9" w14:textId="77777777" w:rsidTr="006D7F29">
        <w:tc>
          <w:tcPr>
            <w:tcW w:w="2268" w:type="dxa"/>
          </w:tcPr>
          <w:p w14:paraId="4E31DE03" w14:textId="77777777" w:rsidR="00FA410B" w:rsidRPr="001D0ABF" w:rsidRDefault="00FA410B" w:rsidP="006D7F29">
            <w:r w:rsidRPr="001D0ABF">
              <w:rPr>
                <w:b/>
              </w:rPr>
              <w:t>Pre-Conditions</w:t>
            </w:r>
            <w:r w:rsidRPr="001D0ABF">
              <w:t>:</w:t>
            </w:r>
          </w:p>
        </w:tc>
        <w:tc>
          <w:tcPr>
            <w:tcW w:w="6588" w:type="dxa"/>
          </w:tcPr>
          <w:p w14:paraId="6A1F0882" w14:textId="77777777" w:rsidR="00FA410B" w:rsidRDefault="00FA410B" w:rsidP="006D7F29"/>
          <w:p w14:paraId="439640E3" w14:textId="77777777" w:rsidR="00FA410B" w:rsidRDefault="00FA410B" w:rsidP="006D7F29">
            <w:r>
              <w:t>The user will have signed in already.</w:t>
            </w:r>
          </w:p>
          <w:p w14:paraId="03384DFA" w14:textId="3EEE615F" w:rsidR="00FA410B" w:rsidRDefault="00FA410B" w:rsidP="006D7F29"/>
        </w:tc>
      </w:tr>
      <w:tr w:rsidR="00FA410B" w14:paraId="5197E162" w14:textId="77777777" w:rsidTr="006D7F29">
        <w:tc>
          <w:tcPr>
            <w:tcW w:w="2268" w:type="dxa"/>
          </w:tcPr>
          <w:p w14:paraId="77BAE1E1" w14:textId="77777777" w:rsidR="00FA410B" w:rsidRPr="001D0ABF" w:rsidRDefault="00FA410B" w:rsidP="006D7F29">
            <w:r w:rsidRPr="001D0ABF">
              <w:rPr>
                <w:b/>
              </w:rPr>
              <w:t>Post Conditions:</w:t>
            </w:r>
          </w:p>
        </w:tc>
        <w:tc>
          <w:tcPr>
            <w:tcW w:w="6588" w:type="dxa"/>
          </w:tcPr>
          <w:p w14:paraId="577862CF" w14:textId="77777777" w:rsidR="00FA410B" w:rsidRDefault="00FA410B" w:rsidP="006D7F29"/>
          <w:p w14:paraId="40737298" w14:textId="77777777" w:rsidR="00FA410B" w:rsidRDefault="00FA410B" w:rsidP="006D7F29">
            <w:r>
              <w:t>The user will select their health issue and diet.</w:t>
            </w:r>
          </w:p>
          <w:p w14:paraId="1084CC22" w14:textId="511BF356" w:rsidR="00FA410B" w:rsidRDefault="00FA410B" w:rsidP="006D7F29"/>
        </w:tc>
      </w:tr>
      <w:tr w:rsidR="00FA410B" w14:paraId="12AC866A" w14:textId="77777777" w:rsidTr="006D7F29">
        <w:tc>
          <w:tcPr>
            <w:tcW w:w="2268" w:type="dxa"/>
          </w:tcPr>
          <w:p w14:paraId="4AAE4CCF" w14:textId="77777777" w:rsidR="00FA410B" w:rsidRPr="001D0ABF" w:rsidRDefault="00FA410B" w:rsidP="006D7F29">
            <w:r w:rsidRPr="001D0ABF">
              <w:rPr>
                <w:b/>
              </w:rPr>
              <w:t>Other attributes:</w:t>
            </w:r>
          </w:p>
        </w:tc>
        <w:tc>
          <w:tcPr>
            <w:tcW w:w="6588" w:type="dxa"/>
          </w:tcPr>
          <w:p w14:paraId="1BC583BC" w14:textId="77777777" w:rsidR="00FA410B" w:rsidRDefault="00FA410B" w:rsidP="006D7F29"/>
          <w:p w14:paraId="035B714F" w14:textId="77777777" w:rsidR="00FA410B" w:rsidRDefault="00FA410B" w:rsidP="006D7F29">
            <w:r>
              <w:t>There must be a button labeled “Go” that will attempt to record the user’s input.</w:t>
            </w:r>
          </w:p>
          <w:p w14:paraId="18305EAB" w14:textId="55843CBF" w:rsidR="00FA410B" w:rsidRDefault="00FA410B" w:rsidP="006D7F29"/>
        </w:tc>
      </w:tr>
    </w:tbl>
    <w:p w14:paraId="7FAD3E23" w14:textId="77777777" w:rsidR="00FA410B" w:rsidRDefault="00FA410B"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2BA194A7" w14:textId="77777777" w:rsidTr="006D7F29">
        <w:tc>
          <w:tcPr>
            <w:tcW w:w="2268" w:type="dxa"/>
          </w:tcPr>
          <w:p w14:paraId="3435B64F" w14:textId="77777777" w:rsidR="00FA410B" w:rsidRPr="001D0ABF" w:rsidRDefault="00FA410B" w:rsidP="006D7F29">
            <w:r w:rsidRPr="001D0ABF">
              <w:rPr>
                <w:b/>
              </w:rPr>
              <w:t>Requirement Title:</w:t>
            </w:r>
          </w:p>
          <w:p w14:paraId="0B9FB644" w14:textId="77777777" w:rsidR="00FA410B" w:rsidRPr="001D0ABF" w:rsidRDefault="00FA410B" w:rsidP="006D7F29">
            <w:pPr>
              <w:ind w:firstLine="720"/>
            </w:pPr>
          </w:p>
        </w:tc>
        <w:tc>
          <w:tcPr>
            <w:tcW w:w="6588" w:type="dxa"/>
          </w:tcPr>
          <w:p w14:paraId="091FFFB6" w14:textId="77777777" w:rsidR="00FA410B" w:rsidRDefault="00FA410B" w:rsidP="006D7F29">
            <w:r>
              <w:t>Diet</w:t>
            </w:r>
          </w:p>
        </w:tc>
      </w:tr>
      <w:tr w:rsidR="00FA410B" w14:paraId="25B0018D" w14:textId="77777777" w:rsidTr="006D7F29">
        <w:trPr>
          <w:trHeight w:val="584"/>
        </w:trPr>
        <w:tc>
          <w:tcPr>
            <w:tcW w:w="2268" w:type="dxa"/>
          </w:tcPr>
          <w:p w14:paraId="70D09299" w14:textId="77777777" w:rsidR="00FA410B" w:rsidRPr="001D0ABF" w:rsidRDefault="00FA410B" w:rsidP="006D7F29">
            <w:r w:rsidRPr="001D0ABF">
              <w:rPr>
                <w:b/>
              </w:rPr>
              <w:t>Sequence No:</w:t>
            </w:r>
          </w:p>
        </w:tc>
        <w:tc>
          <w:tcPr>
            <w:tcW w:w="6588" w:type="dxa"/>
          </w:tcPr>
          <w:p w14:paraId="0C94DFD0" w14:textId="77777777" w:rsidR="00FA410B" w:rsidRDefault="00FA410B" w:rsidP="006D7F29">
            <w:r>
              <w:t>002</w:t>
            </w:r>
          </w:p>
          <w:p w14:paraId="465AD527" w14:textId="77777777" w:rsidR="00FA410B" w:rsidRDefault="00FA410B" w:rsidP="006D7F29"/>
        </w:tc>
      </w:tr>
      <w:tr w:rsidR="00FA410B" w14:paraId="45959C5B" w14:textId="77777777" w:rsidTr="006D7F29">
        <w:trPr>
          <w:trHeight w:val="665"/>
        </w:trPr>
        <w:tc>
          <w:tcPr>
            <w:tcW w:w="2268" w:type="dxa"/>
          </w:tcPr>
          <w:p w14:paraId="6C384387" w14:textId="77777777" w:rsidR="00FA410B" w:rsidRPr="001D0ABF" w:rsidRDefault="00FA410B" w:rsidP="006D7F29">
            <w:r w:rsidRPr="001D0ABF">
              <w:rPr>
                <w:b/>
              </w:rPr>
              <w:t>Short description:</w:t>
            </w:r>
          </w:p>
        </w:tc>
        <w:tc>
          <w:tcPr>
            <w:tcW w:w="6588" w:type="dxa"/>
          </w:tcPr>
          <w:p w14:paraId="458392EB" w14:textId="77777777" w:rsidR="00FA410B" w:rsidRDefault="00FA410B" w:rsidP="006D7F29">
            <w:r>
              <w:t>Contacts a doctor</w:t>
            </w:r>
          </w:p>
          <w:p w14:paraId="63A82B65" w14:textId="77777777" w:rsidR="00FA410B" w:rsidRDefault="00FA410B" w:rsidP="006D7F29"/>
        </w:tc>
      </w:tr>
      <w:tr w:rsidR="00FA410B" w14:paraId="664B6652" w14:textId="77777777" w:rsidTr="006D7F29">
        <w:tc>
          <w:tcPr>
            <w:tcW w:w="2268" w:type="dxa"/>
          </w:tcPr>
          <w:p w14:paraId="179C20A9" w14:textId="77777777" w:rsidR="00FA410B" w:rsidRPr="001D0ABF" w:rsidRDefault="00FA410B" w:rsidP="006D7F29">
            <w:r w:rsidRPr="001D0ABF">
              <w:rPr>
                <w:b/>
              </w:rPr>
              <w:t>Description:</w:t>
            </w:r>
          </w:p>
        </w:tc>
        <w:tc>
          <w:tcPr>
            <w:tcW w:w="6588" w:type="dxa"/>
          </w:tcPr>
          <w:p w14:paraId="5B9D9F73" w14:textId="77777777" w:rsidR="00FA410B" w:rsidRDefault="00FA410B" w:rsidP="006D7F29"/>
          <w:p w14:paraId="48FAF77D" w14:textId="77777777" w:rsidR="00FA410B" w:rsidRDefault="00FA410B" w:rsidP="006D7F29">
            <w:r>
              <w:lastRenderedPageBreak/>
              <w:t>Once the user has selected their diet and health issue, the user will be able to notify the doctor. The doctor will check if the specific diet will be good if not he will notify the user to change their diet.</w:t>
            </w:r>
          </w:p>
          <w:p w14:paraId="71A7D53A" w14:textId="77777777" w:rsidR="00FA410B" w:rsidRDefault="00FA410B" w:rsidP="006D7F29"/>
          <w:p w14:paraId="742FBBFA" w14:textId="743007CA" w:rsidR="00A12341" w:rsidRDefault="00A12341" w:rsidP="006D7F29"/>
        </w:tc>
      </w:tr>
      <w:tr w:rsidR="00FA410B" w14:paraId="43869DD1" w14:textId="77777777" w:rsidTr="006D7F29">
        <w:tc>
          <w:tcPr>
            <w:tcW w:w="2268" w:type="dxa"/>
          </w:tcPr>
          <w:p w14:paraId="75A14568" w14:textId="77777777" w:rsidR="00FA410B" w:rsidRPr="001D0ABF" w:rsidRDefault="00FA410B" w:rsidP="006D7F29">
            <w:r w:rsidRPr="001D0ABF">
              <w:rPr>
                <w:b/>
              </w:rPr>
              <w:lastRenderedPageBreak/>
              <w:t>Pre-Conditions</w:t>
            </w:r>
            <w:r w:rsidRPr="001D0ABF">
              <w:t>:</w:t>
            </w:r>
          </w:p>
        </w:tc>
        <w:tc>
          <w:tcPr>
            <w:tcW w:w="6588" w:type="dxa"/>
          </w:tcPr>
          <w:p w14:paraId="42BCB7E7" w14:textId="77777777" w:rsidR="00A12341" w:rsidRDefault="00A12341" w:rsidP="006D7F29"/>
          <w:p w14:paraId="46F09D05" w14:textId="55D40B27" w:rsidR="00FA410B" w:rsidRDefault="00FA410B" w:rsidP="006D7F29">
            <w:r>
              <w:t>The user should have selected their health issue and diet</w:t>
            </w:r>
          </w:p>
          <w:p w14:paraId="3F373204" w14:textId="77777777" w:rsidR="00FA410B" w:rsidRDefault="00FA410B" w:rsidP="006D7F29"/>
        </w:tc>
      </w:tr>
      <w:tr w:rsidR="00FA410B" w14:paraId="7D4D95B9" w14:textId="77777777" w:rsidTr="006D7F29">
        <w:tc>
          <w:tcPr>
            <w:tcW w:w="2268" w:type="dxa"/>
          </w:tcPr>
          <w:p w14:paraId="1E613704" w14:textId="77777777" w:rsidR="00FA410B" w:rsidRPr="001D0ABF" w:rsidRDefault="00FA410B" w:rsidP="006D7F29">
            <w:r w:rsidRPr="001D0ABF">
              <w:rPr>
                <w:b/>
              </w:rPr>
              <w:t>Post Conditions:</w:t>
            </w:r>
          </w:p>
        </w:tc>
        <w:tc>
          <w:tcPr>
            <w:tcW w:w="6588" w:type="dxa"/>
          </w:tcPr>
          <w:p w14:paraId="12885100" w14:textId="77777777" w:rsidR="00FA410B" w:rsidRDefault="00FA410B" w:rsidP="006D7F29">
            <w:r>
              <w:t>Doctor will notify the user if their diet is good or not.</w:t>
            </w:r>
          </w:p>
          <w:p w14:paraId="1298177D" w14:textId="77777777" w:rsidR="00FA410B" w:rsidRDefault="00FA410B" w:rsidP="006D7F29"/>
          <w:p w14:paraId="2B447BC9" w14:textId="77777777" w:rsidR="00FA410B" w:rsidRDefault="00FA410B" w:rsidP="006D7F29"/>
        </w:tc>
      </w:tr>
      <w:tr w:rsidR="00FA410B" w14:paraId="4F610702" w14:textId="77777777" w:rsidTr="006D7F29">
        <w:tc>
          <w:tcPr>
            <w:tcW w:w="2268" w:type="dxa"/>
          </w:tcPr>
          <w:p w14:paraId="2475D3E5" w14:textId="77777777" w:rsidR="00FA410B" w:rsidRPr="001D0ABF" w:rsidRDefault="00FA410B" w:rsidP="006D7F29">
            <w:r w:rsidRPr="001D0ABF">
              <w:rPr>
                <w:b/>
              </w:rPr>
              <w:t>Other attributes:</w:t>
            </w:r>
          </w:p>
        </w:tc>
        <w:tc>
          <w:tcPr>
            <w:tcW w:w="6588" w:type="dxa"/>
          </w:tcPr>
          <w:p w14:paraId="574EAB11" w14:textId="77777777" w:rsidR="00FA410B" w:rsidRDefault="00FA410B" w:rsidP="006D7F29">
            <w:r>
              <w:t>There should be a button labeled “notify doctor” that will attempt to contact doctor.</w:t>
            </w:r>
          </w:p>
          <w:p w14:paraId="2C79954A" w14:textId="77777777" w:rsidR="00FA410B" w:rsidRDefault="00FA410B" w:rsidP="006D7F29"/>
        </w:tc>
      </w:tr>
    </w:tbl>
    <w:p w14:paraId="551D57B5" w14:textId="77777777" w:rsidR="00FA410B" w:rsidRDefault="00FA410B" w:rsidP="00FA410B">
      <w:pPr>
        <w:pStyle w:val="BodyText2"/>
        <w:ind w:left="0"/>
      </w:pPr>
    </w:p>
    <w:p w14:paraId="60DAA9CB" w14:textId="153C8F56" w:rsidR="00FA410B" w:rsidRPr="00FA410B" w:rsidRDefault="00FA410B" w:rsidP="00FA410B">
      <w:pPr>
        <w:pStyle w:val="BodyText2"/>
      </w:pPr>
    </w:p>
    <w:p w14:paraId="7CFD4ED4" w14:textId="13D5A705" w:rsidR="00FA410B" w:rsidRDefault="00FA410B" w:rsidP="00FA410B">
      <w:pPr>
        <w:pStyle w:val="Heading2"/>
        <w:rPr>
          <w:szCs w:val="28"/>
        </w:rPr>
      </w:pPr>
      <w:r>
        <w:rPr>
          <w:szCs w:val="28"/>
        </w:rPr>
        <w:t>4.5</w:t>
      </w:r>
      <w:r w:rsidRPr="00FA410B">
        <w:rPr>
          <w:szCs w:val="28"/>
        </w:rPr>
        <w:t xml:space="preserve"> “NOTES” REQUIRMENTS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75AB4" w14:paraId="55321A57" w14:textId="77777777" w:rsidTr="000129A1">
        <w:tc>
          <w:tcPr>
            <w:tcW w:w="2268" w:type="dxa"/>
          </w:tcPr>
          <w:p w14:paraId="0C1A77B9" w14:textId="77777777" w:rsidR="00B75AB4" w:rsidRPr="001D0ABF" w:rsidRDefault="00B75AB4" w:rsidP="000129A1">
            <w:r w:rsidRPr="001D0ABF">
              <w:rPr>
                <w:b/>
              </w:rPr>
              <w:t>Requirement Title:</w:t>
            </w:r>
          </w:p>
          <w:p w14:paraId="6E6FB564" w14:textId="77777777" w:rsidR="00B75AB4" w:rsidRPr="001D0ABF" w:rsidRDefault="00B75AB4" w:rsidP="000129A1">
            <w:pPr>
              <w:ind w:firstLine="720"/>
            </w:pPr>
          </w:p>
        </w:tc>
        <w:tc>
          <w:tcPr>
            <w:tcW w:w="6588" w:type="dxa"/>
          </w:tcPr>
          <w:p w14:paraId="4E8EBE94" w14:textId="3984595A" w:rsidR="00B75AB4" w:rsidRDefault="00B75AB4" w:rsidP="000129A1">
            <w:r>
              <w:t>Notes</w:t>
            </w:r>
          </w:p>
        </w:tc>
      </w:tr>
      <w:tr w:rsidR="00B75AB4" w14:paraId="415CABD7" w14:textId="77777777" w:rsidTr="000129A1">
        <w:tc>
          <w:tcPr>
            <w:tcW w:w="2268" w:type="dxa"/>
          </w:tcPr>
          <w:p w14:paraId="7E296EFE" w14:textId="77777777" w:rsidR="00B75AB4" w:rsidRPr="001D0ABF" w:rsidRDefault="00B75AB4" w:rsidP="000129A1">
            <w:r w:rsidRPr="001D0ABF">
              <w:rPr>
                <w:b/>
              </w:rPr>
              <w:t>Sequence No:</w:t>
            </w:r>
          </w:p>
        </w:tc>
        <w:tc>
          <w:tcPr>
            <w:tcW w:w="6588" w:type="dxa"/>
          </w:tcPr>
          <w:p w14:paraId="1693FBFD" w14:textId="6366A82C" w:rsidR="00B75AB4" w:rsidRDefault="00B75AB4" w:rsidP="000129A1">
            <w:r>
              <w:t>001</w:t>
            </w:r>
          </w:p>
          <w:p w14:paraId="4636DA2C" w14:textId="77777777" w:rsidR="00B75AB4" w:rsidRDefault="00B75AB4" w:rsidP="000129A1"/>
        </w:tc>
      </w:tr>
      <w:tr w:rsidR="00B75AB4" w14:paraId="33F9F785" w14:textId="77777777" w:rsidTr="000129A1">
        <w:trPr>
          <w:trHeight w:val="665"/>
        </w:trPr>
        <w:tc>
          <w:tcPr>
            <w:tcW w:w="2268" w:type="dxa"/>
          </w:tcPr>
          <w:p w14:paraId="1B39397D" w14:textId="77777777" w:rsidR="00B75AB4" w:rsidRPr="001D0ABF" w:rsidRDefault="00B75AB4" w:rsidP="000129A1">
            <w:r w:rsidRPr="001D0ABF">
              <w:rPr>
                <w:b/>
              </w:rPr>
              <w:t>Short description:</w:t>
            </w:r>
          </w:p>
        </w:tc>
        <w:tc>
          <w:tcPr>
            <w:tcW w:w="6588" w:type="dxa"/>
          </w:tcPr>
          <w:p w14:paraId="7D5F36D7" w14:textId="4B37B70E" w:rsidR="00B75AB4" w:rsidRDefault="00FB17C7" w:rsidP="000129A1">
            <w:r>
              <w:t>Create a new note</w:t>
            </w:r>
          </w:p>
          <w:p w14:paraId="48C7CC6B" w14:textId="77777777" w:rsidR="00B75AB4" w:rsidRDefault="00B75AB4" w:rsidP="000129A1"/>
        </w:tc>
      </w:tr>
      <w:tr w:rsidR="00B75AB4" w14:paraId="52C32A89" w14:textId="77777777" w:rsidTr="000129A1">
        <w:tc>
          <w:tcPr>
            <w:tcW w:w="2268" w:type="dxa"/>
          </w:tcPr>
          <w:p w14:paraId="17996A35" w14:textId="77777777" w:rsidR="00B75AB4" w:rsidRPr="001D0ABF" w:rsidRDefault="00B75AB4" w:rsidP="000129A1">
            <w:r w:rsidRPr="001D0ABF">
              <w:rPr>
                <w:b/>
              </w:rPr>
              <w:t>Description:</w:t>
            </w:r>
          </w:p>
        </w:tc>
        <w:tc>
          <w:tcPr>
            <w:tcW w:w="6588" w:type="dxa"/>
          </w:tcPr>
          <w:p w14:paraId="738C3244" w14:textId="77777777" w:rsidR="00B75AB4" w:rsidRDefault="00B75AB4" w:rsidP="000129A1"/>
          <w:p w14:paraId="647151B0" w14:textId="02B06723" w:rsidR="00B75AB4" w:rsidRDefault="00FB17C7" w:rsidP="000129A1">
            <w:r>
              <w:t>The user will select this option if they don’t have any notes or if they would like to create a new one.</w:t>
            </w:r>
          </w:p>
          <w:p w14:paraId="447168F4" w14:textId="02C74383" w:rsidR="00FB17C7" w:rsidRDefault="00FB17C7" w:rsidP="000129A1"/>
          <w:p w14:paraId="3175AEB0" w14:textId="68AB0B4C" w:rsidR="00FB17C7" w:rsidRDefault="00FB17C7" w:rsidP="000129A1">
            <w:r>
              <w:t>The user will then proceed to add information to that note and click “Save” if they want to keep the note.</w:t>
            </w:r>
          </w:p>
          <w:p w14:paraId="5454C2D4" w14:textId="658CF6A2" w:rsidR="00B75AB4" w:rsidRDefault="00B75AB4" w:rsidP="000129A1"/>
        </w:tc>
      </w:tr>
      <w:tr w:rsidR="00B75AB4" w14:paraId="7794E6F9" w14:textId="77777777" w:rsidTr="000129A1">
        <w:tc>
          <w:tcPr>
            <w:tcW w:w="2268" w:type="dxa"/>
          </w:tcPr>
          <w:p w14:paraId="2443BCB6" w14:textId="77777777" w:rsidR="00B75AB4" w:rsidRPr="001D0ABF" w:rsidRDefault="00B75AB4" w:rsidP="000129A1">
            <w:r w:rsidRPr="001D0ABF">
              <w:rPr>
                <w:b/>
              </w:rPr>
              <w:t>Pre-Conditions</w:t>
            </w:r>
            <w:r w:rsidRPr="001D0ABF">
              <w:t>:</w:t>
            </w:r>
          </w:p>
        </w:tc>
        <w:tc>
          <w:tcPr>
            <w:tcW w:w="6588" w:type="dxa"/>
          </w:tcPr>
          <w:p w14:paraId="55AB5E05" w14:textId="77777777" w:rsidR="00B75AB4" w:rsidRDefault="00B75AB4" w:rsidP="000129A1"/>
          <w:p w14:paraId="2A42BFBB" w14:textId="1241CECF" w:rsidR="00B75AB4" w:rsidRDefault="00B75AB4" w:rsidP="000129A1">
            <w:r>
              <w:t xml:space="preserve">User must </w:t>
            </w:r>
            <w:r w:rsidR="00FB17C7">
              <w:t>be logged in.</w:t>
            </w:r>
          </w:p>
          <w:p w14:paraId="367D14D4" w14:textId="77777777" w:rsidR="00B75AB4" w:rsidRDefault="00B75AB4" w:rsidP="000129A1"/>
        </w:tc>
      </w:tr>
      <w:tr w:rsidR="00B75AB4" w14:paraId="5F8FA764" w14:textId="77777777" w:rsidTr="000129A1">
        <w:tc>
          <w:tcPr>
            <w:tcW w:w="2268" w:type="dxa"/>
          </w:tcPr>
          <w:p w14:paraId="266DD61F" w14:textId="77777777" w:rsidR="00B75AB4" w:rsidRPr="001D0ABF" w:rsidRDefault="00B75AB4" w:rsidP="000129A1">
            <w:r w:rsidRPr="001D0ABF">
              <w:rPr>
                <w:b/>
              </w:rPr>
              <w:t>Post Conditions:</w:t>
            </w:r>
          </w:p>
        </w:tc>
        <w:tc>
          <w:tcPr>
            <w:tcW w:w="6588" w:type="dxa"/>
          </w:tcPr>
          <w:p w14:paraId="5EBC19E2" w14:textId="77777777" w:rsidR="00B75AB4" w:rsidRDefault="00B75AB4" w:rsidP="000129A1"/>
          <w:p w14:paraId="3CA71BD4" w14:textId="7041E86E" w:rsidR="00FB17C7" w:rsidRDefault="00FB17C7" w:rsidP="00FB17C7">
            <w:r>
              <w:t>If user decides to save, the data will be stored, else the note will be discarded.</w:t>
            </w:r>
          </w:p>
          <w:p w14:paraId="72B331F0" w14:textId="77777777" w:rsidR="00B75AB4" w:rsidRDefault="00B75AB4" w:rsidP="000129A1"/>
        </w:tc>
      </w:tr>
      <w:tr w:rsidR="00B75AB4" w14:paraId="637E43A1" w14:textId="77777777" w:rsidTr="000129A1">
        <w:tc>
          <w:tcPr>
            <w:tcW w:w="2268" w:type="dxa"/>
          </w:tcPr>
          <w:p w14:paraId="2515940D" w14:textId="77777777" w:rsidR="00B75AB4" w:rsidRPr="001D0ABF" w:rsidRDefault="00B75AB4" w:rsidP="000129A1">
            <w:r w:rsidRPr="001D0ABF">
              <w:rPr>
                <w:b/>
              </w:rPr>
              <w:t>Other attributes:</w:t>
            </w:r>
          </w:p>
        </w:tc>
        <w:tc>
          <w:tcPr>
            <w:tcW w:w="6588" w:type="dxa"/>
          </w:tcPr>
          <w:p w14:paraId="1778F316" w14:textId="311AA6E6" w:rsidR="00B75AB4" w:rsidRDefault="00B75AB4" w:rsidP="000129A1">
            <w:r>
              <w:t>N/A</w:t>
            </w:r>
          </w:p>
          <w:p w14:paraId="4BA3BC5E" w14:textId="77777777" w:rsidR="00B75AB4" w:rsidRDefault="00B75AB4" w:rsidP="000129A1"/>
        </w:tc>
      </w:tr>
    </w:tbl>
    <w:p w14:paraId="06752A82" w14:textId="48CF94C9" w:rsidR="00FA410B" w:rsidRDefault="00FA410B" w:rsidP="00FA410B">
      <w:pPr>
        <w:pStyle w:val="BodyText2"/>
      </w:pPr>
    </w:p>
    <w:p w14:paraId="5E8BB3B7" w14:textId="77777777" w:rsidR="00FB17C7" w:rsidRDefault="00FB17C7"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B17C7" w14:paraId="19DF2166" w14:textId="77777777" w:rsidTr="000129A1">
        <w:tc>
          <w:tcPr>
            <w:tcW w:w="2268" w:type="dxa"/>
          </w:tcPr>
          <w:p w14:paraId="153F2EFC" w14:textId="77777777" w:rsidR="00FB17C7" w:rsidRPr="001D0ABF" w:rsidRDefault="00FB17C7" w:rsidP="000129A1">
            <w:r w:rsidRPr="001D0ABF">
              <w:rPr>
                <w:b/>
              </w:rPr>
              <w:t>Requirement Title:</w:t>
            </w:r>
          </w:p>
          <w:p w14:paraId="33FA29BA" w14:textId="77777777" w:rsidR="00FB17C7" w:rsidRPr="001D0ABF" w:rsidRDefault="00FB17C7" w:rsidP="000129A1">
            <w:pPr>
              <w:ind w:firstLine="720"/>
            </w:pPr>
          </w:p>
        </w:tc>
        <w:tc>
          <w:tcPr>
            <w:tcW w:w="6588" w:type="dxa"/>
          </w:tcPr>
          <w:p w14:paraId="1F1F968B" w14:textId="77777777" w:rsidR="00FB17C7" w:rsidRDefault="00FB17C7" w:rsidP="000129A1">
            <w:r>
              <w:t>Notes</w:t>
            </w:r>
          </w:p>
        </w:tc>
      </w:tr>
      <w:tr w:rsidR="00FB17C7" w14:paraId="0863470A" w14:textId="77777777" w:rsidTr="000129A1">
        <w:tc>
          <w:tcPr>
            <w:tcW w:w="2268" w:type="dxa"/>
          </w:tcPr>
          <w:p w14:paraId="201103CC" w14:textId="77777777" w:rsidR="00FB17C7" w:rsidRPr="001D0ABF" w:rsidRDefault="00FB17C7" w:rsidP="000129A1">
            <w:r w:rsidRPr="001D0ABF">
              <w:rPr>
                <w:b/>
              </w:rPr>
              <w:lastRenderedPageBreak/>
              <w:t>Sequence No:</w:t>
            </w:r>
          </w:p>
        </w:tc>
        <w:tc>
          <w:tcPr>
            <w:tcW w:w="6588" w:type="dxa"/>
          </w:tcPr>
          <w:p w14:paraId="47CB765C" w14:textId="2FE291C4" w:rsidR="00FB17C7" w:rsidRDefault="00FB17C7" w:rsidP="000129A1">
            <w:r>
              <w:t>002</w:t>
            </w:r>
          </w:p>
          <w:p w14:paraId="63888BAD" w14:textId="77777777" w:rsidR="00FB17C7" w:rsidRDefault="00FB17C7" w:rsidP="000129A1"/>
        </w:tc>
      </w:tr>
      <w:tr w:rsidR="00FB17C7" w14:paraId="6FB92806" w14:textId="77777777" w:rsidTr="000129A1">
        <w:trPr>
          <w:trHeight w:val="665"/>
        </w:trPr>
        <w:tc>
          <w:tcPr>
            <w:tcW w:w="2268" w:type="dxa"/>
          </w:tcPr>
          <w:p w14:paraId="63A90048" w14:textId="77777777" w:rsidR="00FB17C7" w:rsidRPr="001D0ABF" w:rsidRDefault="00FB17C7" w:rsidP="000129A1">
            <w:r w:rsidRPr="001D0ABF">
              <w:rPr>
                <w:b/>
              </w:rPr>
              <w:t>Short description:</w:t>
            </w:r>
          </w:p>
        </w:tc>
        <w:tc>
          <w:tcPr>
            <w:tcW w:w="6588" w:type="dxa"/>
          </w:tcPr>
          <w:p w14:paraId="657CA617" w14:textId="045B9505" w:rsidR="00FB17C7" w:rsidRDefault="00FB17C7" w:rsidP="000129A1">
            <w:r>
              <w:t>Update a note</w:t>
            </w:r>
          </w:p>
          <w:p w14:paraId="79FCBBAF" w14:textId="77777777" w:rsidR="00FB17C7" w:rsidRDefault="00FB17C7" w:rsidP="000129A1"/>
        </w:tc>
      </w:tr>
      <w:tr w:rsidR="00FB17C7" w14:paraId="68CAB1EB" w14:textId="77777777" w:rsidTr="000129A1">
        <w:tc>
          <w:tcPr>
            <w:tcW w:w="2268" w:type="dxa"/>
          </w:tcPr>
          <w:p w14:paraId="2D416D56" w14:textId="77777777" w:rsidR="00FB17C7" w:rsidRPr="001D0ABF" w:rsidRDefault="00FB17C7" w:rsidP="000129A1">
            <w:r w:rsidRPr="001D0ABF">
              <w:rPr>
                <w:b/>
              </w:rPr>
              <w:t>Description:</w:t>
            </w:r>
          </w:p>
        </w:tc>
        <w:tc>
          <w:tcPr>
            <w:tcW w:w="6588" w:type="dxa"/>
          </w:tcPr>
          <w:p w14:paraId="420C3929" w14:textId="77777777" w:rsidR="00FB17C7" w:rsidRDefault="00FB17C7" w:rsidP="000129A1"/>
          <w:p w14:paraId="69F9A738" w14:textId="2195F68F" w:rsidR="00FB17C7" w:rsidRDefault="00FB17C7" w:rsidP="000129A1">
            <w:r>
              <w:t>The user will select this option if they want to add or update the information of an already existing note.</w:t>
            </w:r>
          </w:p>
          <w:p w14:paraId="2990FA91" w14:textId="77777777" w:rsidR="00FB17C7" w:rsidRDefault="00FB17C7" w:rsidP="000129A1"/>
          <w:p w14:paraId="39E963BE" w14:textId="300F2BF3" w:rsidR="00FB17C7" w:rsidRDefault="00FB17C7" w:rsidP="000129A1">
            <w:r>
              <w:t>The user will then proceed to add or update information to that note and click “Save” if they want to keep the changes.</w:t>
            </w:r>
          </w:p>
          <w:p w14:paraId="30CAA28C" w14:textId="77777777" w:rsidR="00FB17C7" w:rsidRDefault="00FB17C7" w:rsidP="000129A1"/>
        </w:tc>
      </w:tr>
      <w:tr w:rsidR="00FB17C7" w14:paraId="19AC4286" w14:textId="77777777" w:rsidTr="000129A1">
        <w:tc>
          <w:tcPr>
            <w:tcW w:w="2268" w:type="dxa"/>
          </w:tcPr>
          <w:p w14:paraId="43187523" w14:textId="77777777" w:rsidR="00FB17C7" w:rsidRPr="001D0ABF" w:rsidRDefault="00FB17C7" w:rsidP="000129A1">
            <w:r w:rsidRPr="001D0ABF">
              <w:rPr>
                <w:b/>
              </w:rPr>
              <w:t>Pre-Conditions</w:t>
            </w:r>
            <w:r w:rsidRPr="001D0ABF">
              <w:t>:</w:t>
            </w:r>
          </w:p>
        </w:tc>
        <w:tc>
          <w:tcPr>
            <w:tcW w:w="6588" w:type="dxa"/>
          </w:tcPr>
          <w:p w14:paraId="1C52A7B8" w14:textId="77777777" w:rsidR="00FB17C7" w:rsidRDefault="00FB17C7" w:rsidP="000129A1"/>
          <w:p w14:paraId="29F8F5D1" w14:textId="11769A21" w:rsidR="00FB17C7" w:rsidRDefault="00FB17C7" w:rsidP="000129A1">
            <w:r>
              <w:t>User must be logged in.</w:t>
            </w:r>
          </w:p>
          <w:p w14:paraId="0E039764" w14:textId="63A275A7" w:rsidR="00FB17C7" w:rsidRDefault="00FB17C7" w:rsidP="000129A1"/>
          <w:p w14:paraId="6A88694C" w14:textId="4B602EF7" w:rsidR="00FB17C7" w:rsidRDefault="00FB17C7" w:rsidP="000129A1">
            <w:r>
              <w:t>There must be an existing note.</w:t>
            </w:r>
          </w:p>
          <w:p w14:paraId="59BF444E" w14:textId="77777777" w:rsidR="00FB17C7" w:rsidRDefault="00FB17C7" w:rsidP="000129A1"/>
        </w:tc>
      </w:tr>
      <w:tr w:rsidR="00FB17C7" w14:paraId="63A7D29D" w14:textId="77777777" w:rsidTr="000129A1">
        <w:tc>
          <w:tcPr>
            <w:tcW w:w="2268" w:type="dxa"/>
          </w:tcPr>
          <w:p w14:paraId="0080CE86" w14:textId="77777777" w:rsidR="00FB17C7" w:rsidRPr="001D0ABF" w:rsidRDefault="00FB17C7" w:rsidP="000129A1">
            <w:r w:rsidRPr="001D0ABF">
              <w:rPr>
                <w:b/>
              </w:rPr>
              <w:t>Post Conditions:</w:t>
            </w:r>
          </w:p>
        </w:tc>
        <w:tc>
          <w:tcPr>
            <w:tcW w:w="6588" w:type="dxa"/>
          </w:tcPr>
          <w:p w14:paraId="687F94DD" w14:textId="77777777" w:rsidR="00FB17C7" w:rsidRDefault="00FB17C7" w:rsidP="000129A1"/>
          <w:p w14:paraId="017EC63F" w14:textId="4532CA24" w:rsidR="00FB17C7" w:rsidRDefault="00FB17C7" w:rsidP="000129A1">
            <w:r>
              <w:t>If user decides to save, the data will be stored, else the changes will be discarded.</w:t>
            </w:r>
          </w:p>
          <w:p w14:paraId="1453887D" w14:textId="77777777" w:rsidR="00FB17C7" w:rsidRDefault="00FB17C7" w:rsidP="000129A1"/>
        </w:tc>
      </w:tr>
      <w:tr w:rsidR="00FB17C7" w14:paraId="03C2A6DC" w14:textId="77777777" w:rsidTr="000129A1">
        <w:tc>
          <w:tcPr>
            <w:tcW w:w="2268" w:type="dxa"/>
          </w:tcPr>
          <w:p w14:paraId="3847BB82" w14:textId="77777777" w:rsidR="00FB17C7" w:rsidRPr="001D0ABF" w:rsidRDefault="00FB17C7" w:rsidP="000129A1">
            <w:r w:rsidRPr="001D0ABF">
              <w:rPr>
                <w:b/>
              </w:rPr>
              <w:t>Other attributes:</w:t>
            </w:r>
          </w:p>
        </w:tc>
        <w:tc>
          <w:tcPr>
            <w:tcW w:w="6588" w:type="dxa"/>
          </w:tcPr>
          <w:p w14:paraId="0F3052C7" w14:textId="77777777" w:rsidR="00FB17C7" w:rsidRDefault="00FB17C7" w:rsidP="00A12341">
            <w:r>
              <w:t>N/A</w:t>
            </w:r>
          </w:p>
          <w:p w14:paraId="44942E57" w14:textId="17400C9B" w:rsidR="00A12341" w:rsidRDefault="00A12341" w:rsidP="00A12341"/>
        </w:tc>
      </w:tr>
    </w:tbl>
    <w:p w14:paraId="5499F506" w14:textId="77777777" w:rsidR="00FB17C7" w:rsidRDefault="00FB17C7" w:rsidP="00FA410B">
      <w:pPr>
        <w:pStyle w:val="BodyText2"/>
      </w:pPr>
    </w:p>
    <w:p w14:paraId="1D976603" w14:textId="71D9ED96" w:rsidR="00FA410B" w:rsidRDefault="00FA410B" w:rsidP="00FA410B">
      <w:pPr>
        <w:pStyle w:val="BodyText2"/>
      </w:pPr>
    </w:p>
    <w:p w14:paraId="507C7B1E" w14:textId="3DB10D01" w:rsidR="00FA410B" w:rsidRPr="00FA410B" w:rsidRDefault="00FA410B" w:rsidP="00FA410B">
      <w:pPr>
        <w:pStyle w:val="BodyText2"/>
        <w:ind w:left="0"/>
        <w:rPr>
          <w:sz w:val="28"/>
          <w:szCs w:val="28"/>
        </w:rPr>
      </w:pPr>
      <w:r w:rsidRPr="00FA410B">
        <w:rPr>
          <w:sz w:val="28"/>
          <w:szCs w:val="28"/>
        </w:rPr>
        <w:t>4.6 “LOGIN”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2C350E" w14:paraId="5DA39CDB" w14:textId="77777777" w:rsidTr="002C350E">
        <w:tc>
          <w:tcPr>
            <w:tcW w:w="2268" w:type="dxa"/>
            <w:tcBorders>
              <w:top w:val="single" w:sz="4" w:space="0" w:color="000000"/>
              <w:left w:val="single" w:sz="4" w:space="0" w:color="000000"/>
              <w:bottom w:val="single" w:sz="4" w:space="0" w:color="000000"/>
              <w:right w:val="single" w:sz="4" w:space="0" w:color="000000"/>
            </w:tcBorders>
          </w:tcPr>
          <w:bookmarkEnd w:id="13"/>
          <w:p w14:paraId="20110276" w14:textId="77777777" w:rsidR="002C350E" w:rsidRDefault="002C350E">
            <w:r>
              <w:rPr>
                <w:b/>
              </w:rPr>
              <w:t>Requirement Title:</w:t>
            </w:r>
          </w:p>
          <w:p w14:paraId="47983B37" w14:textId="77777777" w:rsidR="002C350E" w:rsidRDefault="002C350E">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302A30EC" w14:textId="41D8876E" w:rsidR="002C350E" w:rsidRDefault="002C350E">
            <w:r>
              <w:t>Login</w:t>
            </w:r>
          </w:p>
        </w:tc>
      </w:tr>
      <w:tr w:rsidR="002C350E" w14:paraId="3B63F505"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8C57691" w14:textId="77777777" w:rsidR="002C350E" w:rsidRDefault="002C350E">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4136B86B" w14:textId="77777777" w:rsidR="00027EAE" w:rsidRDefault="002C350E">
            <w:r>
              <w:t>001</w:t>
            </w:r>
          </w:p>
          <w:p w14:paraId="2FD28C7A" w14:textId="32535027" w:rsidR="002C350E" w:rsidRDefault="002C350E"/>
        </w:tc>
      </w:tr>
      <w:tr w:rsidR="002C350E" w14:paraId="6132AA27" w14:textId="77777777" w:rsidTr="002C350E">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04BB8C59" w14:textId="77777777" w:rsidR="002C350E" w:rsidRDefault="002C350E">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731E01A9" w14:textId="0FDF5D43" w:rsidR="002C350E" w:rsidRDefault="002C350E">
            <w:r>
              <w:t>Login user</w:t>
            </w:r>
          </w:p>
        </w:tc>
      </w:tr>
      <w:tr w:rsidR="002C350E" w14:paraId="16F004AB"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FB67A73" w14:textId="77777777" w:rsidR="002C350E" w:rsidRDefault="002C350E">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0A6379E9" w14:textId="77777777" w:rsidR="002C350E" w:rsidRDefault="002C350E">
            <w:r>
              <w:t xml:space="preserve">User enters </w:t>
            </w:r>
            <w:r w:rsidR="00BE7014">
              <w:t>username ID and password and selects login.</w:t>
            </w:r>
          </w:p>
          <w:p w14:paraId="65A88A3C" w14:textId="2191C7B3" w:rsidR="00382CA3" w:rsidRDefault="00382CA3" w:rsidP="00382CA3">
            <w:r>
              <w:t>The user must enter a valid username and password.</w:t>
            </w:r>
          </w:p>
          <w:p w14:paraId="0DCC01F5" w14:textId="4136FF86" w:rsidR="00382CA3" w:rsidRDefault="00382CA3" w:rsidP="00382CA3">
            <w:pPr>
              <w:pStyle w:val="ListParagraph"/>
              <w:numPr>
                <w:ilvl w:val="0"/>
                <w:numId w:val="20"/>
              </w:numPr>
            </w:pPr>
            <w:r>
              <w:t>The system will only allow a maximum of 10 invalid attempts before it terminates the application.</w:t>
            </w:r>
          </w:p>
          <w:p w14:paraId="45C8FEF7" w14:textId="77777777" w:rsidR="00BE7014" w:rsidRDefault="00BE7014"/>
          <w:p w14:paraId="5E845CFB" w14:textId="6423A049" w:rsidR="00BE7014" w:rsidRDefault="00BE7014"/>
        </w:tc>
      </w:tr>
      <w:tr w:rsidR="002C350E" w14:paraId="13A17003"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10EFD4CA" w14:textId="77777777" w:rsidR="002C350E" w:rsidRDefault="002C350E">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622DD13E" w14:textId="5C0197EA" w:rsidR="002C350E" w:rsidRDefault="00BE7014">
            <w:r>
              <w:t>The user must be registered.</w:t>
            </w:r>
          </w:p>
          <w:p w14:paraId="12C11077" w14:textId="77777777" w:rsidR="002C350E" w:rsidRDefault="002C350E"/>
        </w:tc>
      </w:tr>
      <w:tr w:rsidR="002C350E" w14:paraId="451E84E8"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352E135" w14:textId="77777777" w:rsidR="002C350E" w:rsidRDefault="002C350E">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3B21487A" w14:textId="3E994F8B" w:rsidR="002C350E" w:rsidRDefault="00CE6ACE">
            <w:r>
              <w:t>If the information entered is valid, t</w:t>
            </w:r>
            <w:r w:rsidR="00BE7014">
              <w:t>he system allows the user to enter the account and it displays the ac</w:t>
            </w:r>
            <w:r w:rsidR="00027EAE">
              <w:t>count information</w:t>
            </w:r>
          </w:p>
          <w:p w14:paraId="44247162" w14:textId="77777777" w:rsidR="002C350E" w:rsidRDefault="002C350E"/>
        </w:tc>
      </w:tr>
      <w:tr w:rsidR="002C350E" w14:paraId="6C95ACF2"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EDD9CFC" w14:textId="77777777" w:rsidR="002C350E" w:rsidRDefault="002C350E">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9C8E522" w14:textId="4AAE7BD8" w:rsidR="002C350E" w:rsidRDefault="00BE7014">
            <w:r>
              <w:t>N/A</w:t>
            </w:r>
          </w:p>
          <w:p w14:paraId="2B0B53AC" w14:textId="77777777" w:rsidR="002C350E" w:rsidRDefault="002C350E"/>
        </w:tc>
      </w:tr>
    </w:tbl>
    <w:p w14:paraId="5BB0CFB4" w14:textId="0F03B8EC" w:rsidR="003D2684" w:rsidRDefault="003D2684">
      <w:pPr>
        <w:pStyle w:val="BodyText2"/>
      </w:pPr>
    </w:p>
    <w:p w14:paraId="1CD9F041" w14:textId="77777777" w:rsidR="00BE7014" w:rsidRDefault="00BE701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E7014" w14:paraId="50176BE7" w14:textId="77777777" w:rsidTr="00AA2F40">
        <w:tc>
          <w:tcPr>
            <w:tcW w:w="2268" w:type="dxa"/>
            <w:tcBorders>
              <w:top w:val="single" w:sz="4" w:space="0" w:color="000000"/>
              <w:left w:val="single" w:sz="4" w:space="0" w:color="000000"/>
              <w:bottom w:val="single" w:sz="4" w:space="0" w:color="000000"/>
              <w:right w:val="single" w:sz="4" w:space="0" w:color="000000"/>
            </w:tcBorders>
          </w:tcPr>
          <w:p w14:paraId="0F5AB343" w14:textId="77777777" w:rsidR="00BE7014" w:rsidRDefault="00BE7014" w:rsidP="00AA2F40">
            <w:r>
              <w:rPr>
                <w:b/>
              </w:rPr>
              <w:t>Requirement Title:</w:t>
            </w:r>
          </w:p>
          <w:p w14:paraId="259BCAD0" w14:textId="77777777" w:rsidR="00BE7014" w:rsidRDefault="00BE7014" w:rsidP="00AA2F40">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4060793A" w14:textId="7D4DAEE8" w:rsidR="00BE7014" w:rsidRDefault="00BE7014" w:rsidP="00AA2F40">
            <w:r>
              <w:t>Login</w:t>
            </w:r>
          </w:p>
        </w:tc>
      </w:tr>
      <w:tr w:rsidR="00BE7014" w14:paraId="57D9DB66"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2D9361D9" w14:textId="77777777" w:rsidR="00BE7014" w:rsidRDefault="00BE7014" w:rsidP="00AA2F40">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72D8A133" w14:textId="2A4CD304" w:rsidR="00BE7014" w:rsidRDefault="00BE7014" w:rsidP="00AA2F40">
            <w:r>
              <w:t>002</w:t>
            </w:r>
          </w:p>
          <w:p w14:paraId="2B041D04" w14:textId="149352B5" w:rsidR="00027EAE" w:rsidRDefault="00027EAE" w:rsidP="00AA2F40"/>
        </w:tc>
      </w:tr>
      <w:tr w:rsidR="00BE7014" w14:paraId="287D380D" w14:textId="77777777" w:rsidTr="00AA2F40">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BC2B3B1" w14:textId="77777777" w:rsidR="00BE7014" w:rsidRDefault="00BE7014" w:rsidP="00AA2F40">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57746CC2" w14:textId="7A44F15C" w:rsidR="00BE7014" w:rsidRDefault="00BE7014" w:rsidP="00AA2F40">
            <w:r>
              <w:t>Send user to registration screen</w:t>
            </w:r>
          </w:p>
        </w:tc>
      </w:tr>
      <w:tr w:rsidR="00BE7014" w14:paraId="45E86897"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66DC21F0" w14:textId="77777777" w:rsidR="00BE7014" w:rsidRDefault="00BE7014" w:rsidP="00AA2F40">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60EDE83" w14:textId="591942CE" w:rsidR="00BE7014" w:rsidRDefault="00BE7014" w:rsidP="00AA2F40">
            <w:r>
              <w:t>The user selects register, if it is the first time opening the application, or if creating a new account.</w:t>
            </w:r>
          </w:p>
          <w:p w14:paraId="237B17C4" w14:textId="77777777" w:rsidR="00BE7014" w:rsidRDefault="00BE7014" w:rsidP="00AA2F40"/>
          <w:p w14:paraId="444B7B51" w14:textId="77777777" w:rsidR="00BE7014" w:rsidRDefault="00BE7014" w:rsidP="00AA2F40"/>
          <w:p w14:paraId="1EC6A659" w14:textId="77777777" w:rsidR="00BE7014" w:rsidRDefault="00BE7014" w:rsidP="00AA2F40"/>
        </w:tc>
      </w:tr>
      <w:tr w:rsidR="00BE7014" w14:paraId="2F1260EF"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000154E8" w14:textId="77777777" w:rsidR="00BE7014" w:rsidRDefault="00BE7014" w:rsidP="00AA2F40">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4F3196C2" w14:textId="75D23EA4" w:rsidR="00BE7014" w:rsidRDefault="00BE7014" w:rsidP="00AA2F40">
            <w:r>
              <w:t>User must not be previously registered.</w:t>
            </w:r>
          </w:p>
          <w:p w14:paraId="3C7173D5" w14:textId="77777777" w:rsidR="00BE7014" w:rsidRDefault="00BE7014" w:rsidP="00AA2F40"/>
          <w:p w14:paraId="677586AC" w14:textId="77777777" w:rsidR="00BE7014" w:rsidRDefault="00BE7014" w:rsidP="00AA2F40"/>
          <w:p w14:paraId="22BC5B96" w14:textId="77777777" w:rsidR="00BE7014" w:rsidRDefault="00BE7014" w:rsidP="00AA2F40"/>
        </w:tc>
      </w:tr>
      <w:tr w:rsidR="00BE7014" w14:paraId="1CC73E00"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6F1D89B0" w14:textId="77777777" w:rsidR="00BE7014" w:rsidRDefault="00BE7014" w:rsidP="00AA2F40">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D483BB2" w14:textId="77777777" w:rsidR="00BE7014" w:rsidRDefault="00BE7014" w:rsidP="00AA2F40">
            <w:r>
              <w:t>The account must be confirmed.</w:t>
            </w:r>
          </w:p>
          <w:p w14:paraId="5B380F1C" w14:textId="2AC5B1F1" w:rsidR="00BE7014" w:rsidRDefault="00BE7014" w:rsidP="00AA2F40">
            <w:r>
              <w:t>The system allows the user to enter the account and it displays the account information.</w:t>
            </w:r>
          </w:p>
          <w:p w14:paraId="6C986394" w14:textId="77777777" w:rsidR="00BE7014" w:rsidRDefault="00BE7014" w:rsidP="00AA2F40"/>
          <w:p w14:paraId="2D3116CF" w14:textId="77777777" w:rsidR="00BE7014" w:rsidRDefault="00BE7014" w:rsidP="00AA2F40"/>
          <w:p w14:paraId="4F44C85C" w14:textId="77777777" w:rsidR="00BE7014" w:rsidRDefault="00BE7014" w:rsidP="00AA2F40"/>
        </w:tc>
      </w:tr>
      <w:tr w:rsidR="00BE7014" w14:paraId="4CEBB631"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22A251E8" w14:textId="77777777" w:rsidR="00BE7014" w:rsidRDefault="00BE7014" w:rsidP="00AA2F40">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0AFBCD17" w14:textId="1E20C2F5" w:rsidR="00BE7014" w:rsidRDefault="00BE7014" w:rsidP="00AA2F40">
            <w:r>
              <w:t>The information entered must be valid.</w:t>
            </w:r>
          </w:p>
          <w:p w14:paraId="78F793BD" w14:textId="77777777" w:rsidR="00BE7014" w:rsidRDefault="00BE7014" w:rsidP="00AA2F40"/>
        </w:tc>
      </w:tr>
    </w:tbl>
    <w:p w14:paraId="038DD5CE" w14:textId="0454F158" w:rsidR="00BE7014" w:rsidRDefault="00BE7014">
      <w:pPr>
        <w:pStyle w:val="BodyText2"/>
      </w:pPr>
    </w:p>
    <w:p w14:paraId="49BB5E50" w14:textId="77777777" w:rsidR="00027EAE" w:rsidRDefault="00027EAE">
      <w:pPr>
        <w:pStyle w:val="BodyText2"/>
      </w:pPr>
    </w:p>
    <w:p w14:paraId="20AF5FB1" w14:textId="1B228349" w:rsidR="00EF3D5C" w:rsidRDefault="00FA410B" w:rsidP="00027EAE">
      <w:pPr>
        <w:pStyle w:val="Heading2"/>
      </w:pPr>
      <w:bookmarkStart w:id="17" w:name="_Toc476009501"/>
      <w:r>
        <w:t>4.7</w:t>
      </w:r>
      <w:r w:rsidR="00797251">
        <w:t xml:space="preserve"> “</w:t>
      </w:r>
      <w:r w:rsidR="00154E02">
        <w:t>Search</w:t>
      </w:r>
      <w:r w:rsidR="00797251">
        <w:t>” Requirements</w:t>
      </w:r>
      <w:bookmarkEnd w:id="17"/>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EF3D5C" w14:paraId="005F27F3" w14:textId="77777777" w:rsidTr="00397D72">
        <w:tc>
          <w:tcPr>
            <w:tcW w:w="2268" w:type="dxa"/>
          </w:tcPr>
          <w:p w14:paraId="02F6D967" w14:textId="77777777" w:rsidR="00EF3D5C" w:rsidRPr="001D0ABF" w:rsidRDefault="00EF3D5C" w:rsidP="00397D72">
            <w:r w:rsidRPr="001D0ABF">
              <w:rPr>
                <w:b/>
              </w:rPr>
              <w:t>Requirement Title:</w:t>
            </w:r>
          </w:p>
          <w:p w14:paraId="52FEFE90" w14:textId="77777777" w:rsidR="00EF3D5C" w:rsidRPr="001D0ABF" w:rsidRDefault="00EF3D5C" w:rsidP="00397D72">
            <w:pPr>
              <w:ind w:firstLine="720"/>
            </w:pPr>
          </w:p>
        </w:tc>
        <w:tc>
          <w:tcPr>
            <w:tcW w:w="6588" w:type="dxa"/>
          </w:tcPr>
          <w:p w14:paraId="1B78B25C" w14:textId="493F63C6" w:rsidR="00EF3D5C" w:rsidRDefault="008467E7" w:rsidP="00397D72">
            <w:r>
              <w:t>Search</w:t>
            </w:r>
          </w:p>
        </w:tc>
      </w:tr>
      <w:tr w:rsidR="00EF3D5C" w14:paraId="755D48F4" w14:textId="77777777" w:rsidTr="00397D72">
        <w:tc>
          <w:tcPr>
            <w:tcW w:w="2268" w:type="dxa"/>
          </w:tcPr>
          <w:p w14:paraId="5D8C556A" w14:textId="77777777" w:rsidR="00EF3D5C" w:rsidRPr="001D0ABF" w:rsidRDefault="00EF3D5C" w:rsidP="00397D72">
            <w:r w:rsidRPr="001D0ABF">
              <w:rPr>
                <w:b/>
              </w:rPr>
              <w:t>Sequence No:</w:t>
            </w:r>
          </w:p>
        </w:tc>
        <w:tc>
          <w:tcPr>
            <w:tcW w:w="6588" w:type="dxa"/>
          </w:tcPr>
          <w:p w14:paraId="6BB5AFEE" w14:textId="09CFA47E" w:rsidR="00EF3D5C" w:rsidRDefault="00A12341" w:rsidP="00397D72">
            <w:r>
              <w:t>001</w:t>
            </w:r>
          </w:p>
          <w:p w14:paraId="342B1F51" w14:textId="77777777" w:rsidR="00EF3D5C" w:rsidRDefault="00EF3D5C" w:rsidP="00397D72"/>
        </w:tc>
      </w:tr>
      <w:tr w:rsidR="00EF3D5C" w14:paraId="5E3F8CCC" w14:textId="77777777" w:rsidTr="00397D72">
        <w:trPr>
          <w:trHeight w:val="665"/>
        </w:trPr>
        <w:tc>
          <w:tcPr>
            <w:tcW w:w="2268" w:type="dxa"/>
          </w:tcPr>
          <w:p w14:paraId="16C4B360" w14:textId="77777777" w:rsidR="00EF3D5C" w:rsidRPr="001D0ABF" w:rsidRDefault="00EF3D5C" w:rsidP="00397D72">
            <w:r w:rsidRPr="001D0ABF">
              <w:rPr>
                <w:b/>
              </w:rPr>
              <w:t>Short description:</w:t>
            </w:r>
          </w:p>
        </w:tc>
        <w:tc>
          <w:tcPr>
            <w:tcW w:w="6588" w:type="dxa"/>
          </w:tcPr>
          <w:p w14:paraId="132231BC" w14:textId="7658B62C" w:rsidR="00EF3D5C" w:rsidRDefault="008467E7" w:rsidP="00397D72">
            <w:r>
              <w:t>Search for stored or general data</w:t>
            </w:r>
          </w:p>
          <w:p w14:paraId="21DAB431" w14:textId="77777777" w:rsidR="00EF3D5C" w:rsidRDefault="00EF3D5C" w:rsidP="00397D72"/>
        </w:tc>
      </w:tr>
      <w:tr w:rsidR="00EF3D5C" w14:paraId="3BD63B82" w14:textId="77777777" w:rsidTr="00397D72">
        <w:tc>
          <w:tcPr>
            <w:tcW w:w="2268" w:type="dxa"/>
          </w:tcPr>
          <w:p w14:paraId="47095583" w14:textId="77777777" w:rsidR="00EF3D5C" w:rsidRPr="001D0ABF" w:rsidRDefault="00EF3D5C" w:rsidP="00397D72">
            <w:r w:rsidRPr="001D0ABF">
              <w:rPr>
                <w:b/>
              </w:rPr>
              <w:t>Description:</w:t>
            </w:r>
          </w:p>
        </w:tc>
        <w:tc>
          <w:tcPr>
            <w:tcW w:w="6588" w:type="dxa"/>
          </w:tcPr>
          <w:p w14:paraId="4C224F8A" w14:textId="77777777" w:rsidR="00EF3D5C" w:rsidRDefault="00EF3D5C" w:rsidP="00397D72"/>
          <w:p w14:paraId="5B524FE0" w14:textId="314D8E0E" w:rsidR="00EF3D5C" w:rsidRDefault="008467E7" w:rsidP="00397D72">
            <w:r>
              <w:t>There must be a button labeled as “Search” where the user can search for something specific or general.</w:t>
            </w:r>
          </w:p>
          <w:p w14:paraId="53F6BDA5" w14:textId="1B4B7861" w:rsidR="00EF3D5C" w:rsidRDefault="00EF3D5C" w:rsidP="00397D72"/>
        </w:tc>
      </w:tr>
      <w:tr w:rsidR="00EF3D5C" w14:paraId="761C7E73" w14:textId="77777777" w:rsidTr="00397D72">
        <w:tc>
          <w:tcPr>
            <w:tcW w:w="2268" w:type="dxa"/>
          </w:tcPr>
          <w:p w14:paraId="24B5B887" w14:textId="77777777" w:rsidR="00EF3D5C" w:rsidRPr="001D0ABF" w:rsidRDefault="00EF3D5C" w:rsidP="00397D72">
            <w:r w:rsidRPr="001D0ABF">
              <w:rPr>
                <w:b/>
              </w:rPr>
              <w:t>Pre-Conditions</w:t>
            </w:r>
            <w:r w:rsidRPr="001D0ABF">
              <w:t>:</w:t>
            </w:r>
          </w:p>
        </w:tc>
        <w:tc>
          <w:tcPr>
            <w:tcW w:w="6588" w:type="dxa"/>
          </w:tcPr>
          <w:p w14:paraId="6A74E5C3" w14:textId="77777777" w:rsidR="00EF3D5C" w:rsidRDefault="00EF3D5C" w:rsidP="00397D72"/>
          <w:p w14:paraId="5ACCF6A4" w14:textId="77777777" w:rsidR="00EF3D5C" w:rsidRDefault="008467E7" w:rsidP="00397D72">
            <w:r>
              <w:t>User must be logged in</w:t>
            </w:r>
          </w:p>
          <w:p w14:paraId="7CB2E588" w14:textId="6D0458BB" w:rsidR="00A12341" w:rsidRDefault="00A12341" w:rsidP="00397D72"/>
        </w:tc>
      </w:tr>
      <w:tr w:rsidR="00EF3D5C" w14:paraId="63FFF717" w14:textId="77777777" w:rsidTr="00397D72">
        <w:tc>
          <w:tcPr>
            <w:tcW w:w="2268" w:type="dxa"/>
          </w:tcPr>
          <w:p w14:paraId="3E2BFF48" w14:textId="77777777" w:rsidR="00EF3D5C" w:rsidRPr="001D0ABF" w:rsidRDefault="00EF3D5C" w:rsidP="00397D72">
            <w:r w:rsidRPr="001D0ABF">
              <w:rPr>
                <w:b/>
              </w:rPr>
              <w:t>Post Conditions:</w:t>
            </w:r>
          </w:p>
        </w:tc>
        <w:tc>
          <w:tcPr>
            <w:tcW w:w="6588" w:type="dxa"/>
          </w:tcPr>
          <w:p w14:paraId="033965C2" w14:textId="261352F9" w:rsidR="00EF3D5C" w:rsidRDefault="008467E7" w:rsidP="00397D72">
            <w:r>
              <w:t>A list that will display the information needed.</w:t>
            </w:r>
          </w:p>
          <w:p w14:paraId="080FDF8E" w14:textId="77777777" w:rsidR="00EF3D5C" w:rsidRDefault="00EF3D5C" w:rsidP="00397D72"/>
        </w:tc>
      </w:tr>
      <w:tr w:rsidR="00EF3D5C" w14:paraId="3A37915D" w14:textId="77777777" w:rsidTr="00397D72">
        <w:tc>
          <w:tcPr>
            <w:tcW w:w="2268" w:type="dxa"/>
          </w:tcPr>
          <w:p w14:paraId="6DB72982" w14:textId="77777777" w:rsidR="00EF3D5C" w:rsidRPr="001D0ABF" w:rsidRDefault="00EF3D5C" w:rsidP="00397D72">
            <w:r w:rsidRPr="001D0ABF">
              <w:rPr>
                <w:b/>
              </w:rPr>
              <w:lastRenderedPageBreak/>
              <w:t>Other attributes:</w:t>
            </w:r>
          </w:p>
        </w:tc>
        <w:tc>
          <w:tcPr>
            <w:tcW w:w="6588" w:type="dxa"/>
          </w:tcPr>
          <w:p w14:paraId="26C05F9B" w14:textId="403DF317" w:rsidR="00EF3D5C" w:rsidRDefault="008467E7" w:rsidP="00397D72">
            <w:r>
              <w:t>N/A</w:t>
            </w:r>
          </w:p>
          <w:p w14:paraId="60A522DE" w14:textId="77777777" w:rsidR="00EF3D5C" w:rsidRDefault="00EF3D5C" w:rsidP="00397D72"/>
        </w:tc>
      </w:tr>
    </w:tbl>
    <w:p w14:paraId="1588ECB6" w14:textId="22870F8D" w:rsidR="00B9633A" w:rsidRDefault="00FA410B" w:rsidP="00027EAE">
      <w:pPr>
        <w:pStyle w:val="Heading2"/>
        <w:rPr>
          <w:rFonts w:ascii="Times New Roman" w:hAnsi="Times New Roman"/>
        </w:rPr>
      </w:pPr>
      <w:r>
        <w:rPr>
          <w:rFonts w:cs="Arial"/>
          <w:szCs w:val="28"/>
        </w:rPr>
        <w:t>4.8</w:t>
      </w:r>
      <w:r w:rsidR="00B9633A" w:rsidRPr="00B9633A">
        <w:rPr>
          <w:rFonts w:cs="Arial"/>
          <w:szCs w:val="28"/>
        </w:rPr>
        <w:t xml:space="preserve"> “MONITORING”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B9633A" w14:paraId="3D5371B0" w14:textId="77777777" w:rsidTr="00B9633A">
        <w:tc>
          <w:tcPr>
            <w:tcW w:w="2268" w:type="dxa"/>
            <w:tcBorders>
              <w:top w:val="single" w:sz="4" w:space="0" w:color="000000"/>
              <w:left w:val="single" w:sz="4" w:space="0" w:color="000000"/>
              <w:bottom w:val="single" w:sz="4" w:space="0" w:color="000000"/>
              <w:right w:val="single" w:sz="4" w:space="0" w:color="000000"/>
            </w:tcBorders>
          </w:tcPr>
          <w:p w14:paraId="40EDB36C" w14:textId="77777777" w:rsidR="00B9633A" w:rsidRDefault="00B9633A">
            <w:r>
              <w:rPr>
                <w:b/>
              </w:rPr>
              <w:t>Requirement Title:</w:t>
            </w:r>
          </w:p>
          <w:p w14:paraId="7A08FDA3" w14:textId="77777777" w:rsidR="00B9633A" w:rsidRDefault="00B9633A">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696FFF6D" w14:textId="77777777" w:rsidR="00B9633A" w:rsidRDefault="00B9633A"/>
          <w:p w14:paraId="45F75A63" w14:textId="5AE357C0" w:rsidR="00090A3D" w:rsidRDefault="00090A3D">
            <w:r>
              <w:t>Monitoring</w:t>
            </w:r>
            <w:r w:rsidR="00731AD8">
              <w:t xml:space="preserve"> </w:t>
            </w:r>
          </w:p>
        </w:tc>
      </w:tr>
      <w:tr w:rsidR="00B9633A" w14:paraId="2BB3641B"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53D5217" w14:textId="77777777" w:rsidR="00B9633A" w:rsidRDefault="00B9633A">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643F89AE" w14:textId="77777777" w:rsidR="00027EAE" w:rsidRDefault="008243AB">
            <w:r>
              <w:t>001</w:t>
            </w:r>
          </w:p>
          <w:p w14:paraId="2D337F9D" w14:textId="7EE9A3D8" w:rsidR="00B9633A" w:rsidRDefault="00B9633A"/>
        </w:tc>
      </w:tr>
      <w:tr w:rsidR="00B9633A" w14:paraId="798D641E" w14:textId="77777777" w:rsidTr="00B9633A">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1C1430E2" w14:textId="77777777" w:rsidR="00B9633A" w:rsidRDefault="00B9633A">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4DA4161B" w14:textId="77777777" w:rsidR="00B9633A" w:rsidRDefault="00B9633A"/>
          <w:p w14:paraId="2AF0F901" w14:textId="1D4C017B" w:rsidR="00B9633A" w:rsidRDefault="008243AB">
            <w:r>
              <w:t>Check medicine consumption</w:t>
            </w:r>
          </w:p>
        </w:tc>
      </w:tr>
      <w:tr w:rsidR="00B9633A" w14:paraId="37F2BDFA"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046BB0D" w14:textId="77777777" w:rsidR="00B9633A" w:rsidRDefault="00B9633A">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7482A7C7" w14:textId="77777777" w:rsidR="00B9633A" w:rsidRDefault="00B9633A"/>
          <w:p w14:paraId="536B7720" w14:textId="4DC74D04" w:rsidR="00B9633A" w:rsidRDefault="008243AB">
            <w:r>
              <w:t>The system shall check if the medicine has been consumed in time.</w:t>
            </w:r>
          </w:p>
          <w:p w14:paraId="71E26339" w14:textId="010F7476" w:rsidR="008243AB" w:rsidRDefault="008243AB">
            <w:r>
              <w:t>The system shall check whether the vital signs are normal or not.</w:t>
            </w:r>
          </w:p>
          <w:p w14:paraId="48F386B8" w14:textId="61684D4D" w:rsidR="00A4168D" w:rsidRDefault="00A4168D"/>
          <w:p w14:paraId="796A7EFA" w14:textId="2541411A" w:rsidR="00A4168D" w:rsidRDefault="00A4168D">
            <w:r>
              <w:t>Inputs:</w:t>
            </w:r>
          </w:p>
          <w:p w14:paraId="536B49ED" w14:textId="77777777" w:rsidR="00A4168D" w:rsidRDefault="00A4168D"/>
          <w:p w14:paraId="5CC5EDF3" w14:textId="1E57361D" w:rsidR="00B9633A" w:rsidRDefault="001D18D4" w:rsidP="001D18D4">
            <w:pPr>
              <w:pStyle w:val="ListParagraph"/>
              <w:numPr>
                <w:ilvl w:val="0"/>
                <w:numId w:val="20"/>
              </w:numPr>
            </w:pPr>
            <w:r>
              <w:t>User Name</w:t>
            </w:r>
          </w:p>
          <w:p w14:paraId="334D4F94" w14:textId="1FA6819C" w:rsidR="00B9633A" w:rsidRDefault="00B9633A"/>
        </w:tc>
      </w:tr>
      <w:tr w:rsidR="00B9633A" w14:paraId="5E27CBEE"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766EF828" w14:textId="77777777" w:rsidR="00B9633A" w:rsidRDefault="00B9633A">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1A331CA8" w14:textId="77777777" w:rsidR="00B9633A" w:rsidRDefault="00B9633A"/>
          <w:p w14:paraId="35DF11E7" w14:textId="093ADF81" w:rsidR="00B9633A" w:rsidRDefault="008243AB">
            <w:r>
              <w:t>User must be logged in.</w:t>
            </w:r>
          </w:p>
          <w:p w14:paraId="329D18D4" w14:textId="2072A264" w:rsidR="001D18D4" w:rsidRDefault="001D18D4">
            <w:r>
              <w:t>User name must be entered.</w:t>
            </w:r>
          </w:p>
          <w:p w14:paraId="6928D2B1" w14:textId="77777777" w:rsidR="00B9633A" w:rsidRDefault="00B9633A"/>
        </w:tc>
      </w:tr>
      <w:tr w:rsidR="00B9633A" w14:paraId="115BB33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37C75E6D" w14:textId="77777777" w:rsidR="00B9633A" w:rsidRDefault="00B9633A">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67E43D3" w14:textId="77777777" w:rsidR="00B9633A" w:rsidRDefault="00B9633A"/>
          <w:p w14:paraId="64FCF9C0" w14:textId="129327EE" w:rsidR="00B9633A" w:rsidRDefault="00A4168D">
            <w:r>
              <w:t>System should have known if the vital signs are normal or not.</w:t>
            </w:r>
          </w:p>
          <w:p w14:paraId="669C32F4" w14:textId="77777777" w:rsidR="00B9633A" w:rsidRDefault="00B9633A"/>
        </w:tc>
      </w:tr>
      <w:tr w:rsidR="00B9633A" w14:paraId="2675F6E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05F68F56" w14:textId="77777777" w:rsidR="00B9633A" w:rsidRDefault="00B9633A">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EE5879E" w14:textId="77777777" w:rsidR="00B9633A" w:rsidRDefault="00B9633A"/>
          <w:p w14:paraId="2690AD23" w14:textId="15B61203" w:rsidR="00B9633A" w:rsidRDefault="008243AB">
            <w:r>
              <w:t>For checking the vital signs, the medicine should have been consumed.</w:t>
            </w:r>
          </w:p>
          <w:p w14:paraId="0D8B3797" w14:textId="77777777" w:rsidR="00B9633A" w:rsidRDefault="00B9633A"/>
          <w:p w14:paraId="30E042F8" w14:textId="77777777" w:rsidR="00B9633A" w:rsidRDefault="00B9633A"/>
        </w:tc>
      </w:tr>
    </w:tbl>
    <w:p w14:paraId="168D57A8" w14:textId="77777777" w:rsidR="00B9633A" w:rsidRDefault="00B9633A" w:rsidP="00B9633A"/>
    <w:p w14:paraId="55275C39" w14:textId="4111F531" w:rsidR="00B9633A" w:rsidRDefault="00B9633A" w:rsidP="00D158EA">
      <w:pPr>
        <w:pStyle w:val="BodyText2"/>
        <w:ind w:left="0"/>
      </w:pPr>
    </w:p>
    <w:p w14:paraId="73E5F0FD" w14:textId="77777777" w:rsidR="001D18D4" w:rsidRDefault="001D18D4" w:rsidP="001D18D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D18D4" w14:paraId="6FF934AC" w14:textId="77777777" w:rsidTr="001D18D4">
        <w:tc>
          <w:tcPr>
            <w:tcW w:w="2268" w:type="dxa"/>
          </w:tcPr>
          <w:p w14:paraId="575B01E9" w14:textId="77777777" w:rsidR="001D18D4" w:rsidRPr="001D0ABF" w:rsidRDefault="001D18D4" w:rsidP="001D18D4">
            <w:r w:rsidRPr="001D0ABF">
              <w:rPr>
                <w:b/>
              </w:rPr>
              <w:t>Requirement Title:</w:t>
            </w:r>
          </w:p>
          <w:p w14:paraId="596525FA" w14:textId="77777777" w:rsidR="001D18D4" w:rsidRPr="001D0ABF" w:rsidRDefault="001D18D4" w:rsidP="001D18D4">
            <w:pPr>
              <w:ind w:firstLine="720"/>
            </w:pPr>
          </w:p>
        </w:tc>
        <w:tc>
          <w:tcPr>
            <w:tcW w:w="6588" w:type="dxa"/>
          </w:tcPr>
          <w:p w14:paraId="186EDBF6" w14:textId="35C20DAE" w:rsidR="001D18D4" w:rsidRDefault="001D18D4" w:rsidP="001D18D4">
            <w:r>
              <w:t>Monitoring</w:t>
            </w:r>
          </w:p>
        </w:tc>
      </w:tr>
      <w:tr w:rsidR="001D18D4" w14:paraId="203116A0" w14:textId="77777777" w:rsidTr="001D18D4">
        <w:tc>
          <w:tcPr>
            <w:tcW w:w="2268" w:type="dxa"/>
          </w:tcPr>
          <w:p w14:paraId="46668F30" w14:textId="77777777" w:rsidR="001D18D4" w:rsidRPr="001D0ABF" w:rsidRDefault="001D18D4" w:rsidP="001D18D4">
            <w:r w:rsidRPr="001D0ABF">
              <w:rPr>
                <w:b/>
              </w:rPr>
              <w:t>Sequence No:</w:t>
            </w:r>
          </w:p>
        </w:tc>
        <w:tc>
          <w:tcPr>
            <w:tcW w:w="6588" w:type="dxa"/>
          </w:tcPr>
          <w:p w14:paraId="422BAD6F" w14:textId="6F1173B1" w:rsidR="001D18D4" w:rsidRDefault="001D18D4" w:rsidP="001D18D4">
            <w:r>
              <w:t>002</w:t>
            </w:r>
          </w:p>
          <w:p w14:paraId="1AD2B331" w14:textId="77F9B899" w:rsidR="00027EAE" w:rsidRDefault="00027EAE" w:rsidP="001D18D4"/>
        </w:tc>
      </w:tr>
      <w:tr w:rsidR="001D18D4" w14:paraId="3B8F9711" w14:textId="77777777" w:rsidTr="001D18D4">
        <w:trPr>
          <w:trHeight w:val="665"/>
        </w:trPr>
        <w:tc>
          <w:tcPr>
            <w:tcW w:w="2268" w:type="dxa"/>
          </w:tcPr>
          <w:p w14:paraId="163DB7F7" w14:textId="77777777" w:rsidR="001D18D4" w:rsidRPr="001D0ABF" w:rsidRDefault="001D18D4" w:rsidP="001D18D4">
            <w:r w:rsidRPr="001D0ABF">
              <w:rPr>
                <w:b/>
              </w:rPr>
              <w:t>Short description:</w:t>
            </w:r>
          </w:p>
        </w:tc>
        <w:tc>
          <w:tcPr>
            <w:tcW w:w="6588" w:type="dxa"/>
          </w:tcPr>
          <w:p w14:paraId="58C74F47" w14:textId="77777777" w:rsidR="001D18D4" w:rsidRDefault="001D18D4" w:rsidP="001D18D4"/>
          <w:p w14:paraId="71393ABF" w14:textId="2D297EF6" w:rsidR="001D18D4" w:rsidRDefault="001D18D4" w:rsidP="001D18D4">
            <w:r>
              <w:t>Notify emergency contact and doctor</w:t>
            </w:r>
          </w:p>
        </w:tc>
      </w:tr>
      <w:tr w:rsidR="001D18D4" w14:paraId="48F0B450" w14:textId="77777777" w:rsidTr="001D18D4">
        <w:tc>
          <w:tcPr>
            <w:tcW w:w="2268" w:type="dxa"/>
          </w:tcPr>
          <w:p w14:paraId="0EA32D63" w14:textId="77777777" w:rsidR="001D18D4" w:rsidRPr="001D0ABF" w:rsidRDefault="001D18D4" w:rsidP="001D18D4">
            <w:r w:rsidRPr="001D0ABF">
              <w:rPr>
                <w:b/>
              </w:rPr>
              <w:lastRenderedPageBreak/>
              <w:t>Description:</w:t>
            </w:r>
          </w:p>
        </w:tc>
        <w:tc>
          <w:tcPr>
            <w:tcW w:w="6588" w:type="dxa"/>
          </w:tcPr>
          <w:p w14:paraId="2510EA03" w14:textId="4CBE64DB" w:rsidR="001D18D4" w:rsidRDefault="001D18D4" w:rsidP="001D18D4">
            <w:r>
              <w:t>The system shall notify the emergency contact of the user and the doctor in case the medicine was not consumed in time.</w:t>
            </w:r>
          </w:p>
          <w:p w14:paraId="3F2FF80E" w14:textId="024C77E1" w:rsidR="001D18D4" w:rsidRDefault="001D18D4" w:rsidP="001D18D4">
            <w:r>
              <w:t>The system shall notify the emergency contact of the user and the doctor in case the vital signs are not normal.</w:t>
            </w:r>
          </w:p>
          <w:p w14:paraId="408BA975" w14:textId="27D20A68" w:rsidR="001D18D4" w:rsidRDefault="001D18D4" w:rsidP="001D18D4"/>
        </w:tc>
      </w:tr>
      <w:tr w:rsidR="001D18D4" w14:paraId="58C4C9B5" w14:textId="77777777" w:rsidTr="001D18D4">
        <w:tc>
          <w:tcPr>
            <w:tcW w:w="2268" w:type="dxa"/>
          </w:tcPr>
          <w:p w14:paraId="55422D7D" w14:textId="77777777" w:rsidR="001D18D4" w:rsidRPr="001D0ABF" w:rsidRDefault="001D18D4" w:rsidP="001D18D4">
            <w:r w:rsidRPr="001D0ABF">
              <w:rPr>
                <w:b/>
              </w:rPr>
              <w:t>Pre-Conditions</w:t>
            </w:r>
            <w:r w:rsidRPr="001D0ABF">
              <w:t>:</w:t>
            </w:r>
          </w:p>
        </w:tc>
        <w:tc>
          <w:tcPr>
            <w:tcW w:w="6588" w:type="dxa"/>
          </w:tcPr>
          <w:p w14:paraId="66D7F8BD" w14:textId="77777777" w:rsidR="001D18D4" w:rsidRDefault="001D18D4" w:rsidP="001D18D4"/>
          <w:p w14:paraId="3412F5C0" w14:textId="1F2958FE" w:rsidR="002C5188" w:rsidRDefault="002C5188" w:rsidP="001D18D4">
            <w:r>
              <w:t>The user must be logged in.</w:t>
            </w:r>
          </w:p>
          <w:p w14:paraId="066E4CD2" w14:textId="540150E1" w:rsidR="001D18D4" w:rsidRDefault="002C5188" w:rsidP="001D18D4">
            <w:r>
              <w:t>Medicine consumption should have been checked.</w:t>
            </w:r>
          </w:p>
          <w:p w14:paraId="5188BD13" w14:textId="5FD2595D" w:rsidR="002C5188" w:rsidRDefault="002C5188" w:rsidP="001D18D4">
            <w:r>
              <w:t>Vital signs should have been checked.</w:t>
            </w:r>
          </w:p>
          <w:p w14:paraId="3F166245" w14:textId="0F5FF51F" w:rsidR="001D18D4" w:rsidRDefault="001D18D4" w:rsidP="001D18D4"/>
        </w:tc>
      </w:tr>
      <w:tr w:rsidR="001D18D4" w14:paraId="46689759" w14:textId="77777777" w:rsidTr="001D18D4">
        <w:tc>
          <w:tcPr>
            <w:tcW w:w="2268" w:type="dxa"/>
          </w:tcPr>
          <w:p w14:paraId="107AFA07" w14:textId="77777777" w:rsidR="001D18D4" w:rsidRPr="001D0ABF" w:rsidRDefault="001D18D4" w:rsidP="001D18D4">
            <w:r w:rsidRPr="001D0ABF">
              <w:rPr>
                <w:b/>
              </w:rPr>
              <w:t>Post Conditions:</w:t>
            </w:r>
          </w:p>
        </w:tc>
        <w:tc>
          <w:tcPr>
            <w:tcW w:w="6588" w:type="dxa"/>
          </w:tcPr>
          <w:p w14:paraId="58D686C7" w14:textId="77777777" w:rsidR="001D18D4" w:rsidRDefault="001D18D4" w:rsidP="001D18D4"/>
          <w:p w14:paraId="38FD6EE3" w14:textId="73E60990" w:rsidR="001D18D4" w:rsidRDefault="002C5188" w:rsidP="001D18D4">
            <w:r>
              <w:t xml:space="preserve">The doctor and the emergency contact person should have been informed of any </w:t>
            </w:r>
            <w:r w:rsidR="00C7227C">
              <w:t>discrepancies.</w:t>
            </w:r>
          </w:p>
          <w:p w14:paraId="47BD5B69" w14:textId="7A9CF550" w:rsidR="001D18D4" w:rsidRDefault="001D18D4" w:rsidP="001D18D4"/>
        </w:tc>
      </w:tr>
      <w:tr w:rsidR="001D18D4" w14:paraId="1BE17672" w14:textId="77777777" w:rsidTr="001D18D4">
        <w:tc>
          <w:tcPr>
            <w:tcW w:w="2268" w:type="dxa"/>
          </w:tcPr>
          <w:p w14:paraId="358300C2" w14:textId="77777777" w:rsidR="001D18D4" w:rsidRPr="001D0ABF" w:rsidRDefault="001D18D4" w:rsidP="001D18D4">
            <w:r w:rsidRPr="001D0ABF">
              <w:rPr>
                <w:b/>
              </w:rPr>
              <w:t>Other attributes:</w:t>
            </w:r>
          </w:p>
        </w:tc>
        <w:tc>
          <w:tcPr>
            <w:tcW w:w="6588" w:type="dxa"/>
          </w:tcPr>
          <w:p w14:paraId="6A904F9E" w14:textId="76479A58" w:rsidR="001D18D4" w:rsidRDefault="00C7227C" w:rsidP="001D18D4">
            <w:r>
              <w:t>N/A</w:t>
            </w:r>
          </w:p>
          <w:p w14:paraId="6EE32A7A" w14:textId="77777777" w:rsidR="001D18D4" w:rsidRDefault="001D18D4" w:rsidP="001D18D4"/>
        </w:tc>
      </w:tr>
    </w:tbl>
    <w:p w14:paraId="3389AB16" w14:textId="77777777" w:rsidR="001D18D4" w:rsidRDefault="001D18D4" w:rsidP="001D18D4"/>
    <w:p w14:paraId="68F83004" w14:textId="70EA2FBA" w:rsidR="001D18D4" w:rsidRDefault="001D18D4" w:rsidP="00D158EA">
      <w:pPr>
        <w:pStyle w:val="BodyText2"/>
        <w:ind w:left="0"/>
      </w:pPr>
    </w:p>
    <w:p w14:paraId="706AF964" w14:textId="44C20DE0" w:rsidR="00FA410B" w:rsidRDefault="00FA410B" w:rsidP="00027EAE">
      <w:pPr>
        <w:pStyle w:val="Heading2"/>
      </w:pPr>
      <w:bookmarkStart w:id="18" w:name="_Toc476009506"/>
      <w:r>
        <w:t>4.9 “Communication” Requirement</w:t>
      </w:r>
      <w:bookmarkEnd w:id="18"/>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724C30BA" w14:textId="77777777" w:rsidTr="006D7F29">
        <w:tc>
          <w:tcPr>
            <w:tcW w:w="2268" w:type="dxa"/>
          </w:tcPr>
          <w:p w14:paraId="52EE5309" w14:textId="77777777" w:rsidR="00FA410B" w:rsidRPr="001D0ABF" w:rsidRDefault="00FA410B" w:rsidP="006D7F29">
            <w:r w:rsidRPr="001D0ABF">
              <w:rPr>
                <w:b/>
              </w:rPr>
              <w:t>Requirement Title:</w:t>
            </w:r>
          </w:p>
          <w:p w14:paraId="1BF454B7" w14:textId="77777777" w:rsidR="00FA410B" w:rsidRPr="001D0ABF" w:rsidRDefault="00FA410B" w:rsidP="006D7F29">
            <w:pPr>
              <w:ind w:firstLine="720"/>
            </w:pPr>
          </w:p>
        </w:tc>
        <w:tc>
          <w:tcPr>
            <w:tcW w:w="6588" w:type="dxa"/>
          </w:tcPr>
          <w:p w14:paraId="0762BF29" w14:textId="77777777" w:rsidR="00FA410B" w:rsidRDefault="00FA410B" w:rsidP="006D7F29">
            <w:r>
              <w:t xml:space="preserve">Communication </w:t>
            </w:r>
          </w:p>
        </w:tc>
      </w:tr>
      <w:tr w:rsidR="00FA410B" w14:paraId="729F69BA" w14:textId="77777777" w:rsidTr="006D7F29">
        <w:tc>
          <w:tcPr>
            <w:tcW w:w="2268" w:type="dxa"/>
          </w:tcPr>
          <w:p w14:paraId="6FF64F8C" w14:textId="77777777" w:rsidR="00FA410B" w:rsidRPr="001D0ABF" w:rsidRDefault="00FA410B" w:rsidP="006D7F29">
            <w:r w:rsidRPr="001D0ABF">
              <w:rPr>
                <w:b/>
              </w:rPr>
              <w:t>Sequence No:</w:t>
            </w:r>
          </w:p>
        </w:tc>
        <w:tc>
          <w:tcPr>
            <w:tcW w:w="6588" w:type="dxa"/>
          </w:tcPr>
          <w:p w14:paraId="575690FD" w14:textId="77777777" w:rsidR="00FA410B" w:rsidRDefault="00FA410B" w:rsidP="006D7F29">
            <w:r>
              <w:t>001</w:t>
            </w:r>
          </w:p>
          <w:p w14:paraId="2F051FBD" w14:textId="77777777" w:rsidR="00FA410B" w:rsidRDefault="00FA410B" w:rsidP="006D7F29"/>
        </w:tc>
      </w:tr>
      <w:tr w:rsidR="00FA410B" w14:paraId="7A4078AC" w14:textId="77777777" w:rsidTr="006D7F29">
        <w:trPr>
          <w:trHeight w:val="665"/>
        </w:trPr>
        <w:tc>
          <w:tcPr>
            <w:tcW w:w="2268" w:type="dxa"/>
          </w:tcPr>
          <w:p w14:paraId="68A7FD21" w14:textId="77777777" w:rsidR="00FA410B" w:rsidRPr="001D0ABF" w:rsidRDefault="00FA410B" w:rsidP="006D7F29">
            <w:r w:rsidRPr="001D0ABF">
              <w:rPr>
                <w:b/>
              </w:rPr>
              <w:t>Short description:</w:t>
            </w:r>
          </w:p>
        </w:tc>
        <w:tc>
          <w:tcPr>
            <w:tcW w:w="6588" w:type="dxa"/>
          </w:tcPr>
          <w:p w14:paraId="0FA6BEDF" w14:textId="77777777" w:rsidR="00FA410B" w:rsidRDefault="00FA410B" w:rsidP="006D7F29">
            <w:r>
              <w:t>Check for phone number</w:t>
            </w:r>
          </w:p>
          <w:p w14:paraId="0AF5295D" w14:textId="77777777" w:rsidR="00FA410B" w:rsidRDefault="00FA410B" w:rsidP="006D7F29"/>
        </w:tc>
      </w:tr>
      <w:tr w:rsidR="00FA410B" w14:paraId="3BD80DB6" w14:textId="77777777" w:rsidTr="006D7F29">
        <w:tc>
          <w:tcPr>
            <w:tcW w:w="2268" w:type="dxa"/>
          </w:tcPr>
          <w:p w14:paraId="16625EEA" w14:textId="77777777" w:rsidR="00FA410B" w:rsidRPr="001D0ABF" w:rsidRDefault="00FA410B" w:rsidP="006D7F29">
            <w:r w:rsidRPr="001D0ABF">
              <w:rPr>
                <w:b/>
              </w:rPr>
              <w:t>Description:</w:t>
            </w:r>
          </w:p>
        </w:tc>
        <w:tc>
          <w:tcPr>
            <w:tcW w:w="6588" w:type="dxa"/>
          </w:tcPr>
          <w:p w14:paraId="56DFF75F" w14:textId="77777777" w:rsidR="00FA410B" w:rsidRDefault="00FA410B" w:rsidP="006D7F29"/>
          <w:p w14:paraId="6921D279" w14:textId="77777777" w:rsidR="00FA410B" w:rsidRDefault="00FA410B" w:rsidP="006D7F29">
            <w:r>
              <w:t>User will enter their phone number using numbers 0-9. The system will check if the number provided is valid or not. If number is valid it will add it to the system else, it will ask the user to re-enter their number.</w:t>
            </w:r>
          </w:p>
          <w:p w14:paraId="5194596D" w14:textId="77777777" w:rsidR="00FA410B" w:rsidRDefault="00FA410B" w:rsidP="006D7F29"/>
          <w:p w14:paraId="433792E6" w14:textId="77777777" w:rsidR="00FA410B" w:rsidRDefault="00FA410B" w:rsidP="006D7F29"/>
          <w:p w14:paraId="460B5566" w14:textId="77777777" w:rsidR="00FA410B" w:rsidRDefault="00FA410B" w:rsidP="006D7F29"/>
        </w:tc>
      </w:tr>
      <w:tr w:rsidR="00FA410B" w14:paraId="15F8D5EC" w14:textId="77777777" w:rsidTr="006D7F29">
        <w:tc>
          <w:tcPr>
            <w:tcW w:w="2268" w:type="dxa"/>
          </w:tcPr>
          <w:p w14:paraId="6A92C8EB" w14:textId="77777777" w:rsidR="00FA410B" w:rsidRPr="001D0ABF" w:rsidRDefault="00FA410B" w:rsidP="006D7F29">
            <w:r w:rsidRPr="001D0ABF">
              <w:rPr>
                <w:b/>
              </w:rPr>
              <w:t>Pre-Conditions</w:t>
            </w:r>
            <w:r w:rsidRPr="001D0ABF">
              <w:t>:</w:t>
            </w:r>
          </w:p>
        </w:tc>
        <w:tc>
          <w:tcPr>
            <w:tcW w:w="6588" w:type="dxa"/>
          </w:tcPr>
          <w:p w14:paraId="1C32DC5B" w14:textId="77777777" w:rsidR="00FA410B" w:rsidRDefault="00FA410B" w:rsidP="006D7F29">
            <w:r>
              <w:t>User must be logged in.</w:t>
            </w:r>
          </w:p>
          <w:p w14:paraId="615506F5" w14:textId="77777777" w:rsidR="00FA410B" w:rsidRDefault="00FA410B" w:rsidP="006D7F29"/>
        </w:tc>
      </w:tr>
      <w:tr w:rsidR="00FA410B" w14:paraId="65E1B23F" w14:textId="77777777" w:rsidTr="006D7F29">
        <w:tc>
          <w:tcPr>
            <w:tcW w:w="2268" w:type="dxa"/>
          </w:tcPr>
          <w:p w14:paraId="06338E50" w14:textId="77777777" w:rsidR="00FA410B" w:rsidRPr="001D0ABF" w:rsidRDefault="00FA410B" w:rsidP="006D7F29">
            <w:r w:rsidRPr="001D0ABF">
              <w:rPr>
                <w:b/>
              </w:rPr>
              <w:t>Post Conditions:</w:t>
            </w:r>
          </w:p>
        </w:tc>
        <w:tc>
          <w:tcPr>
            <w:tcW w:w="6588" w:type="dxa"/>
          </w:tcPr>
          <w:p w14:paraId="02E742CC" w14:textId="77777777" w:rsidR="00FA410B" w:rsidRDefault="00FA410B" w:rsidP="006D7F29">
            <w:r>
              <w:t>If number is valid a “valid number” message should pop up.</w:t>
            </w:r>
          </w:p>
          <w:p w14:paraId="7B8985DF" w14:textId="39421FAD" w:rsidR="00FA410B" w:rsidRDefault="00FA410B" w:rsidP="006D7F29"/>
        </w:tc>
      </w:tr>
      <w:tr w:rsidR="00FA410B" w14:paraId="6C11EBA3" w14:textId="77777777" w:rsidTr="006D7F29">
        <w:tc>
          <w:tcPr>
            <w:tcW w:w="2268" w:type="dxa"/>
          </w:tcPr>
          <w:p w14:paraId="1E800D01" w14:textId="77777777" w:rsidR="00FA410B" w:rsidRPr="001D0ABF" w:rsidRDefault="00FA410B" w:rsidP="006D7F29">
            <w:r w:rsidRPr="001D0ABF">
              <w:rPr>
                <w:b/>
              </w:rPr>
              <w:t>Other attributes:</w:t>
            </w:r>
          </w:p>
        </w:tc>
        <w:tc>
          <w:tcPr>
            <w:tcW w:w="6588" w:type="dxa"/>
          </w:tcPr>
          <w:p w14:paraId="317FAB57" w14:textId="77777777" w:rsidR="00FA410B" w:rsidRDefault="00FA410B" w:rsidP="006D7F29">
            <w:r>
              <w:t>N/A</w:t>
            </w:r>
          </w:p>
          <w:p w14:paraId="40112053" w14:textId="77777777" w:rsidR="00FA410B" w:rsidRDefault="00FA410B" w:rsidP="006D7F29"/>
        </w:tc>
      </w:tr>
    </w:tbl>
    <w:p w14:paraId="70890A2D" w14:textId="36D2B2CE" w:rsidR="00027EAE" w:rsidRDefault="00027EAE" w:rsidP="00FA410B">
      <w:pPr>
        <w:pStyle w:val="BodyText2"/>
        <w:ind w:left="0"/>
      </w:pPr>
    </w:p>
    <w:p w14:paraId="4C226AB1" w14:textId="77777777" w:rsidR="00027EAE" w:rsidRDefault="00027EAE" w:rsidP="00FA410B">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533B9CE9" w14:textId="77777777" w:rsidTr="006D7F29">
        <w:tc>
          <w:tcPr>
            <w:tcW w:w="2268" w:type="dxa"/>
          </w:tcPr>
          <w:p w14:paraId="6E34E4E5" w14:textId="77777777" w:rsidR="00FA410B" w:rsidRPr="001D0ABF" w:rsidRDefault="00FA410B" w:rsidP="006D7F29">
            <w:r w:rsidRPr="001D0ABF">
              <w:rPr>
                <w:b/>
              </w:rPr>
              <w:t>Requirement Title:</w:t>
            </w:r>
          </w:p>
          <w:p w14:paraId="7E3E2205" w14:textId="77777777" w:rsidR="00FA410B" w:rsidRPr="001D0ABF" w:rsidRDefault="00FA410B" w:rsidP="006D7F29">
            <w:pPr>
              <w:ind w:firstLine="720"/>
            </w:pPr>
          </w:p>
        </w:tc>
        <w:tc>
          <w:tcPr>
            <w:tcW w:w="6588" w:type="dxa"/>
          </w:tcPr>
          <w:p w14:paraId="30AC0B56" w14:textId="77777777" w:rsidR="00FA410B" w:rsidRDefault="00FA410B" w:rsidP="006D7F29">
            <w:r>
              <w:lastRenderedPageBreak/>
              <w:t>Communication</w:t>
            </w:r>
          </w:p>
        </w:tc>
      </w:tr>
      <w:tr w:rsidR="00FA410B" w14:paraId="5C875557" w14:textId="77777777" w:rsidTr="006D7F29">
        <w:tc>
          <w:tcPr>
            <w:tcW w:w="2268" w:type="dxa"/>
          </w:tcPr>
          <w:p w14:paraId="30FF791A" w14:textId="77777777" w:rsidR="00FA410B" w:rsidRPr="001D0ABF" w:rsidRDefault="00FA410B" w:rsidP="006D7F29">
            <w:r w:rsidRPr="001D0ABF">
              <w:rPr>
                <w:b/>
              </w:rPr>
              <w:lastRenderedPageBreak/>
              <w:t>Sequence No:</w:t>
            </w:r>
          </w:p>
        </w:tc>
        <w:tc>
          <w:tcPr>
            <w:tcW w:w="6588" w:type="dxa"/>
          </w:tcPr>
          <w:p w14:paraId="53D5A7D8" w14:textId="77777777" w:rsidR="00FA410B" w:rsidRDefault="00FA410B" w:rsidP="006D7F29">
            <w:r>
              <w:t>002</w:t>
            </w:r>
          </w:p>
          <w:p w14:paraId="4694FBA9" w14:textId="77777777" w:rsidR="00FA410B" w:rsidRDefault="00FA410B" w:rsidP="006D7F29"/>
        </w:tc>
      </w:tr>
      <w:tr w:rsidR="00FA410B" w14:paraId="04A559BD" w14:textId="77777777" w:rsidTr="006D7F29">
        <w:trPr>
          <w:trHeight w:val="665"/>
        </w:trPr>
        <w:tc>
          <w:tcPr>
            <w:tcW w:w="2268" w:type="dxa"/>
          </w:tcPr>
          <w:p w14:paraId="4EE1C75E" w14:textId="77777777" w:rsidR="00FA410B" w:rsidRPr="001D0ABF" w:rsidRDefault="00FA410B" w:rsidP="006D7F29">
            <w:r w:rsidRPr="001D0ABF">
              <w:rPr>
                <w:b/>
              </w:rPr>
              <w:t>Short description:</w:t>
            </w:r>
          </w:p>
        </w:tc>
        <w:tc>
          <w:tcPr>
            <w:tcW w:w="6588" w:type="dxa"/>
          </w:tcPr>
          <w:p w14:paraId="46AA360B" w14:textId="77777777" w:rsidR="00FA410B" w:rsidRDefault="00FA410B" w:rsidP="006D7F29">
            <w:r>
              <w:t>Check for email address</w:t>
            </w:r>
          </w:p>
          <w:p w14:paraId="0AE8161F" w14:textId="77777777" w:rsidR="00FA410B" w:rsidRDefault="00FA410B" w:rsidP="006D7F29"/>
        </w:tc>
      </w:tr>
      <w:tr w:rsidR="00FA410B" w14:paraId="1CB096F8" w14:textId="77777777" w:rsidTr="006D7F29">
        <w:tc>
          <w:tcPr>
            <w:tcW w:w="2268" w:type="dxa"/>
          </w:tcPr>
          <w:p w14:paraId="56705D28" w14:textId="77777777" w:rsidR="00FA410B" w:rsidRPr="001D0ABF" w:rsidRDefault="00FA410B" w:rsidP="006D7F29">
            <w:r w:rsidRPr="001D0ABF">
              <w:rPr>
                <w:b/>
              </w:rPr>
              <w:t>Description:</w:t>
            </w:r>
          </w:p>
        </w:tc>
        <w:tc>
          <w:tcPr>
            <w:tcW w:w="6588" w:type="dxa"/>
          </w:tcPr>
          <w:p w14:paraId="2FB2BBE5" w14:textId="77777777" w:rsidR="00FA410B" w:rsidRDefault="00FA410B" w:rsidP="006D7F29"/>
          <w:p w14:paraId="76DF1D66" w14:textId="77777777" w:rsidR="00FA410B" w:rsidRDefault="00FA410B" w:rsidP="006D7F29">
            <w:r>
              <w:t>User will enter their email address using a valid email address. The system will check if the email is valid or not. If email address is valid, email will be added. Else, it will ask the user to re-enter their email address.</w:t>
            </w:r>
          </w:p>
          <w:p w14:paraId="307BE944" w14:textId="77777777" w:rsidR="00FA410B" w:rsidRDefault="00FA410B" w:rsidP="006D7F29"/>
        </w:tc>
      </w:tr>
      <w:tr w:rsidR="00FA410B" w14:paraId="4D39979D" w14:textId="77777777" w:rsidTr="006D7F29">
        <w:tc>
          <w:tcPr>
            <w:tcW w:w="2268" w:type="dxa"/>
          </w:tcPr>
          <w:p w14:paraId="3D9C6396" w14:textId="77777777" w:rsidR="00FA410B" w:rsidRPr="001D0ABF" w:rsidRDefault="00FA410B" w:rsidP="006D7F29">
            <w:r w:rsidRPr="001D0ABF">
              <w:rPr>
                <w:b/>
              </w:rPr>
              <w:t>Pre-Conditions</w:t>
            </w:r>
            <w:r w:rsidRPr="001D0ABF">
              <w:t>:</w:t>
            </w:r>
          </w:p>
        </w:tc>
        <w:tc>
          <w:tcPr>
            <w:tcW w:w="6588" w:type="dxa"/>
          </w:tcPr>
          <w:p w14:paraId="33A553E0" w14:textId="77777777" w:rsidR="00FA410B" w:rsidRDefault="00FA410B" w:rsidP="006D7F29"/>
          <w:p w14:paraId="688F7ECE" w14:textId="77777777" w:rsidR="00FA410B" w:rsidRDefault="00FA410B" w:rsidP="006D7F29">
            <w:r>
              <w:t>User must enter a valid email address.</w:t>
            </w:r>
          </w:p>
          <w:p w14:paraId="32930528" w14:textId="77777777" w:rsidR="00FA410B" w:rsidRDefault="00FA410B" w:rsidP="006D7F29"/>
        </w:tc>
      </w:tr>
      <w:tr w:rsidR="00FA410B" w14:paraId="7D535B07" w14:textId="77777777" w:rsidTr="006D7F29">
        <w:tc>
          <w:tcPr>
            <w:tcW w:w="2268" w:type="dxa"/>
          </w:tcPr>
          <w:p w14:paraId="357A31D6" w14:textId="77777777" w:rsidR="00FA410B" w:rsidRPr="001D0ABF" w:rsidRDefault="00FA410B" w:rsidP="006D7F29">
            <w:r w:rsidRPr="001D0ABF">
              <w:rPr>
                <w:b/>
              </w:rPr>
              <w:t>Post Conditions:</w:t>
            </w:r>
          </w:p>
        </w:tc>
        <w:tc>
          <w:tcPr>
            <w:tcW w:w="6588" w:type="dxa"/>
          </w:tcPr>
          <w:p w14:paraId="2BD6A361" w14:textId="77777777" w:rsidR="00FA410B" w:rsidRDefault="00FA410B" w:rsidP="006D7F29"/>
          <w:p w14:paraId="64468266" w14:textId="77777777" w:rsidR="00FA410B" w:rsidRDefault="00FA410B" w:rsidP="006D7F29">
            <w:r>
              <w:t xml:space="preserve">If email address entered by the user is valid a “valid email address” message should pop up. </w:t>
            </w:r>
          </w:p>
          <w:p w14:paraId="63EC5A5C" w14:textId="77777777" w:rsidR="00FA410B" w:rsidRDefault="00FA410B" w:rsidP="006D7F29"/>
        </w:tc>
      </w:tr>
      <w:tr w:rsidR="00FA410B" w14:paraId="00DD7A53" w14:textId="77777777" w:rsidTr="006D7F29">
        <w:tc>
          <w:tcPr>
            <w:tcW w:w="2268" w:type="dxa"/>
          </w:tcPr>
          <w:p w14:paraId="01D8130F" w14:textId="77777777" w:rsidR="00FA410B" w:rsidRPr="001D0ABF" w:rsidRDefault="00FA410B" w:rsidP="006D7F29">
            <w:r w:rsidRPr="001D0ABF">
              <w:rPr>
                <w:b/>
              </w:rPr>
              <w:t>Other attributes:</w:t>
            </w:r>
          </w:p>
        </w:tc>
        <w:tc>
          <w:tcPr>
            <w:tcW w:w="6588" w:type="dxa"/>
          </w:tcPr>
          <w:p w14:paraId="4B9A3D65" w14:textId="3B791B1A" w:rsidR="00FA410B" w:rsidRDefault="00FA410B" w:rsidP="006D7F29">
            <w:r>
              <w:t>N/A</w:t>
            </w:r>
          </w:p>
          <w:p w14:paraId="063A2D03" w14:textId="77777777" w:rsidR="00FA410B" w:rsidRDefault="00FA410B" w:rsidP="006D7F29"/>
        </w:tc>
      </w:tr>
    </w:tbl>
    <w:p w14:paraId="6335E043" w14:textId="1C03961F" w:rsidR="00FA410B" w:rsidRDefault="00FA410B" w:rsidP="00D158EA">
      <w:pPr>
        <w:pStyle w:val="BodyText2"/>
        <w:ind w:left="0"/>
      </w:pPr>
    </w:p>
    <w:p w14:paraId="50A2D3F7" w14:textId="77777777" w:rsidR="00027EAE" w:rsidRDefault="00027EAE" w:rsidP="00D158EA">
      <w:pPr>
        <w:pStyle w:val="BodyText2"/>
        <w:ind w:left="0"/>
      </w:pPr>
    </w:p>
    <w:p w14:paraId="513BE93E" w14:textId="0D7153D5" w:rsidR="00FA410B" w:rsidRDefault="00FA410B" w:rsidP="00027EAE">
      <w:pPr>
        <w:pStyle w:val="Heading2"/>
      </w:pPr>
      <w:r>
        <w:t>4.10 “Data Maintenance”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C1DD5" w14:paraId="641B50C1" w14:textId="77777777" w:rsidTr="000129A1">
        <w:tc>
          <w:tcPr>
            <w:tcW w:w="2268" w:type="dxa"/>
          </w:tcPr>
          <w:p w14:paraId="0705EF80" w14:textId="77777777" w:rsidR="001C1DD5" w:rsidRPr="001D0ABF" w:rsidRDefault="001C1DD5" w:rsidP="000129A1">
            <w:r w:rsidRPr="001D0ABF">
              <w:rPr>
                <w:b/>
              </w:rPr>
              <w:t>Requirement Title:</w:t>
            </w:r>
          </w:p>
          <w:p w14:paraId="09C1B6A1" w14:textId="77777777" w:rsidR="001C1DD5" w:rsidRPr="001D0ABF" w:rsidRDefault="001C1DD5" w:rsidP="000129A1">
            <w:pPr>
              <w:ind w:firstLine="720"/>
            </w:pPr>
          </w:p>
        </w:tc>
        <w:tc>
          <w:tcPr>
            <w:tcW w:w="6588" w:type="dxa"/>
          </w:tcPr>
          <w:p w14:paraId="6787E9A5" w14:textId="68C0A20E" w:rsidR="001C1DD5" w:rsidRDefault="001C1DD5" w:rsidP="000129A1">
            <w:r>
              <w:t xml:space="preserve">Data Maintenance </w:t>
            </w:r>
          </w:p>
        </w:tc>
      </w:tr>
      <w:tr w:rsidR="001C1DD5" w14:paraId="5473580F" w14:textId="77777777" w:rsidTr="000129A1">
        <w:tc>
          <w:tcPr>
            <w:tcW w:w="2268" w:type="dxa"/>
          </w:tcPr>
          <w:p w14:paraId="06F5F8F3" w14:textId="77777777" w:rsidR="001C1DD5" w:rsidRPr="001D0ABF" w:rsidRDefault="001C1DD5" w:rsidP="000129A1">
            <w:r w:rsidRPr="001D0ABF">
              <w:rPr>
                <w:b/>
              </w:rPr>
              <w:t>Sequence No:</w:t>
            </w:r>
          </w:p>
        </w:tc>
        <w:tc>
          <w:tcPr>
            <w:tcW w:w="6588" w:type="dxa"/>
          </w:tcPr>
          <w:p w14:paraId="255C26EB" w14:textId="0900E0CC" w:rsidR="001C1DD5" w:rsidRDefault="001C1DD5" w:rsidP="000129A1">
            <w:r>
              <w:t>001</w:t>
            </w:r>
          </w:p>
          <w:p w14:paraId="5B4DD864" w14:textId="77777777" w:rsidR="001C1DD5" w:rsidRDefault="001C1DD5" w:rsidP="000129A1"/>
        </w:tc>
      </w:tr>
      <w:tr w:rsidR="001C1DD5" w14:paraId="44B97983" w14:textId="77777777" w:rsidTr="000129A1">
        <w:trPr>
          <w:trHeight w:val="665"/>
        </w:trPr>
        <w:tc>
          <w:tcPr>
            <w:tcW w:w="2268" w:type="dxa"/>
          </w:tcPr>
          <w:p w14:paraId="68060838" w14:textId="77777777" w:rsidR="001C1DD5" w:rsidRPr="001D0ABF" w:rsidRDefault="001C1DD5" w:rsidP="000129A1">
            <w:r w:rsidRPr="001D0ABF">
              <w:rPr>
                <w:b/>
              </w:rPr>
              <w:t>Short description:</w:t>
            </w:r>
          </w:p>
        </w:tc>
        <w:tc>
          <w:tcPr>
            <w:tcW w:w="6588" w:type="dxa"/>
          </w:tcPr>
          <w:p w14:paraId="4A764534" w14:textId="70B3FFFF" w:rsidR="001C1DD5" w:rsidRDefault="001C1DD5" w:rsidP="000129A1">
            <w:r>
              <w:t>Update current information</w:t>
            </w:r>
          </w:p>
          <w:p w14:paraId="3649B535" w14:textId="77777777" w:rsidR="001C1DD5" w:rsidRDefault="001C1DD5" w:rsidP="000129A1"/>
        </w:tc>
      </w:tr>
      <w:tr w:rsidR="001C1DD5" w14:paraId="1D617DE0" w14:textId="77777777" w:rsidTr="000129A1">
        <w:tc>
          <w:tcPr>
            <w:tcW w:w="2268" w:type="dxa"/>
          </w:tcPr>
          <w:p w14:paraId="1A776677" w14:textId="77777777" w:rsidR="001C1DD5" w:rsidRPr="001D0ABF" w:rsidRDefault="001C1DD5" w:rsidP="000129A1">
            <w:r w:rsidRPr="001D0ABF">
              <w:rPr>
                <w:b/>
              </w:rPr>
              <w:t>Description:</w:t>
            </w:r>
          </w:p>
        </w:tc>
        <w:tc>
          <w:tcPr>
            <w:tcW w:w="6588" w:type="dxa"/>
          </w:tcPr>
          <w:p w14:paraId="71A2AED5" w14:textId="77777777" w:rsidR="001C1DD5" w:rsidRDefault="001C1DD5" w:rsidP="000129A1"/>
          <w:p w14:paraId="091A05C9" w14:textId="40887D58" w:rsidR="001C1DD5" w:rsidRDefault="001C1DD5" w:rsidP="000129A1">
            <w:r>
              <w:t xml:space="preserve">The user will enter “Settings”, then “Accounts Settings.” The user will select what they would like to change and update (i.e. medication list, emergency contact list, doctor information, personal information, etc.). </w:t>
            </w:r>
          </w:p>
          <w:p w14:paraId="4F3D797A" w14:textId="6316418A" w:rsidR="001C1DD5" w:rsidRDefault="001C1DD5" w:rsidP="000129A1"/>
          <w:p w14:paraId="6C1C8685" w14:textId="7DA6AE09" w:rsidR="001C1DD5" w:rsidRDefault="001C1DD5" w:rsidP="000129A1">
            <w:r>
              <w:t>The user must save, if they want the changes to be permanent.</w:t>
            </w:r>
          </w:p>
        </w:tc>
      </w:tr>
      <w:tr w:rsidR="001C1DD5" w14:paraId="1FDCB907" w14:textId="77777777" w:rsidTr="000129A1">
        <w:tc>
          <w:tcPr>
            <w:tcW w:w="2268" w:type="dxa"/>
          </w:tcPr>
          <w:p w14:paraId="4026C108" w14:textId="77777777" w:rsidR="001C1DD5" w:rsidRPr="001D0ABF" w:rsidRDefault="001C1DD5" w:rsidP="000129A1">
            <w:r w:rsidRPr="001D0ABF">
              <w:rPr>
                <w:b/>
              </w:rPr>
              <w:t>Pre-Conditions</w:t>
            </w:r>
            <w:r w:rsidRPr="001D0ABF">
              <w:t>:</w:t>
            </w:r>
          </w:p>
        </w:tc>
        <w:tc>
          <w:tcPr>
            <w:tcW w:w="6588" w:type="dxa"/>
          </w:tcPr>
          <w:p w14:paraId="29C834C3" w14:textId="77777777" w:rsidR="001C1DD5" w:rsidRDefault="001C1DD5" w:rsidP="000129A1"/>
          <w:p w14:paraId="009CE30D" w14:textId="21FF99D8" w:rsidR="001C1DD5" w:rsidRDefault="001C1DD5" w:rsidP="000129A1">
            <w:r>
              <w:t>User must be logged in</w:t>
            </w:r>
          </w:p>
          <w:p w14:paraId="12A6B0E3" w14:textId="77777777" w:rsidR="001C1DD5" w:rsidRDefault="001C1DD5" w:rsidP="000129A1"/>
        </w:tc>
      </w:tr>
      <w:tr w:rsidR="001C1DD5" w14:paraId="6DDFEA53" w14:textId="77777777" w:rsidTr="000129A1">
        <w:tc>
          <w:tcPr>
            <w:tcW w:w="2268" w:type="dxa"/>
          </w:tcPr>
          <w:p w14:paraId="71B2FCBC" w14:textId="77777777" w:rsidR="001C1DD5" w:rsidRPr="001D0ABF" w:rsidRDefault="001C1DD5" w:rsidP="000129A1">
            <w:r w:rsidRPr="001D0ABF">
              <w:rPr>
                <w:b/>
              </w:rPr>
              <w:t>Post Conditions:</w:t>
            </w:r>
          </w:p>
        </w:tc>
        <w:tc>
          <w:tcPr>
            <w:tcW w:w="6588" w:type="dxa"/>
          </w:tcPr>
          <w:p w14:paraId="7A96A52A" w14:textId="77777777" w:rsidR="001C1DD5" w:rsidRDefault="001C1DD5" w:rsidP="000129A1"/>
          <w:p w14:paraId="60EE1187" w14:textId="0F6C71AC" w:rsidR="001C1DD5" w:rsidRDefault="001C1DD5" w:rsidP="000129A1">
            <w:r>
              <w:t>If user decides to save, the data will be updated, else the changes will be discarded.</w:t>
            </w:r>
          </w:p>
          <w:p w14:paraId="06686463" w14:textId="77777777" w:rsidR="001C1DD5" w:rsidRDefault="001C1DD5" w:rsidP="000129A1"/>
        </w:tc>
      </w:tr>
      <w:tr w:rsidR="001C1DD5" w14:paraId="6A894606" w14:textId="77777777" w:rsidTr="000129A1">
        <w:tc>
          <w:tcPr>
            <w:tcW w:w="2268" w:type="dxa"/>
          </w:tcPr>
          <w:p w14:paraId="422D737B" w14:textId="77777777" w:rsidR="001C1DD5" w:rsidRPr="001D0ABF" w:rsidRDefault="001C1DD5" w:rsidP="000129A1">
            <w:r w:rsidRPr="001D0ABF">
              <w:rPr>
                <w:b/>
              </w:rPr>
              <w:t>Other attributes:</w:t>
            </w:r>
          </w:p>
        </w:tc>
        <w:tc>
          <w:tcPr>
            <w:tcW w:w="6588" w:type="dxa"/>
          </w:tcPr>
          <w:p w14:paraId="21834196" w14:textId="457F240A" w:rsidR="001C1DD5" w:rsidRDefault="001C1DD5" w:rsidP="000129A1">
            <w:r>
              <w:t>N/A</w:t>
            </w:r>
          </w:p>
          <w:p w14:paraId="4377EB43" w14:textId="77777777" w:rsidR="001C1DD5" w:rsidRDefault="001C1DD5" w:rsidP="000129A1"/>
        </w:tc>
      </w:tr>
    </w:tbl>
    <w:p w14:paraId="1DF5297A" w14:textId="77777777" w:rsidR="00FA410B" w:rsidRDefault="00FA410B" w:rsidP="00D158EA">
      <w:pPr>
        <w:pStyle w:val="BodyText2"/>
        <w:ind w:left="0"/>
      </w:pPr>
    </w:p>
    <w:p w14:paraId="0F9C3733" w14:textId="77777777" w:rsidR="00797251" w:rsidRDefault="00797251" w:rsidP="00154E02">
      <w:pPr>
        <w:pStyle w:val="Heading1"/>
      </w:pPr>
      <w:bookmarkStart w:id="19" w:name="_Toc476009507"/>
      <w:r>
        <w:lastRenderedPageBreak/>
        <w:t xml:space="preserve">5.  Software Processes and </w:t>
      </w:r>
      <w:r w:rsidR="00154E02">
        <w:t>UML Diagrams</w:t>
      </w:r>
      <w:bookmarkEnd w:id="19"/>
    </w:p>
    <w:p w14:paraId="76FE68CE" w14:textId="77777777" w:rsidR="00797251" w:rsidRDefault="00797251">
      <w:pPr>
        <w:pStyle w:val="heading1underline"/>
      </w:pPr>
    </w:p>
    <w:p w14:paraId="19079967" w14:textId="77777777" w:rsidR="00C80056" w:rsidRDefault="00C80056" w:rsidP="00C80056">
      <w:pPr>
        <w:pStyle w:val="Heading2"/>
      </w:pPr>
      <w:bookmarkStart w:id="20" w:name="_Toc462791971"/>
      <w:bookmarkStart w:id="21" w:name="_Toc476009508"/>
      <w:bookmarkStart w:id="22" w:name="_Toc517694305"/>
      <w:r>
        <w:t>5.1 Hardware and Infrastructure</w:t>
      </w:r>
      <w:bookmarkEnd w:id="20"/>
      <w:bookmarkEnd w:id="21"/>
    </w:p>
    <w:p w14:paraId="0F92AD80" w14:textId="5F31552A" w:rsidR="00C80056" w:rsidRDefault="0084194E" w:rsidP="000D5857">
      <w:pPr>
        <w:pStyle w:val="BodyText2"/>
      </w:pPr>
      <w:r>
        <w:t xml:space="preserve">This is a mobile app using android platform. </w:t>
      </w:r>
    </w:p>
    <w:p w14:paraId="029D117D" w14:textId="77777777" w:rsidR="001357F4" w:rsidRDefault="001357F4" w:rsidP="000D5857">
      <w:pPr>
        <w:pStyle w:val="BodyText2"/>
      </w:pPr>
    </w:p>
    <w:p w14:paraId="0916B3C9" w14:textId="58D536E5" w:rsidR="00797251" w:rsidRDefault="00C80056" w:rsidP="00B03094">
      <w:pPr>
        <w:pStyle w:val="Heading2"/>
      </w:pPr>
      <w:bookmarkStart w:id="23" w:name="_Toc476009509"/>
      <w:r>
        <w:lastRenderedPageBreak/>
        <w:t>5.2</w:t>
      </w:r>
      <w:r w:rsidR="00797251">
        <w:t xml:space="preserve"> </w:t>
      </w:r>
      <w:r w:rsidR="00B03094">
        <w:t>UML Diagrams</w:t>
      </w:r>
      <w:bookmarkEnd w:id="22"/>
      <w:bookmarkEnd w:id="23"/>
    </w:p>
    <w:p w14:paraId="020BD069" w14:textId="77777777" w:rsidR="00A12341" w:rsidRDefault="00A12341">
      <w:pPr>
        <w:pStyle w:val="BodyText2"/>
        <w:keepNext/>
        <w:keepLines/>
      </w:pPr>
    </w:p>
    <w:p w14:paraId="0690E88C" w14:textId="6FA075C3" w:rsidR="00A12341" w:rsidRDefault="00A12341" w:rsidP="00A12341">
      <w:pPr>
        <w:pStyle w:val="BodyText2"/>
        <w:keepNext/>
        <w:keepLines/>
        <w:ind w:left="0"/>
      </w:pPr>
      <w:r>
        <w:rPr>
          <w:noProof/>
        </w:rPr>
        <w:drawing>
          <wp:inline distT="0" distB="0" distL="0" distR="0" wp14:anchorId="0CE4846F" wp14:editId="3BE1C7F8">
            <wp:extent cx="7337057" cy="4810873"/>
            <wp:effectExtent l="5715" t="0" r="3175" b="3175"/>
            <wp:docPr id="1" name="Picture 1" descr="C:\Users\kjorg\AppData\Local\Microsoft\Windows\INetCache\Content.Word\Big Picture -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jorg\AppData\Local\Microsoft\Windows\INetCache\Content.Word\Big Picture - Class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345277" cy="4816263"/>
                    </a:xfrm>
                    <a:prstGeom prst="rect">
                      <a:avLst/>
                    </a:prstGeom>
                    <a:noFill/>
                    <a:ln>
                      <a:noFill/>
                    </a:ln>
                  </pic:spPr>
                </pic:pic>
              </a:graphicData>
            </a:graphic>
          </wp:inline>
        </w:drawing>
      </w:r>
    </w:p>
    <w:p w14:paraId="79D2BB2A" w14:textId="548AA2C9" w:rsidR="00705D2F" w:rsidRDefault="00705D2F">
      <w:pPr>
        <w:rPr>
          <w:sz w:val="20"/>
        </w:rPr>
      </w:pPr>
      <w:r>
        <w:br w:type="page"/>
      </w:r>
    </w:p>
    <w:p w14:paraId="6593DB8C" w14:textId="77777777" w:rsidR="00705D2F" w:rsidRDefault="00705D2F" w:rsidP="00A12341">
      <w:pPr>
        <w:pStyle w:val="BodyText2"/>
        <w:keepNext/>
        <w:keepLines/>
        <w:ind w:left="0"/>
      </w:pPr>
    </w:p>
    <w:p w14:paraId="1110A327" w14:textId="7D28E208" w:rsidR="00705D2F" w:rsidRDefault="00705D2F" w:rsidP="00A12341">
      <w:pPr>
        <w:pStyle w:val="BodyText2"/>
        <w:keepNext/>
        <w:keepLines/>
        <w:ind w:left="0"/>
      </w:pPr>
      <w:r>
        <w:rPr>
          <w:noProof/>
        </w:rPr>
        <w:drawing>
          <wp:inline distT="0" distB="0" distL="0" distR="0" wp14:anchorId="51AF00D7" wp14:editId="0A10D987">
            <wp:extent cx="7276204" cy="4326984"/>
            <wp:effectExtent l="762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_STD_Registration.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279716" cy="4329073"/>
                    </a:xfrm>
                    <a:prstGeom prst="rect">
                      <a:avLst/>
                    </a:prstGeom>
                  </pic:spPr>
                </pic:pic>
              </a:graphicData>
            </a:graphic>
          </wp:inline>
        </w:drawing>
      </w:r>
    </w:p>
    <w:p w14:paraId="24745A13" w14:textId="77777777" w:rsidR="00705D2F" w:rsidRDefault="00705D2F" w:rsidP="00A12341">
      <w:pPr>
        <w:pStyle w:val="BodyText2"/>
        <w:keepNext/>
        <w:keepLines/>
        <w:ind w:left="0"/>
      </w:pPr>
    </w:p>
    <w:p w14:paraId="00D53DD6" w14:textId="77777777" w:rsidR="00705D2F" w:rsidRDefault="00705D2F">
      <w:pPr>
        <w:pStyle w:val="BodyText2"/>
        <w:keepNext/>
        <w:keepLines/>
      </w:pPr>
    </w:p>
    <w:p w14:paraId="48D637A9" w14:textId="26A91875" w:rsidR="00797251" w:rsidRDefault="00705D2F">
      <w:pPr>
        <w:pStyle w:val="BodyText2"/>
        <w:keepNext/>
        <w:keepLines/>
      </w:pPr>
      <w:r>
        <w:rPr>
          <w:noProof/>
        </w:rPr>
        <w:lastRenderedPageBreak/>
        <w:drawing>
          <wp:inline distT="0" distB="0" distL="0" distR="0" wp14:anchorId="089F60F8" wp14:editId="7C62262C">
            <wp:extent cx="5486400" cy="8577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ML_ActivityDiagram_VitalSigns.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8577580"/>
                    </a:xfrm>
                    <a:prstGeom prst="rect">
                      <a:avLst/>
                    </a:prstGeom>
                  </pic:spPr>
                </pic:pic>
              </a:graphicData>
            </a:graphic>
          </wp:inline>
        </w:drawing>
      </w:r>
      <w:r w:rsidR="000D5857">
        <w:rPr>
          <w:noProof/>
        </w:rPr>
        <w:lastRenderedPageBreak/>
        <w:drawing>
          <wp:inline distT="0" distB="0" distL="0" distR="0" wp14:anchorId="488EF202" wp14:editId="5F66052F">
            <wp:extent cx="5573864" cy="501325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_Medication.jpg"/>
                    <pic:cNvPicPr/>
                  </pic:nvPicPr>
                  <pic:blipFill>
                    <a:blip r:embed="rId13">
                      <a:extLst>
                        <a:ext uri="{28A0092B-C50C-407E-A947-70E740481C1C}">
                          <a14:useLocalDpi xmlns:a14="http://schemas.microsoft.com/office/drawing/2010/main" val="0"/>
                        </a:ext>
                      </a:extLst>
                    </a:blip>
                    <a:stretch>
                      <a:fillRect/>
                    </a:stretch>
                  </pic:blipFill>
                  <pic:spPr>
                    <a:xfrm>
                      <a:off x="0" y="0"/>
                      <a:ext cx="5574923" cy="5014204"/>
                    </a:xfrm>
                    <a:prstGeom prst="rect">
                      <a:avLst/>
                    </a:prstGeom>
                  </pic:spPr>
                </pic:pic>
              </a:graphicData>
            </a:graphic>
          </wp:inline>
        </w:drawing>
      </w:r>
    </w:p>
    <w:p w14:paraId="401C18EB" w14:textId="0BC3582B" w:rsidR="00705D2F" w:rsidRDefault="00705D2F">
      <w:pPr>
        <w:pStyle w:val="BodyText2"/>
        <w:keepNext/>
        <w:keepLines/>
      </w:pPr>
    </w:p>
    <w:p w14:paraId="601A11EE" w14:textId="70EE70A0" w:rsidR="00705D2F" w:rsidRDefault="00705D2F">
      <w:pPr>
        <w:pStyle w:val="BodyText2"/>
        <w:keepNext/>
        <w:keepLines/>
      </w:pPr>
      <w:r>
        <w:rPr>
          <w:noProof/>
        </w:rPr>
        <w:lastRenderedPageBreak/>
        <w:drawing>
          <wp:inline distT="0" distB="0" distL="0" distR="0" wp14:anchorId="5AD7E812" wp14:editId="1314F335">
            <wp:extent cx="5486400" cy="7273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et-ActivityDiagram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73925"/>
                    </a:xfrm>
                    <a:prstGeom prst="rect">
                      <a:avLst/>
                    </a:prstGeom>
                  </pic:spPr>
                </pic:pic>
              </a:graphicData>
            </a:graphic>
          </wp:inline>
        </w:drawing>
      </w:r>
    </w:p>
    <w:p w14:paraId="0663A35D" w14:textId="5262F8F3" w:rsidR="00705D2F" w:rsidRDefault="00705D2F">
      <w:pPr>
        <w:pStyle w:val="BodyText2"/>
        <w:keepNext/>
        <w:keepLines/>
      </w:pPr>
      <w:r>
        <w:rPr>
          <w:noProof/>
        </w:rPr>
        <w:lastRenderedPageBreak/>
        <w:drawing>
          <wp:inline distT="0" distB="0" distL="0" distR="0" wp14:anchorId="0783BE15" wp14:editId="61D0D8CC">
            <wp:extent cx="5848586" cy="6456460"/>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es - Activity Diagram.jpg"/>
                    <pic:cNvPicPr/>
                  </pic:nvPicPr>
                  <pic:blipFill>
                    <a:blip r:embed="rId15">
                      <a:extLst>
                        <a:ext uri="{28A0092B-C50C-407E-A947-70E740481C1C}">
                          <a14:useLocalDpi xmlns:a14="http://schemas.microsoft.com/office/drawing/2010/main" val="0"/>
                        </a:ext>
                      </a:extLst>
                    </a:blip>
                    <a:stretch>
                      <a:fillRect/>
                    </a:stretch>
                  </pic:blipFill>
                  <pic:spPr>
                    <a:xfrm>
                      <a:off x="0" y="0"/>
                      <a:ext cx="5849425" cy="6457386"/>
                    </a:xfrm>
                    <a:prstGeom prst="rect">
                      <a:avLst/>
                    </a:prstGeom>
                  </pic:spPr>
                </pic:pic>
              </a:graphicData>
            </a:graphic>
          </wp:inline>
        </w:drawing>
      </w:r>
    </w:p>
    <w:p w14:paraId="39F573CB" w14:textId="7A7CBE17" w:rsidR="00705D2F" w:rsidRDefault="00705D2F">
      <w:pPr>
        <w:pStyle w:val="BodyText2"/>
        <w:keepNext/>
        <w:keepLines/>
      </w:pPr>
      <w:r>
        <w:rPr>
          <w:noProof/>
        </w:rPr>
        <w:lastRenderedPageBreak/>
        <w:drawing>
          <wp:inline distT="0" distB="0" distL="0" distR="0" wp14:anchorId="2BB1E443" wp14:editId="595661E9">
            <wp:extent cx="5486400" cy="533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 STD.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5336540"/>
                    </a:xfrm>
                    <a:prstGeom prst="rect">
                      <a:avLst/>
                    </a:prstGeom>
                  </pic:spPr>
                </pic:pic>
              </a:graphicData>
            </a:graphic>
          </wp:inline>
        </w:drawing>
      </w:r>
    </w:p>
    <w:p w14:paraId="1E957EA1" w14:textId="443987E9" w:rsidR="00705D2F" w:rsidRDefault="00705D2F">
      <w:pPr>
        <w:pStyle w:val="BodyText2"/>
        <w:keepNext/>
        <w:keepLines/>
      </w:pPr>
      <w:r>
        <w:rPr>
          <w:noProof/>
        </w:rPr>
        <w:lastRenderedPageBreak/>
        <w:drawing>
          <wp:inline distT="0" distB="0" distL="0" distR="0" wp14:anchorId="587DA135" wp14:editId="2E78135A">
            <wp:extent cx="5486400" cy="7734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ActivityDiagram1.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14:paraId="6E1FC0CC" w14:textId="4728EAA1" w:rsidR="00705D2F" w:rsidRDefault="00705D2F">
      <w:pPr>
        <w:pStyle w:val="BodyText2"/>
        <w:keepNext/>
        <w:keepLines/>
      </w:pPr>
      <w:r>
        <w:rPr>
          <w:noProof/>
        </w:rPr>
        <w:lastRenderedPageBreak/>
        <w:drawing>
          <wp:inline distT="0" distB="0" distL="0" distR="0" wp14:anchorId="07BDFA62" wp14:editId="08417348">
            <wp:extent cx="5486400" cy="59956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Diagram_Monitoring .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5995670"/>
                    </a:xfrm>
                    <a:prstGeom prst="rect">
                      <a:avLst/>
                    </a:prstGeom>
                  </pic:spPr>
                </pic:pic>
              </a:graphicData>
            </a:graphic>
          </wp:inline>
        </w:drawing>
      </w:r>
    </w:p>
    <w:p w14:paraId="465F247F" w14:textId="4FA90D22" w:rsidR="00397D72" w:rsidRDefault="000D5857">
      <w:pPr>
        <w:pStyle w:val="BodyText2"/>
        <w:keepNext/>
        <w:keepLines/>
      </w:pPr>
      <w:r>
        <w:rPr>
          <w:noProof/>
        </w:rPr>
        <w:lastRenderedPageBreak/>
        <w:drawing>
          <wp:inline distT="0" distB="0" distL="0" distR="0" wp14:anchorId="2369B5D5" wp14:editId="34EE958C">
            <wp:extent cx="5486400" cy="7230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unication-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7230110"/>
                    </a:xfrm>
                    <a:prstGeom prst="rect">
                      <a:avLst/>
                    </a:prstGeom>
                  </pic:spPr>
                </pic:pic>
              </a:graphicData>
            </a:graphic>
          </wp:inline>
        </w:drawing>
      </w:r>
    </w:p>
    <w:p w14:paraId="7B21971D" w14:textId="77E6304E" w:rsidR="000D5857" w:rsidRDefault="000D5857">
      <w:pPr>
        <w:pStyle w:val="BodyText2"/>
        <w:keepNext/>
        <w:keepLines/>
      </w:pPr>
    </w:p>
    <w:p w14:paraId="4B07E5F1" w14:textId="650B1475" w:rsidR="00397D72" w:rsidRDefault="000D5857">
      <w:pPr>
        <w:pStyle w:val="BodyText2"/>
        <w:keepNext/>
        <w:keepLines/>
      </w:pPr>
      <w:r>
        <w:rPr>
          <w:noProof/>
        </w:rPr>
        <w:lastRenderedPageBreak/>
        <w:drawing>
          <wp:inline distT="0" distB="0" distL="0" distR="0" wp14:anchorId="751CB1F4" wp14:editId="3B70AA9E">
            <wp:extent cx="5486400" cy="736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Maintenance - Activity Diagram.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7367270"/>
                    </a:xfrm>
                    <a:prstGeom prst="rect">
                      <a:avLst/>
                    </a:prstGeom>
                  </pic:spPr>
                </pic:pic>
              </a:graphicData>
            </a:graphic>
          </wp:inline>
        </w:drawing>
      </w:r>
    </w:p>
    <w:p w14:paraId="6C4E54A0" w14:textId="1C863861" w:rsidR="000D5857" w:rsidRDefault="000D5857">
      <w:pPr>
        <w:pStyle w:val="BodyText2"/>
        <w:keepNext/>
        <w:keepLines/>
      </w:pPr>
    </w:p>
    <w:p w14:paraId="7129D4F0" w14:textId="77777777" w:rsidR="000D5857" w:rsidRDefault="000D5857">
      <w:pPr>
        <w:pStyle w:val="BodyText2"/>
        <w:keepNext/>
        <w:keepLines/>
      </w:pPr>
    </w:p>
    <w:p w14:paraId="335FC034" w14:textId="77777777" w:rsidR="000D5857" w:rsidRDefault="000D5857">
      <w:pPr>
        <w:pStyle w:val="BodyText2"/>
        <w:keepNext/>
        <w:keepLines/>
      </w:pPr>
    </w:p>
    <w:p w14:paraId="622A7BC0" w14:textId="7ADFCF46" w:rsidR="00705D2F" w:rsidRDefault="00705D2F" w:rsidP="00705D2F">
      <w:pPr>
        <w:pStyle w:val="BodyText2"/>
        <w:keepNext/>
        <w:keepLines/>
        <w:ind w:left="0"/>
      </w:pPr>
    </w:p>
    <w:p w14:paraId="5E89AB8F" w14:textId="77777777" w:rsidR="00705D2F" w:rsidRDefault="00705D2F">
      <w:pPr>
        <w:rPr>
          <w:sz w:val="20"/>
        </w:rPr>
      </w:pPr>
      <w:r>
        <w:br w:type="page"/>
      </w:r>
    </w:p>
    <w:p w14:paraId="79A354B7" w14:textId="12DA5F60" w:rsidR="000D5857" w:rsidRDefault="000D5857">
      <w:pPr>
        <w:pStyle w:val="BodyText2"/>
        <w:keepNext/>
        <w:keepLines/>
      </w:pPr>
    </w:p>
    <w:p w14:paraId="1373254A" w14:textId="0D5BC411" w:rsidR="000D5857" w:rsidRDefault="000D5857">
      <w:pPr>
        <w:pStyle w:val="BodyText2"/>
        <w:keepNext/>
        <w:keepLines/>
      </w:pPr>
    </w:p>
    <w:p w14:paraId="5D221F04" w14:textId="77777777" w:rsidR="00797251" w:rsidRDefault="00C80056">
      <w:pPr>
        <w:pStyle w:val="Heading2"/>
      </w:pPr>
      <w:bookmarkStart w:id="24" w:name="_Toc517694306"/>
      <w:bookmarkStart w:id="25" w:name="_Toc476009510"/>
      <w:r>
        <w:t>5.3</w:t>
      </w:r>
      <w:r w:rsidR="00797251">
        <w:t xml:space="preserve"> </w:t>
      </w:r>
      <w:r w:rsidR="007E6E4B">
        <w:t>Test Plan</w:t>
      </w:r>
      <w:bookmarkEnd w:id="24"/>
      <w:bookmarkEnd w:id="25"/>
    </w:p>
    <w:p w14:paraId="010CC761" w14:textId="1C215266" w:rsidR="001A7FC8" w:rsidRDefault="007E6E4B" w:rsidP="00591F16">
      <w:pPr>
        <w:pStyle w:val="BodyText2"/>
        <w:tabs>
          <w:tab w:val="clear" w:pos="1080"/>
          <w:tab w:val="clear" w:pos="1440"/>
          <w:tab w:val="clear" w:pos="1800"/>
          <w:tab w:val="left" w:pos="360"/>
          <w:tab w:val="left" w:pos="450"/>
        </w:tabs>
      </w:pPr>
      <w:r>
        <w:t>A Test Plan will be provided at a later stage</w:t>
      </w:r>
      <w:r w:rsidR="00591F16">
        <w:t>.</w:t>
      </w:r>
    </w:p>
    <w:p w14:paraId="62498F6E" w14:textId="77777777" w:rsidR="00797251" w:rsidRDefault="00797251">
      <w:pPr>
        <w:pStyle w:val="BodyText2"/>
        <w:tabs>
          <w:tab w:val="clear" w:pos="1080"/>
          <w:tab w:val="clear" w:pos="1440"/>
          <w:tab w:val="clear" w:pos="1800"/>
          <w:tab w:val="left" w:pos="360"/>
          <w:tab w:val="left" w:pos="450"/>
        </w:tabs>
      </w:pPr>
      <w:r>
        <w:t xml:space="preserve">  </w:t>
      </w:r>
    </w:p>
    <w:p w14:paraId="3B105BD5" w14:textId="77777777" w:rsidR="00797251" w:rsidRDefault="00C80056">
      <w:pPr>
        <w:pStyle w:val="Heading2"/>
      </w:pPr>
      <w:bookmarkStart w:id="26" w:name="_Toc517694308"/>
      <w:bookmarkStart w:id="27" w:name="_Toc476009511"/>
      <w:r>
        <w:t>5.4</w:t>
      </w:r>
      <w:r w:rsidR="00797251">
        <w:t xml:space="preserve"> Screen</w:t>
      </w:r>
      <w:r w:rsidR="009238A9">
        <w:t xml:space="preserve"> Shots</w:t>
      </w:r>
      <w:bookmarkEnd w:id="26"/>
      <w:bookmarkEnd w:id="27"/>
    </w:p>
    <w:p w14:paraId="7D9FDCC2" w14:textId="1515CB70" w:rsidR="00797251" w:rsidRDefault="009238A9" w:rsidP="002B787D">
      <w:pPr>
        <w:pStyle w:val="BodyText2"/>
      </w:pPr>
      <w:r>
        <w:t>No</w:t>
      </w:r>
      <w:r w:rsidR="007E6E4B">
        <w:t xml:space="preserve"> screen shots</w:t>
      </w:r>
      <w:r w:rsidR="002B787D">
        <w:t xml:space="preserve"> available at this time.</w:t>
      </w:r>
    </w:p>
    <w:p w14:paraId="78E4EB45" w14:textId="77777777" w:rsidR="009238A9" w:rsidRDefault="009238A9">
      <w:pPr>
        <w:pStyle w:val="BodyText2"/>
      </w:pPr>
    </w:p>
    <w:p w14:paraId="0122AC62" w14:textId="77777777" w:rsidR="002F043E" w:rsidRDefault="002F043E">
      <w:pPr>
        <w:pStyle w:val="BodyText2"/>
      </w:pPr>
    </w:p>
    <w:p w14:paraId="2A3BD7E3" w14:textId="77777777" w:rsidR="00797251" w:rsidRDefault="00797251">
      <w:pPr>
        <w:pStyle w:val="Heading1"/>
      </w:pPr>
      <w:bookmarkStart w:id="28" w:name="_Toc476009512"/>
      <w:r>
        <w:lastRenderedPageBreak/>
        <w:t>6.  Assumptions and Constraints</w:t>
      </w:r>
      <w:bookmarkEnd w:id="28"/>
    </w:p>
    <w:p w14:paraId="54D5E05A" w14:textId="77777777" w:rsidR="00797251" w:rsidRDefault="00797251">
      <w:pPr>
        <w:pStyle w:val="heading1underline"/>
      </w:pPr>
    </w:p>
    <w:p w14:paraId="2C0CCD94" w14:textId="77777777" w:rsidR="00797251" w:rsidRDefault="00797251">
      <w:pPr>
        <w:pStyle w:val="Heading2"/>
      </w:pPr>
      <w:bookmarkStart w:id="29" w:name="_Toc476009513"/>
      <w:r>
        <w:t>6.1 ASSUMPTIONS</w:t>
      </w:r>
      <w:bookmarkEnd w:id="29"/>
    </w:p>
    <w:p w14:paraId="02375FB7" w14:textId="77777777" w:rsidR="00797251" w:rsidRDefault="00797251">
      <w:pPr>
        <w:pStyle w:val="BodyText2"/>
      </w:pPr>
      <w:r>
        <w:t>The following is a list of assumptions:</w:t>
      </w:r>
    </w:p>
    <w:p w14:paraId="215FA4C2" w14:textId="77777777" w:rsidR="00797251" w:rsidRDefault="00733330" w:rsidP="00154E02">
      <w:pPr>
        <w:pStyle w:val="BodyText2"/>
        <w:numPr>
          <w:ilvl w:val="0"/>
          <w:numId w:val="19"/>
        </w:numPr>
      </w:pPr>
      <w:r>
        <w:t>Only people older tha</w:t>
      </w:r>
      <w:r w:rsidR="00154E02">
        <w:t>n</w:t>
      </w:r>
      <w:r>
        <w:t xml:space="preserve"> 1</w:t>
      </w:r>
      <w:r w:rsidR="001E6259">
        <w:t>8</w:t>
      </w:r>
      <w:r w:rsidR="00154E02">
        <w:t xml:space="preserve"> can use this product</w:t>
      </w:r>
    </w:p>
    <w:p w14:paraId="6D405F92" w14:textId="3DE74198" w:rsidR="00154E02" w:rsidRDefault="000A2D4B" w:rsidP="00154E02">
      <w:pPr>
        <w:pStyle w:val="BodyText2"/>
        <w:numPr>
          <w:ilvl w:val="0"/>
          <w:numId w:val="19"/>
        </w:numPr>
      </w:pPr>
      <w:r>
        <w:t>Only people with not very serious health issues can use this product.</w:t>
      </w:r>
    </w:p>
    <w:p w14:paraId="599F649D" w14:textId="77777777" w:rsidR="00797251" w:rsidRDefault="00797251" w:rsidP="000A2D4B">
      <w:pPr>
        <w:pStyle w:val="BodyText2"/>
        <w:tabs>
          <w:tab w:val="clear" w:pos="1080"/>
        </w:tabs>
        <w:ind w:left="1080"/>
      </w:pPr>
    </w:p>
    <w:p w14:paraId="52E3CF8C" w14:textId="77777777" w:rsidR="00797251" w:rsidRDefault="00797251">
      <w:pPr>
        <w:pStyle w:val="BodyText2"/>
      </w:pPr>
    </w:p>
    <w:p w14:paraId="089E1903" w14:textId="77777777" w:rsidR="00797251" w:rsidRDefault="00797251">
      <w:pPr>
        <w:pStyle w:val="Heading2"/>
      </w:pPr>
      <w:bookmarkStart w:id="30" w:name="_Toc476009514"/>
      <w:r>
        <w:t>6.2 CONSTRAINTS</w:t>
      </w:r>
      <w:bookmarkEnd w:id="30"/>
    </w:p>
    <w:p w14:paraId="343231D3" w14:textId="77777777" w:rsidR="00797251" w:rsidRDefault="00797251">
      <w:pPr>
        <w:pStyle w:val="BodyText2"/>
      </w:pPr>
      <w:r>
        <w:t>The following is a list of constraints:</w:t>
      </w:r>
    </w:p>
    <w:p w14:paraId="04AE4C2A" w14:textId="77777777" w:rsidR="00797251" w:rsidRDefault="00733330" w:rsidP="00154E02">
      <w:pPr>
        <w:pStyle w:val="BodyText2"/>
        <w:numPr>
          <w:ilvl w:val="0"/>
          <w:numId w:val="19"/>
        </w:numPr>
      </w:pPr>
      <w:r>
        <w:t xml:space="preserve">Team lacks </w:t>
      </w:r>
      <w:r w:rsidR="00154E02">
        <w:t>android</w:t>
      </w:r>
      <w:r>
        <w:t xml:space="preserve"> development skills</w:t>
      </w:r>
    </w:p>
    <w:p w14:paraId="5173F312" w14:textId="77777777" w:rsidR="00797251" w:rsidRDefault="00797251" w:rsidP="00EA4236">
      <w:pPr>
        <w:pStyle w:val="BodyText2"/>
        <w:tabs>
          <w:tab w:val="clear" w:pos="1080"/>
        </w:tabs>
        <w:ind w:left="1080"/>
      </w:pPr>
    </w:p>
    <w:p w14:paraId="6840E91B" w14:textId="77777777" w:rsidR="00797251" w:rsidRDefault="00797251">
      <w:pPr>
        <w:pStyle w:val="BodyText2"/>
        <w:keepNext/>
        <w:keepLines/>
      </w:pPr>
    </w:p>
    <w:p w14:paraId="1D3B9C68" w14:textId="77777777" w:rsidR="00733330" w:rsidRDefault="00733330" w:rsidP="00733330">
      <w:pPr>
        <w:pStyle w:val="Heading2"/>
      </w:pPr>
      <w:bookmarkStart w:id="31" w:name="_Toc476009515"/>
      <w:r>
        <w:t>6.3 Out of Scope material</w:t>
      </w:r>
      <w:bookmarkEnd w:id="31"/>
    </w:p>
    <w:p w14:paraId="12EC1554" w14:textId="77777777" w:rsidR="00733330" w:rsidRDefault="00733330" w:rsidP="00733330">
      <w:pPr>
        <w:pStyle w:val="BodyText2"/>
      </w:pPr>
      <w:r>
        <w:t>The following is a list of “out of scope” material:</w:t>
      </w:r>
    </w:p>
    <w:p w14:paraId="05FAFF4D" w14:textId="77777777" w:rsidR="00733330" w:rsidRDefault="00733330" w:rsidP="00733330">
      <w:pPr>
        <w:pStyle w:val="BodyText2"/>
        <w:numPr>
          <w:ilvl w:val="0"/>
          <w:numId w:val="19"/>
        </w:numPr>
      </w:pPr>
      <w:r>
        <w:t>Post Project maintenance is not covered</w:t>
      </w:r>
    </w:p>
    <w:p w14:paraId="0920E0E7" w14:textId="77777777" w:rsidR="00733330" w:rsidRDefault="00733330" w:rsidP="00733330">
      <w:pPr>
        <w:pStyle w:val="BodyText2"/>
        <w:numPr>
          <w:ilvl w:val="0"/>
          <w:numId w:val="19"/>
        </w:numPr>
      </w:pPr>
    </w:p>
    <w:p w14:paraId="4D60ACAC" w14:textId="77777777" w:rsidR="00733330" w:rsidRDefault="00733330" w:rsidP="00733330">
      <w:pPr>
        <w:pStyle w:val="BodyText2"/>
        <w:numPr>
          <w:ilvl w:val="0"/>
          <w:numId w:val="19"/>
        </w:numPr>
      </w:pPr>
    </w:p>
    <w:p w14:paraId="10CD2984" w14:textId="77777777" w:rsidR="00733330" w:rsidRDefault="00733330" w:rsidP="00733330">
      <w:pPr>
        <w:pStyle w:val="BodyText2"/>
        <w:keepNext/>
        <w:keepLines/>
      </w:pPr>
    </w:p>
    <w:p w14:paraId="29BE5711" w14:textId="77777777" w:rsidR="00797251" w:rsidRDefault="00797251">
      <w:pPr>
        <w:pStyle w:val="BodyText2"/>
      </w:pPr>
    </w:p>
    <w:p w14:paraId="061EDDCD" w14:textId="77777777" w:rsidR="00C80056" w:rsidRDefault="00C80056">
      <w:pPr>
        <w:rPr>
          <w:sz w:val="20"/>
        </w:rPr>
      </w:pPr>
      <w:r>
        <w:br w:type="page"/>
      </w:r>
    </w:p>
    <w:p w14:paraId="692FC4E8" w14:textId="77777777" w:rsidR="00C80056" w:rsidRDefault="00C80056" w:rsidP="00C80056">
      <w:pPr>
        <w:pStyle w:val="Heading1"/>
      </w:pPr>
      <w:bookmarkStart w:id="32" w:name="_Toc462791980"/>
      <w:bookmarkStart w:id="33" w:name="_Toc476009516"/>
      <w:r>
        <w:lastRenderedPageBreak/>
        <w:t xml:space="preserve">7.  </w:t>
      </w:r>
      <w:bookmarkStart w:id="34" w:name="_Toc469714138"/>
      <w:r>
        <w:t>Delivery and Schedule</w:t>
      </w:r>
      <w:bookmarkEnd w:id="32"/>
      <w:bookmarkEnd w:id="33"/>
      <w:bookmarkEnd w:id="34"/>
    </w:p>
    <w:p w14:paraId="68A1E467" w14:textId="77777777" w:rsidR="00C80056" w:rsidRDefault="00C80056" w:rsidP="00C80056">
      <w:pPr>
        <w:pStyle w:val="BodyText1"/>
        <w:rPr>
          <w:sz w:val="24"/>
          <w:u w:val="single"/>
        </w:rPr>
      </w:pPr>
    </w:p>
    <w:p w14:paraId="25C42161"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C80056" w14:paraId="707ECC2F" w14:textId="77777777" w:rsidTr="00C80056">
        <w:tc>
          <w:tcPr>
            <w:tcW w:w="2025" w:type="dxa"/>
            <w:shd w:val="clear" w:color="auto" w:fill="CCFFFF"/>
          </w:tcPr>
          <w:p w14:paraId="70415788" w14:textId="77777777" w:rsidR="00C80056" w:rsidRDefault="00C80056" w:rsidP="00397D72">
            <w:pPr>
              <w:pStyle w:val="BodyText1"/>
              <w:ind w:left="0"/>
              <w:jc w:val="center"/>
            </w:pPr>
            <w:r>
              <w:t>Task/Milestone Description</w:t>
            </w:r>
          </w:p>
        </w:tc>
        <w:tc>
          <w:tcPr>
            <w:tcW w:w="1303" w:type="dxa"/>
            <w:shd w:val="clear" w:color="auto" w:fill="CCFFFF"/>
          </w:tcPr>
          <w:p w14:paraId="15C7FFAF" w14:textId="77777777" w:rsidR="00C80056" w:rsidRDefault="00C80056" w:rsidP="00397D72">
            <w:pPr>
              <w:pStyle w:val="BodyText1"/>
              <w:ind w:left="0"/>
              <w:jc w:val="center"/>
            </w:pPr>
            <w:r>
              <w:t>Anticipated Start Date</w:t>
            </w:r>
          </w:p>
        </w:tc>
        <w:tc>
          <w:tcPr>
            <w:tcW w:w="1286" w:type="dxa"/>
            <w:shd w:val="clear" w:color="auto" w:fill="CCFFFF"/>
          </w:tcPr>
          <w:p w14:paraId="34A8990B" w14:textId="77777777" w:rsidR="00C80056" w:rsidRDefault="00C80056" w:rsidP="00397D72">
            <w:pPr>
              <w:pStyle w:val="BodyText1"/>
              <w:ind w:left="0"/>
              <w:jc w:val="center"/>
            </w:pPr>
            <w:r>
              <w:t>Anticipated End Date</w:t>
            </w:r>
          </w:p>
        </w:tc>
        <w:tc>
          <w:tcPr>
            <w:tcW w:w="1330" w:type="dxa"/>
            <w:shd w:val="clear" w:color="auto" w:fill="CCFFFF"/>
          </w:tcPr>
          <w:p w14:paraId="430404E0" w14:textId="77777777" w:rsidR="00C80056" w:rsidRDefault="00C80056" w:rsidP="00397D72">
            <w:pPr>
              <w:pStyle w:val="BodyText1"/>
              <w:ind w:left="0"/>
              <w:jc w:val="center"/>
            </w:pPr>
            <w:r>
              <w:t>Status</w:t>
            </w:r>
          </w:p>
        </w:tc>
        <w:tc>
          <w:tcPr>
            <w:tcW w:w="2421" w:type="dxa"/>
            <w:shd w:val="clear" w:color="auto" w:fill="CCFFFF"/>
          </w:tcPr>
          <w:p w14:paraId="0C3BE2F7" w14:textId="77777777" w:rsidR="00C80056" w:rsidRDefault="00C80056" w:rsidP="00397D72">
            <w:pPr>
              <w:pStyle w:val="BodyText1"/>
              <w:ind w:left="0"/>
              <w:jc w:val="center"/>
            </w:pPr>
            <w:r>
              <w:t>Comments</w:t>
            </w:r>
          </w:p>
        </w:tc>
      </w:tr>
      <w:tr w:rsidR="00C80056" w14:paraId="71B2B2CF" w14:textId="77777777" w:rsidTr="00C80056">
        <w:tc>
          <w:tcPr>
            <w:tcW w:w="2025" w:type="dxa"/>
          </w:tcPr>
          <w:p w14:paraId="4B6C1897" w14:textId="77777777" w:rsidR="00C80056" w:rsidRDefault="00C80056" w:rsidP="00C80056">
            <w:pPr>
              <w:pStyle w:val="BodyText1"/>
              <w:ind w:left="0"/>
            </w:pPr>
            <w:r>
              <w:t>Prepare UML diagrams</w:t>
            </w:r>
          </w:p>
        </w:tc>
        <w:tc>
          <w:tcPr>
            <w:tcW w:w="1303" w:type="dxa"/>
          </w:tcPr>
          <w:p w14:paraId="0CF839E4" w14:textId="77777777" w:rsidR="00C80056" w:rsidRDefault="00C80056" w:rsidP="00C80056">
            <w:pPr>
              <w:pStyle w:val="BodyText1"/>
              <w:ind w:left="0"/>
            </w:pPr>
            <w:r>
              <w:t>2/1/2016</w:t>
            </w:r>
          </w:p>
        </w:tc>
        <w:tc>
          <w:tcPr>
            <w:tcW w:w="1286" w:type="dxa"/>
          </w:tcPr>
          <w:p w14:paraId="29D19BEC" w14:textId="77777777" w:rsidR="00C80056" w:rsidRDefault="00C80056" w:rsidP="00C80056">
            <w:pPr>
              <w:pStyle w:val="BodyText1"/>
              <w:ind w:left="0"/>
            </w:pPr>
            <w:r>
              <w:t>2/23/2017</w:t>
            </w:r>
          </w:p>
        </w:tc>
        <w:tc>
          <w:tcPr>
            <w:tcW w:w="1330" w:type="dxa"/>
          </w:tcPr>
          <w:p w14:paraId="69577A22" w14:textId="77777777" w:rsidR="00C80056" w:rsidRDefault="00C80056" w:rsidP="00397D72">
            <w:pPr>
              <w:pStyle w:val="BodyText1"/>
              <w:ind w:left="0"/>
            </w:pPr>
            <w:r>
              <w:t>Complete</w:t>
            </w:r>
          </w:p>
        </w:tc>
        <w:tc>
          <w:tcPr>
            <w:tcW w:w="2421" w:type="dxa"/>
          </w:tcPr>
          <w:p w14:paraId="5BF55C8A" w14:textId="77777777" w:rsidR="00C80056" w:rsidRDefault="00C80056" w:rsidP="00397D72">
            <w:pPr>
              <w:pStyle w:val="BodyText1"/>
              <w:ind w:left="0"/>
            </w:pPr>
            <w:r>
              <w:t xml:space="preserve">UML diagram delivered </w:t>
            </w:r>
          </w:p>
          <w:p w14:paraId="6EEC1370" w14:textId="77777777" w:rsidR="00C80056" w:rsidRDefault="00C80056" w:rsidP="00397D72">
            <w:pPr>
              <w:pStyle w:val="BodyText1"/>
              <w:ind w:left="0"/>
            </w:pPr>
            <w:r>
              <w:t>Increment 1 Deliverable</w:t>
            </w:r>
          </w:p>
        </w:tc>
      </w:tr>
      <w:tr w:rsidR="00C80056" w14:paraId="3AE4E621" w14:textId="77777777" w:rsidTr="00C80056">
        <w:tc>
          <w:tcPr>
            <w:tcW w:w="2025" w:type="dxa"/>
          </w:tcPr>
          <w:p w14:paraId="6F82AA9B" w14:textId="77777777" w:rsidR="00C80056" w:rsidRDefault="00C80056" w:rsidP="00397D72">
            <w:pPr>
              <w:pStyle w:val="BodyText1"/>
              <w:ind w:left="0"/>
            </w:pPr>
            <w:r>
              <w:t>SRA document (Includes project objectives, Requirements and UML diagrams)</w:t>
            </w:r>
          </w:p>
        </w:tc>
        <w:tc>
          <w:tcPr>
            <w:tcW w:w="1303" w:type="dxa"/>
          </w:tcPr>
          <w:p w14:paraId="02D7DC72" w14:textId="77777777" w:rsidR="00C80056" w:rsidRDefault="00C80056" w:rsidP="00C80056">
            <w:pPr>
              <w:pStyle w:val="BodyText1"/>
              <w:ind w:left="0"/>
            </w:pPr>
            <w:r>
              <w:t>3/1/2017</w:t>
            </w:r>
          </w:p>
        </w:tc>
        <w:tc>
          <w:tcPr>
            <w:tcW w:w="1286" w:type="dxa"/>
          </w:tcPr>
          <w:p w14:paraId="2E30B6B1" w14:textId="77777777" w:rsidR="00C80056" w:rsidRDefault="00C80056" w:rsidP="00C80056">
            <w:pPr>
              <w:pStyle w:val="BodyText1"/>
              <w:ind w:left="0"/>
            </w:pPr>
            <w:r>
              <w:t>3/23/2017</w:t>
            </w:r>
          </w:p>
        </w:tc>
        <w:tc>
          <w:tcPr>
            <w:tcW w:w="1330" w:type="dxa"/>
          </w:tcPr>
          <w:p w14:paraId="1DDD5D67" w14:textId="77777777" w:rsidR="00C80056" w:rsidRDefault="00C80056" w:rsidP="00397D72">
            <w:pPr>
              <w:pStyle w:val="BodyText1"/>
              <w:ind w:left="0"/>
            </w:pPr>
            <w:r>
              <w:t>In Progress</w:t>
            </w:r>
          </w:p>
        </w:tc>
        <w:tc>
          <w:tcPr>
            <w:tcW w:w="2421" w:type="dxa"/>
          </w:tcPr>
          <w:p w14:paraId="5054EC45" w14:textId="77777777" w:rsidR="00C80056" w:rsidRDefault="00C80056" w:rsidP="00397D72">
            <w:pPr>
              <w:pStyle w:val="BodyText1"/>
              <w:ind w:left="0"/>
            </w:pPr>
            <w:r>
              <w:t xml:space="preserve">Deliverable will be the SRA document. All stakeholders agree on the content of the SRA by signing in section 8. </w:t>
            </w:r>
          </w:p>
          <w:p w14:paraId="64F8E137" w14:textId="77777777" w:rsidR="00C80056" w:rsidRDefault="00C80056" w:rsidP="00397D72">
            <w:pPr>
              <w:pStyle w:val="BodyText1"/>
              <w:ind w:left="0"/>
            </w:pPr>
            <w:r>
              <w:t>Increment 2 Deliverable</w:t>
            </w:r>
          </w:p>
        </w:tc>
      </w:tr>
      <w:tr w:rsidR="00BE64B2" w14:paraId="51EF9440" w14:textId="77777777" w:rsidTr="005E772B">
        <w:trPr>
          <w:trHeight w:val="1349"/>
        </w:trPr>
        <w:tc>
          <w:tcPr>
            <w:tcW w:w="2025" w:type="dxa"/>
          </w:tcPr>
          <w:p w14:paraId="7A5D5015" w14:textId="77777777" w:rsidR="00BE64B2" w:rsidRDefault="00BE64B2" w:rsidP="00397D72">
            <w:pPr>
              <w:pStyle w:val="BodyText1"/>
              <w:ind w:left="0"/>
            </w:pPr>
            <w:r>
              <w:t>Design: Design big picture</w:t>
            </w:r>
            <w:r w:rsidR="00557371">
              <w:t>, define format, navigation and functionality to include</w:t>
            </w:r>
          </w:p>
        </w:tc>
        <w:tc>
          <w:tcPr>
            <w:tcW w:w="1303" w:type="dxa"/>
          </w:tcPr>
          <w:p w14:paraId="68D63C7F" w14:textId="6F753B41" w:rsidR="00BE64B2" w:rsidRDefault="00D13777" w:rsidP="00397D72">
            <w:pPr>
              <w:pStyle w:val="BodyText1"/>
              <w:ind w:left="0"/>
            </w:pPr>
            <w:r>
              <w:t>3/2</w:t>
            </w:r>
            <w:r w:rsidR="005E772B">
              <w:t>1</w:t>
            </w:r>
            <w:r>
              <w:t>/2017</w:t>
            </w:r>
          </w:p>
        </w:tc>
        <w:tc>
          <w:tcPr>
            <w:tcW w:w="1286" w:type="dxa"/>
          </w:tcPr>
          <w:p w14:paraId="7DDBD28A" w14:textId="7F6F19B5" w:rsidR="00BE64B2" w:rsidRDefault="005E772B" w:rsidP="00397D72">
            <w:pPr>
              <w:pStyle w:val="BodyText1"/>
              <w:ind w:left="0"/>
            </w:pPr>
            <w:r>
              <w:t>4/13/2017</w:t>
            </w:r>
          </w:p>
        </w:tc>
        <w:tc>
          <w:tcPr>
            <w:tcW w:w="1330" w:type="dxa"/>
          </w:tcPr>
          <w:p w14:paraId="7528E261" w14:textId="77777777" w:rsidR="00BE64B2" w:rsidRDefault="00BE64B2" w:rsidP="00397D72">
            <w:pPr>
              <w:pStyle w:val="BodyText1"/>
              <w:ind w:left="0"/>
            </w:pPr>
            <w:r>
              <w:t>To Be Completed (TBC)</w:t>
            </w:r>
          </w:p>
        </w:tc>
        <w:tc>
          <w:tcPr>
            <w:tcW w:w="2421" w:type="dxa"/>
          </w:tcPr>
          <w:p w14:paraId="3C8192F5" w14:textId="77777777" w:rsidR="00BE64B2" w:rsidRDefault="00BE64B2" w:rsidP="00397D72">
            <w:pPr>
              <w:pStyle w:val="BodyText1"/>
              <w:ind w:left="0"/>
            </w:pPr>
          </w:p>
        </w:tc>
      </w:tr>
      <w:tr w:rsidR="00C80056" w14:paraId="409DEF43" w14:textId="77777777" w:rsidTr="00C80056">
        <w:tc>
          <w:tcPr>
            <w:tcW w:w="2025" w:type="dxa"/>
          </w:tcPr>
          <w:p w14:paraId="6F172D85" w14:textId="77777777" w:rsidR="00C80056" w:rsidRDefault="00BE64B2" w:rsidP="00397D72">
            <w:pPr>
              <w:pStyle w:val="BodyText1"/>
              <w:ind w:left="0"/>
            </w:pPr>
            <w:r>
              <w:t xml:space="preserve">Implementation: </w:t>
            </w:r>
            <w:r w:rsidR="00C80056">
              <w:t>Home</w:t>
            </w:r>
            <w:r>
              <w:t xml:space="preserve"> screen design</w:t>
            </w:r>
          </w:p>
        </w:tc>
        <w:tc>
          <w:tcPr>
            <w:tcW w:w="1303" w:type="dxa"/>
          </w:tcPr>
          <w:p w14:paraId="673A3216" w14:textId="68AF998D" w:rsidR="00C80056" w:rsidRDefault="005E772B" w:rsidP="00397D72">
            <w:pPr>
              <w:pStyle w:val="BodyText1"/>
              <w:ind w:left="0"/>
            </w:pPr>
            <w:r>
              <w:t>3/28/2017</w:t>
            </w:r>
          </w:p>
        </w:tc>
        <w:tc>
          <w:tcPr>
            <w:tcW w:w="1286" w:type="dxa"/>
          </w:tcPr>
          <w:p w14:paraId="3EA0700D" w14:textId="33A2A8A4" w:rsidR="00C80056" w:rsidRDefault="005E772B" w:rsidP="00397D72">
            <w:pPr>
              <w:pStyle w:val="BodyText1"/>
              <w:ind w:left="0"/>
            </w:pPr>
            <w:r>
              <w:t>4/13/2017</w:t>
            </w:r>
          </w:p>
          <w:p w14:paraId="2BF77871" w14:textId="77777777" w:rsidR="00C80056" w:rsidRDefault="00C80056" w:rsidP="00397D72">
            <w:pPr>
              <w:pStyle w:val="BodyText1"/>
              <w:ind w:left="0"/>
            </w:pPr>
          </w:p>
        </w:tc>
        <w:tc>
          <w:tcPr>
            <w:tcW w:w="1330" w:type="dxa"/>
          </w:tcPr>
          <w:p w14:paraId="4FD45919" w14:textId="77777777" w:rsidR="00C80056" w:rsidRDefault="00BE64B2" w:rsidP="00397D72">
            <w:pPr>
              <w:pStyle w:val="BodyText1"/>
              <w:ind w:left="0"/>
            </w:pPr>
            <w:r>
              <w:t>TBC</w:t>
            </w:r>
          </w:p>
        </w:tc>
        <w:tc>
          <w:tcPr>
            <w:tcW w:w="2421" w:type="dxa"/>
          </w:tcPr>
          <w:p w14:paraId="206AE9F4" w14:textId="77777777" w:rsidR="00C80056" w:rsidRDefault="00C80056" w:rsidP="00397D72">
            <w:pPr>
              <w:pStyle w:val="BodyText1"/>
              <w:ind w:left="0"/>
            </w:pPr>
          </w:p>
        </w:tc>
      </w:tr>
      <w:tr w:rsidR="00C80056" w14:paraId="13A0FD20" w14:textId="77777777" w:rsidTr="00C80056">
        <w:tc>
          <w:tcPr>
            <w:tcW w:w="2025" w:type="dxa"/>
          </w:tcPr>
          <w:p w14:paraId="05F0AAF8" w14:textId="77777777" w:rsidR="00C80056" w:rsidRDefault="00BE64B2" w:rsidP="00397D72">
            <w:pPr>
              <w:pStyle w:val="BodyText1"/>
              <w:ind w:left="0"/>
            </w:pPr>
            <w:r>
              <w:t xml:space="preserve">Implementation: </w:t>
            </w:r>
            <w:r w:rsidR="00C80056">
              <w:t>Login and reg</w:t>
            </w:r>
            <w:r>
              <w:t>istration</w:t>
            </w:r>
          </w:p>
        </w:tc>
        <w:tc>
          <w:tcPr>
            <w:tcW w:w="1303" w:type="dxa"/>
          </w:tcPr>
          <w:p w14:paraId="118DE9D1" w14:textId="7AFB2592" w:rsidR="00C80056" w:rsidRDefault="005E772B" w:rsidP="00397D72">
            <w:pPr>
              <w:pStyle w:val="BodyText1"/>
              <w:ind w:left="0"/>
            </w:pPr>
            <w:r>
              <w:t>3/28/2017</w:t>
            </w:r>
          </w:p>
        </w:tc>
        <w:tc>
          <w:tcPr>
            <w:tcW w:w="1286" w:type="dxa"/>
          </w:tcPr>
          <w:p w14:paraId="67E9FBD8" w14:textId="381663DF" w:rsidR="00C80056" w:rsidRDefault="005E772B" w:rsidP="00397D72">
            <w:pPr>
              <w:pStyle w:val="BodyText1"/>
              <w:ind w:left="0"/>
            </w:pPr>
            <w:r>
              <w:t>4/13/2017</w:t>
            </w:r>
          </w:p>
        </w:tc>
        <w:tc>
          <w:tcPr>
            <w:tcW w:w="1330" w:type="dxa"/>
          </w:tcPr>
          <w:p w14:paraId="507292F7" w14:textId="77777777" w:rsidR="00C80056" w:rsidRDefault="00C80056" w:rsidP="00397D72">
            <w:pPr>
              <w:pStyle w:val="BodyText1"/>
              <w:ind w:left="0"/>
            </w:pPr>
            <w:r>
              <w:t>TBC</w:t>
            </w:r>
          </w:p>
        </w:tc>
        <w:tc>
          <w:tcPr>
            <w:tcW w:w="2421" w:type="dxa"/>
          </w:tcPr>
          <w:p w14:paraId="567CFA73" w14:textId="77777777" w:rsidR="00C80056" w:rsidRDefault="00C80056" w:rsidP="00397D72">
            <w:pPr>
              <w:pStyle w:val="BodyText1"/>
              <w:ind w:left="0"/>
            </w:pPr>
          </w:p>
        </w:tc>
      </w:tr>
      <w:tr w:rsidR="00C80056" w14:paraId="4ADE918D" w14:textId="77777777" w:rsidTr="00C80056">
        <w:tc>
          <w:tcPr>
            <w:tcW w:w="2025" w:type="dxa"/>
          </w:tcPr>
          <w:p w14:paraId="221B64F5" w14:textId="77777777" w:rsidR="00C80056" w:rsidRDefault="00C80056" w:rsidP="00397D72">
            <w:pPr>
              <w:pStyle w:val="BodyText1"/>
              <w:ind w:left="0"/>
              <w:rPr>
                <w:b/>
                <w:bCs/>
              </w:rPr>
            </w:pPr>
            <w:r w:rsidRPr="00505FA2">
              <w:rPr>
                <w:b/>
                <w:bCs/>
              </w:rPr>
              <w:t xml:space="preserve">… </w:t>
            </w:r>
          </w:p>
          <w:p w14:paraId="0FFCC48D" w14:textId="77777777" w:rsidR="00C80056" w:rsidRDefault="00C80056" w:rsidP="00397D72">
            <w:pPr>
              <w:pStyle w:val="BodyText1"/>
              <w:ind w:left="0"/>
              <w:rPr>
                <w:b/>
                <w:bCs/>
              </w:rPr>
            </w:pPr>
            <w:r w:rsidRPr="00505FA2">
              <w:rPr>
                <w:b/>
                <w:bCs/>
              </w:rPr>
              <w:t xml:space="preserve">List all </w:t>
            </w:r>
            <w:r>
              <w:rPr>
                <w:b/>
                <w:bCs/>
              </w:rPr>
              <w:t>required functionality and tasks</w:t>
            </w:r>
          </w:p>
          <w:p w14:paraId="6F0D1BE1" w14:textId="77777777" w:rsidR="00C80056" w:rsidRPr="00505FA2" w:rsidRDefault="00C80056" w:rsidP="00397D72">
            <w:pPr>
              <w:pStyle w:val="BodyText1"/>
              <w:ind w:left="0"/>
              <w:rPr>
                <w:b/>
                <w:bCs/>
              </w:rPr>
            </w:pPr>
            <w:r w:rsidRPr="00505FA2">
              <w:rPr>
                <w:b/>
                <w:bCs/>
              </w:rPr>
              <w:t xml:space="preserve"> …</w:t>
            </w:r>
          </w:p>
        </w:tc>
        <w:tc>
          <w:tcPr>
            <w:tcW w:w="1303" w:type="dxa"/>
          </w:tcPr>
          <w:p w14:paraId="64F36B97" w14:textId="77777777" w:rsidR="00C80056" w:rsidRDefault="00C80056" w:rsidP="00397D72">
            <w:pPr>
              <w:pStyle w:val="BodyText1"/>
              <w:ind w:left="0"/>
            </w:pPr>
          </w:p>
          <w:p w14:paraId="69736C93" w14:textId="77777777" w:rsidR="00C80056" w:rsidRDefault="00C80056" w:rsidP="00397D72">
            <w:pPr>
              <w:pStyle w:val="BodyText1"/>
              <w:ind w:left="0"/>
            </w:pPr>
            <w:r>
              <w:t>?</w:t>
            </w:r>
          </w:p>
        </w:tc>
        <w:tc>
          <w:tcPr>
            <w:tcW w:w="1286" w:type="dxa"/>
          </w:tcPr>
          <w:p w14:paraId="0C1932C0" w14:textId="77777777" w:rsidR="00C80056" w:rsidRDefault="00C80056" w:rsidP="00397D72">
            <w:pPr>
              <w:pStyle w:val="BodyText1"/>
              <w:ind w:left="0"/>
            </w:pPr>
          </w:p>
          <w:p w14:paraId="3DBCA014" w14:textId="77777777" w:rsidR="00C80056" w:rsidRDefault="00C80056" w:rsidP="00397D72">
            <w:pPr>
              <w:pStyle w:val="BodyText1"/>
              <w:ind w:left="0"/>
            </w:pPr>
            <w:r>
              <w:t>?</w:t>
            </w:r>
          </w:p>
        </w:tc>
        <w:tc>
          <w:tcPr>
            <w:tcW w:w="1330" w:type="dxa"/>
          </w:tcPr>
          <w:p w14:paraId="0855FF2D" w14:textId="77777777" w:rsidR="00C80056" w:rsidRDefault="00C80056" w:rsidP="00397D72">
            <w:pPr>
              <w:pStyle w:val="BodyText1"/>
              <w:ind w:left="0"/>
            </w:pPr>
          </w:p>
          <w:p w14:paraId="662B2801" w14:textId="77777777" w:rsidR="00C80056" w:rsidRDefault="00C80056" w:rsidP="00397D72">
            <w:pPr>
              <w:pStyle w:val="BodyText1"/>
              <w:ind w:left="0"/>
            </w:pPr>
            <w:r>
              <w:t>?</w:t>
            </w:r>
          </w:p>
        </w:tc>
        <w:tc>
          <w:tcPr>
            <w:tcW w:w="2421" w:type="dxa"/>
          </w:tcPr>
          <w:p w14:paraId="20AA9338" w14:textId="77777777" w:rsidR="00C80056" w:rsidRDefault="00C80056" w:rsidP="00397D72">
            <w:pPr>
              <w:pStyle w:val="BodyText1"/>
              <w:ind w:left="0"/>
            </w:pPr>
          </w:p>
        </w:tc>
      </w:tr>
      <w:tr w:rsidR="00C80056" w14:paraId="2FF5B15E" w14:textId="77777777" w:rsidTr="00C80056">
        <w:tc>
          <w:tcPr>
            <w:tcW w:w="2025" w:type="dxa"/>
          </w:tcPr>
          <w:p w14:paraId="5782AFA1" w14:textId="77777777" w:rsidR="00C80056" w:rsidRDefault="00C80056" w:rsidP="00397D72">
            <w:pPr>
              <w:pStyle w:val="BodyText1"/>
              <w:ind w:left="0"/>
            </w:pPr>
            <w:r>
              <w:t>Test case design</w:t>
            </w:r>
          </w:p>
        </w:tc>
        <w:tc>
          <w:tcPr>
            <w:tcW w:w="1303" w:type="dxa"/>
          </w:tcPr>
          <w:p w14:paraId="4B98926C" w14:textId="77777777" w:rsidR="00C80056" w:rsidRDefault="00C80056" w:rsidP="00C80056">
            <w:pPr>
              <w:pStyle w:val="BodyText1"/>
              <w:ind w:left="0"/>
            </w:pPr>
            <w:r>
              <w:t>3/21/2017</w:t>
            </w:r>
          </w:p>
        </w:tc>
        <w:tc>
          <w:tcPr>
            <w:tcW w:w="1286" w:type="dxa"/>
          </w:tcPr>
          <w:p w14:paraId="37361865" w14:textId="77777777" w:rsidR="00C80056" w:rsidRDefault="00C80056" w:rsidP="00C80056">
            <w:pPr>
              <w:pStyle w:val="BodyText1"/>
              <w:ind w:left="0"/>
            </w:pPr>
            <w:r>
              <w:t>4/13/2017</w:t>
            </w:r>
          </w:p>
        </w:tc>
        <w:tc>
          <w:tcPr>
            <w:tcW w:w="1330" w:type="dxa"/>
          </w:tcPr>
          <w:p w14:paraId="3152A865" w14:textId="77777777" w:rsidR="00C80056" w:rsidRDefault="00C80056" w:rsidP="00397D72">
            <w:pPr>
              <w:pStyle w:val="BodyText1"/>
              <w:ind w:left="0"/>
            </w:pPr>
          </w:p>
        </w:tc>
        <w:tc>
          <w:tcPr>
            <w:tcW w:w="2421" w:type="dxa"/>
          </w:tcPr>
          <w:p w14:paraId="4B12EC07" w14:textId="77777777" w:rsidR="00C80056" w:rsidRDefault="00C80056" w:rsidP="00397D72">
            <w:pPr>
              <w:pStyle w:val="BodyText1"/>
              <w:ind w:left="0"/>
            </w:pPr>
            <w:r>
              <w:t>Increment 3 Deliverable</w:t>
            </w:r>
          </w:p>
        </w:tc>
      </w:tr>
      <w:tr w:rsidR="00C80056" w14:paraId="0F2BF2FD" w14:textId="77777777" w:rsidTr="00C80056">
        <w:tc>
          <w:tcPr>
            <w:tcW w:w="2025" w:type="dxa"/>
          </w:tcPr>
          <w:p w14:paraId="7FA24168" w14:textId="77777777" w:rsidR="00C80056" w:rsidRDefault="00C80056" w:rsidP="00397D72">
            <w:pPr>
              <w:pStyle w:val="BodyText1"/>
              <w:ind w:left="0"/>
            </w:pPr>
            <w:r>
              <w:t>External Documentation (i.e. User Manual)</w:t>
            </w:r>
          </w:p>
        </w:tc>
        <w:tc>
          <w:tcPr>
            <w:tcW w:w="1303" w:type="dxa"/>
          </w:tcPr>
          <w:p w14:paraId="0EB41FF5" w14:textId="77777777" w:rsidR="00C80056" w:rsidRDefault="00C80056" w:rsidP="00C80056">
            <w:pPr>
              <w:pStyle w:val="BodyText1"/>
              <w:ind w:left="0"/>
            </w:pPr>
            <w:r>
              <w:t>4/15/2017</w:t>
            </w:r>
          </w:p>
        </w:tc>
        <w:tc>
          <w:tcPr>
            <w:tcW w:w="1286" w:type="dxa"/>
          </w:tcPr>
          <w:p w14:paraId="2F3AA025" w14:textId="77777777" w:rsidR="00C80056" w:rsidRDefault="00C80056" w:rsidP="00C80056">
            <w:pPr>
              <w:pStyle w:val="BodyText1"/>
              <w:ind w:left="0"/>
            </w:pPr>
            <w:r>
              <w:t>5/1/2017</w:t>
            </w:r>
          </w:p>
        </w:tc>
        <w:tc>
          <w:tcPr>
            <w:tcW w:w="1330" w:type="dxa"/>
          </w:tcPr>
          <w:p w14:paraId="771E705F" w14:textId="77777777" w:rsidR="00C80056" w:rsidRDefault="00C80056" w:rsidP="00397D72">
            <w:pPr>
              <w:pStyle w:val="BodyText1"/>
              <w:ind w:left="0"/>
            </w:pPr>
          </w:p>
        </w:tc>
        <w:tc>
          <w:tcPr>
            <w:tcW w:w="2421" w:type="dxa"/>
          </w:tcPr>
          <w:p w14:paraId="65C9F0E8" w14:textId="77777777" w:rsidR="00C80056" w:rsidRDefault="00C80056" w:rsidP="00397D72">
            <w:pPr>
              <w:pStyle w:val="BodyText1"/>
              <w:ind w:left="0"/>
            </w:pPr>
          </w:p>
        </w:tc>
      </w:tr>
      <w:tr w:rsidR="00C80056" w14:paraId="148FA545" w14:textId="77777777" w:rsidTr="00C80056">
        <w:tc>
          <w:tcPr>
            <w:tcW w:w="2025" w:type="dxa"/>
          </w:tcPr>
          <w:p w14:paraId="24158D4F" w14:textId="77777777" w:rsidR="00C80056" w:rsidRDefault="00C80056" w:rsidP="00397D72">
            <w:pPr>
              <w:pStyle w:val="BodyText1"/>
              <w:ind w:left="0"/>
            </w:pPr>
            <w:r>
              <w:t>Project presentation</w:t>
            </w:r>
          </w:p>
        </w:tc>
        <w:tc>
          <w:tcPr>
            <w:tcW w:w="1303" w:type="dxa"/>
          </w:tcPr>
          <w:p w14:paraId="69DAC86B" w14:textId="77777777" w:rsidR="00C80056" w:rsidRDefault="00C80056" w:rsidP="00C80056">
            <w:pPr>
              <w:pStyle w:val="BodyText1"/>
              <w:ind w:left="0"/>
            </w:pPr>
            <w:r>
              <w:t>4/20/2017</w:t>
            </w:r>
          </w:p>
        </w:tc>
        <w:tc>
          <w:tcPr>
            <w:tcW w:w="1286" w:type="dxa"/>
          </w:tcPr>
          <w:p w14:paraId="09479DF8" w14:textId="77777777" w:rsidR="00C80056" w:rsidRDefault="00C80056" w:rsidP="00C80056">
            <w:pPr>
              <w:pStyle w:val="BodyText1"/>
              <w:ind w:left="0"/>
            </w:pPr>
            <w:r>
              <w:t>5/4/2017</w:t>
            </w:r>
          </w:p>
        </w:tc>
        <w:tc>
          <w:tcPr>
            <w:tcW w:w="1330" w:type="dxa"/>
          </w:tcPr>
          <w:p w14:paraId="1B83F88E" w14:textId="77777777" w:rsidR="00C80056" w:rsidRDefault="00C80056" w:rsidP="00397D72">
            <w:pPr>
              <w:pStyle w:val="BodyText1"/>
              <w:ind w:left="0"/>
            </w:pPr>
          </w:p>
        </w:tc>
        <w:tc>
          <w:tcPr>
            <w:tcW w:w="2421" w:type="dxa"/>
          </w:tcPr>
          <w:p w14:paraId="30E321AD" w14:textId="77777777" w:rsidR="00C80056" w:rsidRDefault="00C80056" w:rsidP="00397D72">
            <w:pPr>
              <w:pStyle w:val="BodyText1"/>
              <w:ind w:left="0"/>
            </w:pPr>
          </w:p>
        </w:tc>
      </w:tr>
      <w:tr w:rsidR="00C80056" w14:paraId="346365B9" w14:textId="77777777" w:rsidTr="00C80056">
        <w:tc>
          <w:tcPr>
            <w:tcW w:w="2025" w:type="dxa"/>
          </w:tcPr>
          <w:p w14:paraId="65C3FD1D" w14:textId="77777777" w:rsidR="00C80056" w:rsidRDefault="00C80056" w:rsidP="00397D72">
            <w:pPr>
              <w:pStyle w:val="BodyText1"/>
              <w:ind w:left="0"/>
            </w:pPr>
            <w:r>
              <w:t>Final Milestone: project delivery</w:t>
            </w:r>
          </w:p>
        </w:tc>
        <w:tc>
          <w:tcPr>
            <w:tcW w:w="1303" w:type="dxa"/>
          </w:tcPr>
          <w:p w14:paraId="2AD23274" w14:textId="77777777" w:rsidR="00C80056" w:rsidRDefault="00C80056" w:rsidP="00397D72">
            <w:pPr>
              <w:pStyle w:val="BodyText1"/>
              <w:ind w:left="0"/>
            </w:pPr>
          </w:p>
        </w:tc>
        <w:tc>
          <w:tcPr>
            <w:tcW w:w="1286" w:type="dxa"/>
          </w:tcPr>
          <w:p w14:paraId="5CE65BB7" w14:textId="77777777" w:rsidR="00C80056" w:rsidRDefault="00C80056" w:rsidP="00C80056">
            <w:pPr>
              <w:pStyle w:val="BodyText1"/>
              <w:ind w:left="0"/>
            </w:pPr>
            <w:r>
              <w:t>5/4/2017</w:t>
            </w:r>
          </w:p>
        </w:tc>
        <w:tc>
          <w:tcPr>
            <w:tcW w:w="1330" w:type="dxa"/>
          </w:tcPr>
          <w:p w14:paraId="0C595194" w14:textId="77777777" w:rsidR="00C80056" w:rsidRDefault="00C80056" w:rsidP="00397D72">
            <w:pPr>
              <w:pStyle w:val="BodyText1"/>
              <w:ind w:left="0"/>
            </w:pPr>
          </w:p>
        </w:tc>
        <w:tc>
          <w:tcPr>
            <w:tcW w:w="2421" w:type="dxa"/>
          </w:tcPr>
          <w:p w14:paraId="599B42ED" w14:textId="77777777" w:rsidR="00C80056" w:rsidRDefault="00C80056" w:rsidP="00397D72">
            <w:pPr>
              <w:pStyle w:val="BodyText1"/>
              <w:ind w:left="0"/>
            </w:pPr>
            <w:r>
              <w:t>Increment 4 Deliverable</w:t>
            </w:r>
          </w:p>
        </w:tc>
      </w:tr>
    </w:tbl>
    <w:p w14:paraId="64424C10" w14:textId="77777777" w:rsidR="00C80056" w:rsidRDefault="00C80056" w:rsidP="00C80056">
      <w:pPr>
        <w:pStyle w:val="BodyText1"/>
      </w:pPr>
    </w:p>
    <w:p w14:paraId="5E6CE431" w14:textId="77777777" w:rsidR="00C80056" w:rsidRDefault="00C80056" w:rsidP="00C80056">
      <w:pPr>
        <w:pStyle w:val="Heading1"/>
      </w:pPr>
      <w:bookmarkStart w:id="35" w:name="_Toc462791981"/>
      <w:bookmarkStart w:id="36" w:name="_Toc476009517"/>
      <w:r>
        <w:lastRenderedPageBreak/>
        <w:t>8.  Stakeholder Approval Form</w:t>
      </w:r>
      <w:bookmarkEnd w:id="35"/>
      <w:bookmarkEnd w:id="36"/>
    </w:p>
    <w:p w14:paraId="127B189A"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57ECBD29" w14:textId="77777777" w:rsidTr="008D6F60">
        <w:trPr>
          <w:trHeight w:val="881"/>
        </w:trPr>
        <w:tc>
          <w:tcPr>
            <w:tcW w:w="2250" w:type="dxa"/>
            <w:shd w:val="clear" w:color="auto" w:fill="CCFFFF"/>
          </w:tcPr>
          <w:p w14:paraId="176B7589" w14:textId="77777777" w:rsidR="00C80056" w:rsidRDefault="00C80056" w:rsidP="00397D72">
            <w:pPr>
              <w:pStyle w:val="BodyText1"/>
              <w:ind w:left="0"/>
              <w:jc w:val="center"/>
            </w:pPr>
            <w:r>
              <w:t>Stakeholder Name</w:t>
            </w:r>
          </w:p>
        </w:tc>
        <w:tc>
          <w:tcPr>
            <w:tcW w:w="1890" w:type="dxa"/>
            <w:shd w:val="clear" w:color="auto" w:fill="CCFFFF"/>
          </w:tcPr>
          <w:p w14:paraId="1088B4FB" w14:textId="77777777" w:rsidR="00C80056" w:rsidRDefault="00C80056" w:rsidP="00397D72">
            <w:pPr>
              <w:pStyle w:val="BodyText1"/>
              <w:ind w:left="0"/>
              <w:jc w:val="center"/>
            </w:pPr>
            <w:r>
              <w:t>Stakeholder Role</w:t>
            </w:r>
          </w:p>
        </w:tc>
        <w:tc>
          <w:tcPr>
            <w:tcW w:w="2610" w:type="dxa"/>
            <w:shd w:val="clear" w:color="auto" w:fill="CCFFFF"/>
          </w:tcPr>
          <w:p w14:paraId="6793BB1A" w14:textId="77777777" w:rsidR="00C80056" w:rsidRDefault="00C80056" w:rsidP="00397D72">
            <w:pPr>
              <w:pStyle w:val="BodyText1"/>
              <w:ind w:left="0"/>
              <w:jc w:val="center"/>
            </w:pPr>
            <w:r>
              <w:t>Stakeholder Comments</w:t>
            </w:r>
          </w:p>
        </w:tc>
        <w:tc>
          <w:tcPr>
            <w:tcW w:w="2070" w:type="dxa"/>
            <w:shd w:val="clear" w:color="auto" w:fill="CCFFFF"/>
          </w:tcPr>
          <w:p w14:paraId="297DBDF2" w14:textId="77777777" w:rsidR="00C80056" w:rsidRDefault="00C80056" w:rsidP="00397D72">
            <w:pPr>
              <w:pStyle w:val="BodyText1"/>
              <w:ind w:left="0"/>
              <w:jc w:val="center"/>
            </w:pPr>
            <w:r>
              <w:t>Stakeholder Approval Signature and Date</w:t>
            </w:r>
          </w:p>
        </w:tc>
      </w:tr>
      <w:tr w:rsidR="00C80056" w14:paraId="27542D53" w14:textId="77777777" w:rsidTr="00397D72">
        <w:tc>
          <w:tcPr>
            <w:tcW w:w="2250" w:type="dxa"/>
          </w:tcPr>
          <w:p w14:paraId="3021BC57" w14:textId="77777777" w:rsidR="00C80056" w:rsidRDefault="00C80056" w:rsidP="00397D72">
            <w:pPr>
              <w:pStyle w:val="BodyText1"/>
              <w:ind w:left="0"/>
            </w:pPr>
            <w:proofErr w:type="spellStart"/>
            <w:r>
              <w:t>Bahram</w:t>
            </w:r>
            <w:proofErr w:type="spellEnd"/>
            <w:r>
              <w:t xml:space="preserve"> </w:t>
            </w:r>
            <w:proofErr w:type="spellStart"/>
            <w:r>
              <w:t>Khalili</w:t>
            </w:r>
            <w:proofErr w:type="spellEnd"/>
          </w:p>
          <w:p w14:paraId="19432568" w14:textId="77777777" w:rsidR="00C80056" w:rsidRDefault="00C80056" w:rsidP="00397D72">
            <w:pPr>
              <w:pStyle w:val="BodyText1"/>
              <w:ind w:left="0"/>
            </w:pPr>
          </w:p>
        </w:tc>
        <w:tc>
          <w:tcPr>
            <w:tcW w:w="1890" w:type="dxa"/>
          </w:tcPr>
          <w:p w14:paraId="3FFECB6A" w14:textId="77777777" w:rsidR="00C80056" w:rsidRDefault="00C80056" w:rsidP="00397D72">
            <w:pPr>
              <w:pStyle w:val="BodyText1"/>
              <w:ind w:left="0"/>
            </w:pPr>
            <w:r>
              <w:t xml:space="preserve">Development </w:t>
            </w:r>
            <w:proofErr w:type="spellStart"/>
            <w:r>
              <w:t>Mgr</w:t>
            </w:r>
            <w:proofErr w:type="spellEnd"/>
          </w:p>
        </w:tc>
        <w:tc>
          <w:tcPr>
            <w:tcW w:w="2610" w:type="dxa"/>
          </w:tcPr>
          <w:p w14:paraId="2CCE8A09" w14:textId="77777777" w:rsidR="00C80056" w:rsidRDefault="00C80056" w:rsidP="00397D72">
            <w:pPr>
              <w:pStyle w:val="BodyText1"/>
              <w:ind w:left="0"/>
            </w:pPr>
          </w:p>
        </w:tc>
        <w:tc>
          <w:tcPr>
            <w:tcW w:w="2070" w:type="dxa"/>
          </w:tcPr>
          <w:p w14:paraId="0A923DA9" w14:textId="77777777" w:rsidR="00C80056" w:rsidRDefault="00C80056" w:rsidP="00397D72">
            <w:pPr>
              <w:pStyle w:val="BodyText1"/>
              <w:ind w:left="0"/>
            </w:pPr>
          </w:p>
        </w:tc>
      </w:tr>
      <w:tr w:rsidR="00C80056" w14:paraId="240A5FC6" w14:textId="77777777" w:rsidTr="00397D72">
        <w:tc>
          <w:tcPr>
            <w:tcW w:w="2250" w:type="dxa"/>
          </w:tcPr>
          <w:p w14:paraId="635B9414" w14:textId="77777777" w:rsidR="00C80056" w:rsidRDefault="00C80056" w:rsidP="00397D72">
            <w:pPr>
              <w:pStyle w:val="BodyText1"/>
              <w:ind w:left="0"/>
            </w:pPr>
            <w:proofErr w:type="spellStart"/>
            <w:r>
              <w:t>Akshit</w:t>
            </w:r>
            <w:proofErr w:type="spellEnd"/>
            <w:r>
              <w:t xml:space="preserve"> </w:t>
            </w:r>
            <w:proofErr w:type="spellStart"/>
            <w:r>
              <w:t>Singhal</w:t>
            </w:r>
            <w:proofErr w:type="spellEnd"/>
          </w:p>
          <w:p w14:paraId="4B4CB5AE" w14:textId="77777777" w:rsidR="00C80056" w:rsidRDefault="00C80056" w:rsidP="00397D72">
            <w:pPr>
              <w:pStyle w:val="BodyText1"/>
              <w:ind w:left="0"/>
            </w:pPr>
          </w:p>
        </w:tc>
        <w:tc>
          <w:tcPr>
            <w:tcW w:w="1890" w:type="dxa"/>
          </w:tcPr>
          <w:p w14:paraId="58E2BC0F" w14:textId="77777777" w:rsidR="00C80056" w:rsidRDefault="00C80056" w:rsidP="00397D72">
            <w:pPr>
              <w:pStyle w:val="BodyText1"/>
              <w:ind w:left="0"/>
            </w:pPr>
            <w:r>
              <w:t>Project Assistant</w:t>
            </w:r>
          </w:p>
        </w:tc>
        <w:tc>
          <w:tcPr>
            <w:tcW w:w="2610" w:type="dxa"/>
          </w:tcPr>
          <w:p w14:paraId="0D558237" w14:textId="77777777" w:rsidR="00C80056" w:rsidRDefault="00C80056" w:rsidP="00397D72">
            <w:pPr>
              <w:pStyle w:val="BodyText1"/>
              <w:ind w:left="0"/>
            </w:pPr>
          </w:p>
        </w:tc>
        <w:tc>
          <w:tcPr>
            <w:tcW w:w="2070" w:type="dxa"/>
          </w:tcPr>
          <w:p w14:paraId="247127A3" w14:textId="77777777" w:rsidR="00C80056" w:rsidRDefault="00C80056" w:rsidP="00397D72">
            <w:pPr>
              <w:pStyle w:val="BodyText1"/>
              <w:ind w:left="0"/>
            </w:pPr>
          </w:p>
        </w:tc>
      </w:tr>
      <w:tr w:rsidR="00C80056" w14:paraId="470265ED" w14:textId="77777777" w:rsidTr="00397D72">
        <w:tc>
          <w:tcPr>
            <w:tcW w:w="2250" w:type="dxa"/>
          </w:tcPr>
          <w:p w14:paraId="3D08F450" w14:textId="45A884A6" w:rsidR="00C80056" w:rsidRPr="008D6F60" w:rsidRDefault="00E67E72" w:rsidP="008D6F60">
            <w:pPr>
              <w:pStyle w:val="Names"/>
              <w:jc w:val="left"/>
              <w:rPr>
                <w:sz w:val="20"/>
              </w:rPr>
            </w:pPr>
            <w:proofErr w:type="spellStart"/>
            <w:r>
              <w:rPr>
                <w:sz w:val="20"/>
              </w:rPr>
              <w:t>Saja</w:t>
            </w:r>
            <w:proofErr w:type="spellEnd"/>
            <w:r>
              <w:rPr>
                <w:sz w:val="20"/>
              </w:rPr>
              <w:t xml:space="preserve"> </w:t>
            </w:r>
            <w:proofErr w:type="spellStart"/>
            <w:r>
              <w:rPr>
                <w:sz w:val="20"/>
              </w:rPr>
              <w:t>Abualfoul</w:t>
            </w:r>
            <w:proofErr w:type="spellEnd"/>
          </w:p>
          <w:p w14:paraId="1B91828C" w14:textId="77777777" w:rsidR="00C80056" w:rsidRPr="008D6F60" w:rsidRDefault="00C80056" w:rsidP="008D6F60">
            <w:pPr>
              <w:pStyle w:val="BodyText1"/>
              <w:ind w:left="0"/>
            </w:pPr>
          </w:p>
        </w:tc>
        <w:tc>
          <w:tcPr>
            <w:tcW w:w="1890" w:type="dxa"/>
          </w:tcPr>
          <w:p w14:paraId="3849F466" w14:textId="77777777" w:rsidR="00C80056" w:rsidRDefault="00C80056" w:rsidP="00397D72">
            <w:pPr>
              <w:pStyle w:val="BodyText1"/>
              <w:ind w:left="0"/>
            </w:pPr>
            <w:r>
              <w:t>Developer</w:t>
            </w:r>
          </w:p>
        </w:tc>
        <w:tc>
          <w:tcPr>
            <w:tcW w:w="2610" w:type="dxa"/>
          </w:tcPr>
          <w:p w14:paraId="0831C819" w14:textId="77777777" w:rsidR="00C80056" w:rsidRDefault="00C80056" w:rsidP="00397D72">
            <w:pPr>
              <w:pStyle w:val="BodyText1"/>
              <w:ind w:left="0"/>
            </w:pPr>
          </w:p>
        </w:tc>
        <w:tc>
          <w:tcPr>
            <w:tcW w:w="2070" w:type="dxa"/>
          </w:tcPr>
          <w:p w14:paraId="78D60ECA" w14:textId="77777777" w:rsidR="00C80056" w:rsidRDefault="00C80056" w:rsidP="00397D72">
            <w:pPr>
              <w:pStyle w:val="BodyText1"/>
              <w:ind w:left="0"/>
            </w:pPr>
          </w:p>
        </w:tc>
      </w:tr>
      <w:tr w:rsidR="00C80056" w14:paraId="43FBB231" w14:textId="77777777" w:rsidTr="00397D72">
        <w:tc>
          <w:tcPr>
            <w:tcW w:w="2250" w:type="dxa"/>
          </w:tcPr>
          <w:p w14:paraId="4D996B98" w14:textId="77777777" w:rsidR="00E67E72" w:rsidRPr="008D6F60" w:rsidRDefault="00E67E72" w:rsidP="00E67E72">
            <w:pPr>
              <w:pStyle w:val="Names"/>
              <w:jc w:val="left"/>
              <w:rPr>
                <w:sz w:val="20"/>
              </w:rPr>
            </w:pPr>
            <w:proofErr w:type="spellStart"/>
            <w:r w:rsidRPr="008D6F60">
              <w:rPr>
                <w:sz w:val="20"/>
              </w:rPr>
              <w:t>Prapti</w:t>
            </w:r>
            <w:proofErr w:type="spellEnd"/>
            <w:r w:rsidRPr="008D6F60">
              <w:rPr>
                <w:sz w:val="20"/>
              </w:rPr>
              <w:t xml:space="preserve"> </w:t>
            </w:r>
            <w:proofErr w:type="spellStart"/>
            <w:r w:rsidRPr="008D6F60">
              <w:rPr>
                <w:sz w:val="20"/>
              </w:rPr>
              <w:t>Bhaukajee</w:t>
            </w:r>
            <w:proofErr w:type="spellEnd"/>
          </w:p>
          <w:p w14:paraId="092E286F" w14:textId="2A5E2DEC" w:rsidR="00EB64E0" w:rsidRPr="008D6F60" w:rsidRDefault="00EB64E0" w:rsidP="00E67E72">
            <w:pPr>
              <w:pStyle w:val="Names"/>
              <w:jc w:val="left"/>
              <w:rPr>
                <w:sz w:val="20"/>
              </w:rPr>
            </w:pPr>
          </w:p>
        </w:tc>
        <w:tc>
          <w:tcPr>
            <w:tcW w:w="1890" w:type="dxa"/>
          </w:tcPr>
          <w:p w14:paraId="4AD1DB67" w14:textId="77777777" w:rsidR="00C80056" w:rsidRDefault="00C80056" w:rsidP="00397D72">
            <w:pPr>
              <w:pStyle w:val="BodyText1"/>
              <w:ind w:left="0"/>
            </w:pPr>
            <w:r>
              <w:t>Developer</w:t>
            </w:r>
          </w:p>
        </w:tc>
        <w:tc>
          <w:tcPr>
            <w:tcW w:w="2610" w:type="dxa"/>
          </w:tcPr>
          <w:p w14:paraId="6FDAD748" w14:textId="77777777" w:rsidR="00C80056" w:rsidRDefault="00C80056" w:rsidP="00397D72">
            <w:pPr>
              <w:pStyle w:val="BodyText1"/>
              <w:ind w:left="0"/>
            </w:pPr>
          </w:p>
        </w:tc>
        <w:tc>
          <w:tcPr>
            <w:tcW w:w="2070" w:type="dxa"/>
          </w:tcPr>
          <w:p w14:paraId="3981CF55" w14:textId="77777777" w:rsidR="00C80056" w:rsidRDefault="00C80056" w:rsidP="00397D72">
            <w:pPr>
              <w:pStyle w:val="BodyText1"/>
              <w:ind w:left="0"/>
            </w:pPr>
          </w:p>
        </w:tc>
      </w:tr>
      <w:tr w:rsidR="00C80056" w14:paraId="35005E7F" w14:textId="77777777" w:rsidTr="00397D72">
        <w:tc>
          <w:tcPr>
            <w:tcW w:w="2250" w:type="dxa"/>
          </w:tcPr>
          <w:p w14:paraId="3AB96C04" w14:textId="77777777" w:rsidR="00C80056" w:rsidRPr="008D6F60" w:rsidRDefault="00EB64E0" w:rsidP="008D6F60">
            <w:pPr>
              <w:pStyle w:val="Names"/>
              <w:jc w:val="left"/>
              <w:rPr>
                <w:sz w:val="20"/>
              </w:rPr>
            </w:pPr>
            <w:proofErr w:type="spellStart"/>
            <w:r w:rsidRPr="008D6F60">
              <w:rPr>
                <w:sz w:val="20"/>
              </w:rPr>
              <w:t>Kristoffer</w:t>
            </w:r>
            <w:proofErr w:type="spellEnd"/>
            <w:r w:rsidRPr="008D6F60">
              <w:rPr>
                <w:sz w:val="20"/>
              </w:rPr>
              <w:t xml:space="preserve"> </w:t>
            </w:r>
            <w:proofErr w:type="spellStart"/>
            <w:r w:rsidRPr="008D6F60">
              <w:rPr>
                <w:sz w:val="20"/>
              </w:rPr>
              <w:t>Edgard</w:t>
            </w:r>
            <w:proofErr w:type="spellEnd"/>
            <w:r w:rsidRPr="008D6F60">
              <w:rPr>
                <w:sz w:val="20"/>
              </w:rPr>
              <w:t xml:space="preserve"> Jorge-Munoz</w:t>
            </w:r>
          </w:p>
          <w:p w14:paraId="705CE4AC" w14:textId="52AC655C" w:rsidR="00EB64E0" w:rsidRPr="008D6F60" w:rsidRDefault="00EB64E0" w:rsidP="008D6F60">
            <w:pPr>
              <w:pStyle w:val="Names"/>
              <w:jc w:val="left"/>
              <w:rPr>
                <w:sz w:val="20"/>
              </w:rPr>
            </w:pPr>
          </w:p>
        </w:tc>
        <w:tc>
          <w:tcPr>
            <w:tcW w:w="1890" w:type="dxa"/>
          </w:tcPr>
          <w:p w14:paraId="36BD8C87" w14:textId="77777777" w:rsidR="00C80056" w:rsidRDefault="00C80056" w:rsidP="00397D72">
            <w:pPr>
              <w:pStyle w:val="BodyText1"/>
              <w:ind w:left="0"/>
            </w:pPr>
            <w:r>
              <w:t>Developer</w:t>
            </w:r>
          </w:p>
        </w:tc>
        <w:tc>
          <w:tcPr>
            <w:tcW w:w="2610" w:type="dxa"/>
          </w:tcPr>
          <w:p w14:paraId="20C4DC34" w14:textId="77777777" w:rsidR="00C80056" w:rsidRDefault="00C80056" w:rsidP="00397D72">
            <w:pPr>
              <w:pStyle w:val="BodyText1"/>
              <w:ind w:left="0"/>
            </w:pPr>
          </w:p>
        </w:tc>
        <w:tc>
          <w:tcPr>
            <w:tcW w:w="2070" w:type="dxa"/>
          </w:tcPr>
          <w:p w14:paraId="3B408378" w14:textId="77777777" w:rsidR="00C80056" w:rsidRDefault="00C80056" w:rsidP="00397D72">
            <w:pPr>
              <w:pStyle w:val="BodyText1"/>
              <w:ind w:left="0"/>
            </w:pPr>
          </w:p>
        </w:tc>
      </w:tr>
      <w:tr w:rsidR="00C80056" w14:paraId="0D8F325C" w14:textId="77777777" w:rsidTr="00397D72">
        <w:tc>
          <w:tcPr>
            <w:tcW w:w="2250" w:type="dxa"/>
          </w:tcPr>
          <w:p w14:paraId="76719703" w14:textId="77777777" w:rsidR="00EB64E0" w:rsidRPr="008D6F60" w:rsidRDefault="00EB64E0" w:rsidP="008D6F60">
            <w:pPr>
              <w:pStyle w:val="Names"/>
              <w:jc w:val="left"/>
              <w:rPr>
                <w:sz w:val="20"/>
              </w:rPr>
            </w:pPr>
            <w:r w:rsidRPr="008D6F60">
              <w:rPr>
                <w:sz w:val="20"/>
              </w:rPr>
              <w:t>MD Ibrahim Khalil</w:t>
            </w:r>
          </w:p>
          <w:p w14:paraId="35DFB35D" w14:textId="77777777" w:rsidR="00C80056" w:rsidRPr="008D6F60" w:rsidRDefault="00C80056" w:rsidP="008D6F60">
            <w:pPr>
              <w:pStyle w:val="BodyText1"/>
              <w:ind w:left="0"/>
            </w:pPr>
          </w:p>
        </w:tc>
        <w:tc>
          <w:tcPr>
            <w:tcW w:w="1890" w:type="dxa"/>
          </w:tcPr>
          <w:p w14:paraId="61F0CC0D" w14:textId="77777777" w:rsidR="00C80056" w:rsidRDefault="00C80056" w:rsidP="00397D72">
            <w:pPr>
              <w:pStyle w:val="BodyText1"/>
              <w:ind w:left="0"/>
            </w:pPr>
            <w:r>
              <w:t>Developer</w:t>
            </w:r>
          </w:p>
        </w:tc>
        <w:tc>
          <w:tcPr>
            <w:tcW w:w="2610" w:type="dxa"/>
          </w:tcPr>
          <w:p w14:paraId="6DD103AF" w14:textId="77777777" w:rsidR="00C80056" w:rsidRDefault="00C80056" w:rsidP="00397D72">
            <w:pPr>
              <w:pStyle w:val="BodyText1"/>
              <w:ind w:left="0"/>
            </w:pPr>
          </w:p>
        </w:tc>
        <w:tc>
          <w:tcPr>
            <w:tcW w:w="2070" w:type="dxa"/>
          </w:tcPr>
          <w:p w14:paraId="06873F2C" w14:textId="77777777" w:rsidR="00C80056" w:rsidRDefault="00C80056" w:rsidP="00397D72">
            <w:pPr>
              <w:pStyle w:val="BodyText1"/>
              <w:ind w:left="0"/>
            </w:pPr>
          </w:p>
        </w:tc>
      </w:tr>
    </w:tbl>
    <w:p w14:paraId="498BAFD0" w14:textId="77777777" w:rsidR="00C80056" w:rsidRDefault="00C80056" w:rsidP="00C80056">
      <w:pPr>
        <w:pStyle w:val="BodyText1"/>
      </w:pPr>
    </w:p>
    <w:p w14:paraId="0EE4A7D7" w14:textId="77777777" w:rsidR="00797251" w:rsidRDefault="00797251">
      <w:pPr>
        <w:pStyle w:val="BodyText2"/>
      </w:pPr>
    </w:p>
    <w:p w14:paraId="75079E72" w14:textId="77777777" w:rsidR="00797251" w:rsidRDefault="00FD2A36">
      <w:pPr>
        <w:pStyle w:val="Heading1"/>
      </w:pPr>
      <w:bookmarkStart w:id="37" w:name="_Toc476009518"/>
      <w:r>
        <w:lastRenderedPageBreak/>
        <w:t>Appendix</w:t>
      </w:r>
      <w:r w:rsidR="00797251">
        <w:t>:</w:t>
      </w:r>
      <w:bookmarkEnd w:id="37"/>
    </w:p>
    <w:p w14:paraId="40567639" w14:textId="77777777" w:rsidR="00797251" w:rsidRDefault="00797251">
      <w:pPr>
        <w:pStyle w:val="heading1underline"/>
        <w:rPr>
          <w:u w:val="none"/>
        </w:rPr>
      </w:pPr>
    </w:p>
    <w:p w14:paraId="50023775" w14:textId="2F4C6CD3" w:rsidR="00797251" w:rsidRPr="00FD2A36" w:rsidRDefault="004B0858" w:rsidP="00FD2A36">
      <w:pPr>
        <w:pStyle w:val="heading1underline"/>
        <w:rPr>
          <w:u w:val="none"/>
        </w:rPr>
      </w:pPr>
      <w:r>
        <w:rPr>
          <w:u w:val="none"/>
        </w:rPr>
        <w:t>None.</w:t>
      </w:r>
    </w:p>
    <w:sectPr w:rsidR="00797251" w:rsidRPr="00FD2A36">
      <w:headerReference w:type="default" r:id="rId21"/>
      <w:pgSz w:w="12240" w:h="15840"/>
      <w:pgMar w:top="720"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7BBC9" w14:textId="77777777" w:rsidR="00761E42" w:rsidRDefault="00761E42">
      <w:r>
        <w:separator/>
      </w:r>
    </w:p>
  </w:endnote>
  <w:endnote w:type="continuationSeparator" w:id="0">
    <w:p w14:paraId="3B404493" w14:textId="77777777" w:rsidR="00761E42" w:rsidRDefault="0076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7871B" w14:textId="529FAE0F" w:rsidR="000129A1" w:rsidRDefault="000129A1">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A45F2">
      <w:rPr>
        <w:rStyle w:val="PageNumber"/>
        <w:noProof/>
      </w:rPr>
      <w:t>15</w:t>
    </w:r>
    <w:r>
      <w:rPr>
        <w:rStyle w:val="PageNumber"/>
      </w:rPr>
      <w:fldChar w:fldCharType="end"/>
    </w:r>
  </w:p>
  <w:p w14:paraId="2E36ECD4" w14:textId="77777777" w:rsidR="000129A1" w:rsidRDefault="000129A1">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F4CA" w14:textId="77777777" w:rsidR="000129A1" w:rsidRDefault="000129A1">
    <w:pPr>
      <w:pStyle w:val="Footer"/>
      <w:jc w:val="cen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6A868" w14:textId="6A328420" w:rsidR="000129A1" w:rsidRDefault="000129A1">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7A45F2">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BC0D8" w14:textId="77777777" w:rsidR="00761E42" w:rsidRDefault="00761E42">
      <w:r>
        <w:separator/>
      </w:r>
    </w:p>
  </w:footnote>
  <w:footnote w:type="continuationSeparator" w:id="0">
    <w:p w14:paraId="25CA9C5E" w14:textId="77777777" w:rsidR="00761E42" w:rsidRDefault="00761E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C5CBB" w14:textId="77777777" w:rsidR="000129A1" w:rsidRDefault="000129A1">
    <w:pPr>
      <w:pStyle w:val="Header"/>
      <w:rPr>
        <w:rFonts w:ascii="NewCenturySchlbk" w:hAnsi="NewCenturySchlbk"/>
        <w:b/>
        <w:sz w:val="22"/>
      </w:rPr>
    </w:pPr>
  </w:p>
  <w:p w14:paraId="2CCE3020" w14:textId="77777777" w:rsidR="000129A1" w:rsidRDefault="000129A1">
    <w:pPr>
      <w:pStyle w:val="Header"/>
      <w:rPr>
        <w:rFonts w:ascii="NewCenturySchlbk" w:hAnsi="NewCenturySchlbk"/>
        <w:b/>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472E4E"/>
    <w:multiLevelType w:val="hybridMultilevel"/>
    <w:tmpl w:val="F464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E6787"/>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8075E5"/>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F529F"/>
    <w:multiLevelType w:val="singleLevel"/>
    <w:tmpl w:val="E9B4417A"/>
    <w:lvl w:ilvl="0">
      <w:start w:val="1"/>
      <w:numFmt w:val="decimal"/>
      <w:lvlText w:val="%1."/>
      <w:legacy w:legacy="1" w:legacySpace="0" w:legacyIndent="360"/>
      <w:lvlJc w:val="left"/>
      <w:pPr>
        <w:ind w:left="1440" w:hanging="360"/>
      </w:pPr>
    </w:lvl>
  </w:abstractNum>
  <w:abstractNum w:abstractNumId="5">
    <w:nsid w:val="107C1DD5"/>
    <w:multiLevelType w:val="singleLevel"/>
    <w:tmpl w:val="3C0C06B8"/>
    <w:lvl w:ilvl="0">
      <w:start w:val="1"/>
      <w:numFmt w:val="decimal"/>
      <w:lvlText w:val="%1."/>
      <w:lvlJc w:val="left"/>
      <w:pPr>
        <w:tabs>
          <w:tab w:val="num" w:pos="360"/>
        </w:tabs>
        <w:ind w:left="360" w:hanging="360"/>
      </w:pPr>
    </w:lvl>
  </w:abstractNum>
  <w:abstractNum w:abstractNumId="6">
    <w:nsid w:val="163655AD"/>
    <w:multiLevelType w:val="singleLevel"/>
    <w:tmpl w:val="1AC6A202"/>
    <w:lvl w:ilvl="0">
      <w:start w:val="1"/>
      <w:numFmt w:val="decimal"/>
      <w:lvlText w:val="%1."/>
      <w:legacy w:legacy="1" w:legacySpace="0" w:legacyIndent="360"/>
      <w:lvlJc w:val="left"/>
      <w:pPr>
        <w:ind w:left="720" w:hanging="360"/>
      </w:pPr>
    </w:lvl>
  </w:abstractNum>
  <w:abstractNum w:abstractNumId="7">
    <w:nsid w:val="1CCC6792"/>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0">
    <w:nsid w:val="26694A0F"/>
    <w:multiLevelType w:val="singleLevel"/>
    <w:tmpl w:val="B4BAFA46"/>
    <w:lvl w:ilvl="0">
      <w:start w:val="5"/>
      <w:numFmt w:val="decimal"/>
      <w:lvlText w:val="%1."/>
      <w:lvlJc w:val="left"/>
      <w:pPr>
        <w:tabs>
          <w:tab w:val="num" w:pos="360"/>
        </w:tabs>
        <w:ind w:left="360" w:hanging="360"/>
      </w:pPr>
    </w:lvl>
  </w:abstractNum>
  <w:abstractNum w:abstractNumId="11">
    <w:nsid w:val="2A8904AC"/>
    <w:multiLevelType w:val="hybridMultilevel"/>
    <w:tmpl w:val="F12A5934"/>
    <w:lvl w:ilvl="0" w:tplc="AA6C9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15748"/>
    <w:multiLevelType w:val="singleLevel"/>
    <w:tmpl w:val="6F9882EA"/>
    <w:lvl w:ilvl="0">
      <w:start w:val="1"/>
      <w:numFmt w:val="decimal"/>
      <w:lvlText w:val="%1."/>
      <w:legacy w:legacy="1" w:legacySpace="0" w:legacyIndent="360"/>
      <w:lvlJc w:val="left"/>
      <w:pPr>
        <w:ind w:left="1440" w:hanging="360"/>
      </w:pPr>
    </w:lvl>
  </w:abstractNum>
  <w:abstractNum w:abstractNumId="13">
    <w:nsid w:val="35AC4ABB"/>
    <w:multiLevelType w:val="hybridMultilevel"/>
    <w:tmpl w:val="53A2F336"/>
    <w:lvl w:ilvl="0" w:tplc="0E82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B72497"/>
    <w:multiLevelType w:val="singleLevel"/>
    <w:tmpl w:val="0409000F"/>
    <w:lvl w:ilvl="0">
      <w:start w:val="1"/>
      <w:numFmt w:val="decimal"/>
      <w:lvlText w:val="%1."/>
      <w:lvlJc w:val="left"/>
      <w:pPr>
        <w:tabs>
          <w:tab w:val="num" w:pos="360"/>
        </w:tabs>
        <w:ind w:left="360" w:hanging="360"/>
      </w:pPr>
    </w:lvl>
  </w:abstractNum>
  <w:abstractNum w:abstractNumId="15">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E572106"/>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0924DA"/>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C6BC3"/>
    <w:multiLevelType w:val="hybridMultilevel"/>
    <w:tmpl w:val="D484823E"/>
    <w:lvl w:ilvl="0" w:tplc="2D00A4DE">
      <w:start w:val="1"/>
      <w:numFmt w:val="decimal"/>
      <w:lvlText w:val="%1."/>
      <w:lvlJc w:val="left"/>
      <w:pPr>
        <w:ind w:left="360" w:hanging="360"/>
      </w:pPr>
      <w:rPr>
        <w:rFonts w:ascii="Arial" w:eastAsia="Times New Roman" w:hAnsi="Arial"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0">
    <w:nsid w:val="760975F5"/>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73D4031"/>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19"/>
  </w:num>
  <w:num w:numId="4">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9"/>
  </w:num>
  <w:num w:numId="11">
    <w:abstractNumId w:val="14"/>
  </w:num>
  <w:num w:numId="12">
    <w:abstractNumId w:val="5"/>
  </w:num>
  <w:num w:numId="13">
    <w:abstractNumId w:val="10"/>
  </w:num>
  <w:num w:numId="14">
    <w:abstractNumId w:val="4"/>
  </w:num>
  <w:num w:numId="15">
    <w:abstractNumId w:val="4"/>
    <w:lvlOverride w:ilvl="0">
      <w:lvl w:ilvl="0">
        <w:start w:val="1"/>
        <w:numFmt w:val="decimal"/>
        <w:lvlText w:val="%1."/>
        <w:legacy w:legacy="1" w:legacySpace="0" w:legacyIndent="360"/>
        <w:lvlJc w:val="left"/>
        <w:pPr>
          <w:ind w:left="1440" w:hanging="360"/>
        </w:pPr>
      </w:lvl>
    </w:lvlOverride>
  </w:num>
  <w:num w:numId="16">
    <w:abstractNumId w:val="12"/>
  </w:num>
  <w:num w:numId="17">
    <w:abstractNumId w:val="22"/>
  </w:num>
  <w:num w:numId="18">
    <w:abstractNumId w:val="15"/>
  </w:num>
  <w:num w:numId="19">
    <w:abstractNumId w:val="8"/>
  </w:num>
  <w:num w:numId="20">
    <w:abstractNumId w:val="1"/>
  </w:num>
  <w:num w:numId="21">
    <w:abstractNumId w:val="21"/>
  </w:num>
  <w:num w:numId="22">
    <w:abstractNumId w:val="17"/>
  </w:num>
  <w:num w:numId="23">
    <w:abstractNumId w:val="20"/>
  </w:num>
  <w:num w:numId="24">
    <w:abstractNumId w:val="7"/>
  </w:num>
  <w:num w:numId="25">
    <w:abstractNumId w:val="16"/>
  </w:num>
  <w:num w:numId="26">
    <w:abstractNumId w:val="3"/>
  </w:num>
  <w:num w:numId="27">
    <w:abstractNumId w:val="2"/>
  </w:num>
  <w:num w:numId="28">
    <w:abstractNumId w:val="18"/>
  </w:num>
  <w:num w:numId="29">
    <w:abstractNumId w:val="11"/>
  </w:num>
  <w:num w:numId="30">
    <w:abstractNumId w:val="1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129A1"/>
    <w:rsid w:val="00027EAE"/>
    <w:rsid w:val="0003230C"/>
    <w:rsid w:val="00067160"/>
    <w:rsid w:val="00090A3D"/>
    <w:rsid w:val="000A2D4B"/>
    <w:rsid w:val="000B1873"/>
    <w:rsid w:val="000C17D7"/>
    <w:rsid w:val="000D5857"/>
    <w:rsid w:val="0011503B"/>
    <w:rsid w:val="00120D22"/>
    <w:rsid w:val="00124435"/>
    <w:rsid w:val="001312DD"/>
    <w:rsid w:val="001357F4"/>
    <w:rsid w:val="00154E02"/>
    <w:rsid w:val="00156E77"/>
    <w:rsid w:val="00195A41"/>
    <w:rsid w:val="001A7FC8"/>
    <w:rsid w:val="001B2333"/>
    <w:rsid w:val="001C1DD5"/>
    <w:rsid w:val="001D18D4"/>
    <w:rsid w:val="001E268D"/>
    <w:rsid w:val="001E6259"/>
    <w:rsid w:val="00206AA7"/>
    <w:rsid w:val="00206BBF"/>
    <w:rsid w:val="0021004B"/>
    <w:rsid w:val="00216366"/>
    <w:rsid w:val="002206BE"/>
    <w:rsid w:val="0022387E"/>
    <w:rsid w:val="00226230"/>
    <w:rsid w:val="0023759F"/>
    <w:rsid w:val="0025243E"/>
    <w:rsid w:val="0025630C"/>
    <w:rsid w:val="00266EBC"/>
    <w:rsid w:val="002B787D"/>
    <w:rsid w:val="002C350E"/>
    <w:rsid w:val="002C5188"/>
    <w:rsid w:val="002D2ECE"/>
    <w:rsid w:val="002E607F"/>
    <w:rsid w:val="002F043E"/>
    <w:rsid w:val="002F18D3"/>
    <w:rsid w:val="00315221"/>
    <w:rsid w:val="00330E4B"/>
    <w:rsid w:val="0035066F"/>
    <w:rsid w:val="0035447C"/>
    <w:rsid w:val="00374BAD"/>
    <w:rsid w:val="0037701C"/>
    <w:rsid w:val="00382CA3"/>
    <w:rsid w:val="003940F6"/>
    <w:rsid w:val="00397D72"/>
    <w:rsid w:val="003A1902"/>
    <w:rsid w:val="003A240E"/>
    <w:rsid w:val="003C249F"/>
    <w:rsid w:val="003D2684"/>
    <w:rsid w:val="003E623B"/>
    <w:rsid w:val="003F5743"/>
    <w:rsid w:val="00404006"/>
    <w:rsid w:val="0040526B"/>
    <w:rsid w:val="00440566"/>
    <w:rsid w:val="00445531"/>
    <w:rsid w:val="00477D34"/>
    <w:rsid w:val="00490B58"/>
    <w:rsid w:val="004B0858"/>
    <w:rsid w:val="0050192B"/>
    <w:rsid w:val="00505FA2"/>
    <w:rsid w:val="0051006E"/>
    <w:rsid w:val="0051637F"/>
    <w:rsid w:val="005227EE"/>
    <w:rsid w:val="00557371"/>
    <w:rsid w:val="00591F16"/>
    <w:rsid w:val="005A3FD2"/>
    <w:rsid w:val="005C34AF"/>
    <w:rsid w:val="005D0065"/>
    <w:rsid w:val="005E2153"/>
    <w:rsid w:val="005E772B"/>
    <w:rsid w:val="005F0A01"/>
    <w:rsid w:val="00617207"/>
    <w:rsid w:val="00625A8E"/>
    <w:rsid w:val="00626815"/>
    <w:rsid w:val="00641EF3"/>
    <w:rsid w:val="00652E82"/>
    <w:rsid w:val="00694169"/>
    <w:rsid w:val="006965E6"/>
    <w:rsid w:val="006D7F29"/>
    <w:rsid w:val="006F61C6"/>
    <w:rsid w:val="00705D2F"/>
    <w:rsid w:val="00705FAA"/>
    <w:rsid w:val="00731AD8"/>
    <w:rsid w:val="00733330"/>
    <w:rsid w:val="00733EA4"/>
    <w:rsid w:val="007361A4"/>
    <w:rsid w:val="0074659D"/>
    <w:rsid w:val="00761E42"/>
    <w:rsid w:val="00773733"/>
    <w:rsid w:val="00797251"/>
    <w:rsid w:val="007A3841"/>
    <w:rsid w:val="007A45F2"/>
    <w:rsid w:val="007E69D0"/>
    <w:rsid w:val="007E6E4B"/>
    <w:rsid w:val="00807194"/>
    <w:rsid w:val="00810279"/>
    <w:rsid w:val="008243AB"/>
    <w:rsid w:val="00827B0D"/>
    <w:rsid w:val="0084194E"/>
    <w:rsid w:val="008467E7"/>
    <w:rsid w:val="008701FF"/>
    <w:rsid w:val="008949EB"/>
    <w:rsid w:val="008A2009"/>
    <w:rsid w:val="008B5D19"/>
    <w:rsid w:val="008C6D38"/>
    <w:rsid w:val="008D2D19"/>
    <w:rsid w:val="008D363B"/>
    <w:rsid w:val="008D6F60"/>
    <w:rsid w:val="00905F96"/>
    <w:rsid w:val="00915940"/>
    <w:rsid w:val="00920E35"/>
    <w:rsid w:val="009238A9"/>
    <w:rsid w:val="00924D37"/>
    <w:rsid w:val="0092789F"/>
    <w:rsid w:val="0095037E"/>
    <w:rsid w:val="00977A08"/>
    <w:rsid w:val="00981425"/>
    <w:rsid w:val="0098408D"/>
    <w:rsid w:val="009A5BAF"/>
    <w:rsid w:val="009F3664"/>
    <w:rsid w:val="00A04E7B"/>
    <w:rsid w:val="00A114F4"/>
    <w:rsid w:val="00A12341"/>
    <w:rsid w:val="00A13FF7"/>
    <w:rsid w:val="00A22EF4"/>
    <w:rsid w:val="00A4168D"/>
    <w:rsid w:val="00A4561F"/>
    <w:rsid w:val="00A92618"/>
    <w:rsid w:val="00AA2F40"/>
    <w:rsid w:val="00AC264D"/>
    <w:rsid w:val="00AD104E"/>
    <w:rsid w:val="00AD32F8"/>
    <w:rsid w:val="00AF69D3"/>
    <w:rsid w:val="00AF75AC"/>
    <w:rsid w:val="00B03094"/>
    <w:rsid w:val="00B25B26"/>
    <w:rsid w:val="00B56105"/>
    <w:rsid w:val="00B60A6E"/>
    <w:rsid w:val="00B63902"/>
    <w:rsid w:val="00B64E94"/>
    <w:rsid w:val="00B7385C"/>
    <w:rsid w:val="00B75AB4"/>
    <w:rsid w:val="00B9633A"/>
    <w:rsid w:val="00BB2ECF"/>
    <w:rsid w:val="00BB43F9"/>
    <w:rsid w:val="00BE64B2"/>
    <w:rsid w:val="00BE7014"/>
    <w:rsid w:val="00BF6D8F"/>
    <w:rsid w:val="00C035F5"/>
    <w:rsid w:val="00C13C17"/>
    <w:rsid w:val="00C4009D"/>
    <w:rsid w:val="00C7227C"/>
    <w:rsid w:val="00C80056"/>
    <w:rsid w:val="00CA1C9F"/>
    <w:rsid w:val="00CD6C44"/>
    <w:rsid w:val="00CD766A"/>
    <w:rsid w:val="00CE6ACE"/>
    <w:rsid w:val="00CF3570"/>
    <w:rsid w:val="00CF74D9"/>
    <w:rsid w:val="00D068E4"/>
    <w:rsid w:val="00D13777"/>
    <w:rsid w:val="00D158EA"/>
    <w:rsid w:val="00D1764A"/>
    <w:rsid w:val="00D25590"/>
    <w:rsid w:val="00D32011"/>
    <w:rsid w:val="00DC4F34"/>
    <w:rsid w:val="00DC7673"/>
    <w:rsid w:val="00E02E95"/>
    <w:rsid w:val="00E12721"/>
    <w:rsid w:val="00E21391"/>
    <w:rsid w:val="00E23F2A"/>
    <w:rsid w:val="00E34884"/>
    <w:rsid w:val="00E67E72"/>
    <w:rsid w:val="00E800A7"/>
    <w:rsid w:val="00E86EDD"/>
    <w:rsid w:val="00E9653F"/>
    <w:rsid w:val="00EA279C"/>
    <w:rsid w:val="00EA4236"/>
    <w:rsid w:val="00EB4534"/>
    <w:rsid w:val="00EB64E0"/>
    <w:rsid w:val="00EB6F66"/>
    <w:rsid w:val="00EF3D5C"/>
    <w:rsid w:val="00F47362"/>
    <w:rsid w:val="00F57738"/>
    <w:rsid w:val="00F83761"/>
    <w:rsid w:val="00FA410B"/>
    <w:rsid w:val="00FA69D1"/>
    <w:rsid w:val="00FB17C7"/>
    <w:rsid w:val="00FB756C"/>
    <w:rsid w:val="00FD2A36"/>
    <w:rsid w:val="00FE01E4"/>
    <w:rsid w:val="00FF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631"/>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link w:val="HeaderChar"/>
    <w:uiPriority w:val="99"/>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character" w:customStyle="1" w:styleId="HeaderChar">
    <w:name w:val="Header Char"/>
    <w:basedOn w:val="DefaultParagraphFont"/>
    <w:link w:val="Header"/>
    <w:uiPriority w:val="99"/>
    <w:rsid w:val="00D32011"/>
    <w:rPr>
      <w:rFonts w:ascii="Arial" w:hAnsi="Arial"/>
      <w:sz w:val="24"/>
    </w:rPr>
  </w:style>
  <w:style w:type="paragraph" w:styleId="CommentSubject">
    <w:name w:val="annotation subject"/>
    <w:basedOn w:val="CommentText"/>
    <w:next w:val="CommentText"/>
    <w:link w:val="CommentSubjectChar"/>
    <w:semiHidden/>
    <w:unhideWhenUsed/>
    <w:rsid w:val="00D32011"/>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D32011"/>
    <w:rPr>
      <w:rFonts w:ascii="Arial" w:hAnsi="Arial"/>
      <w:sz w:val="24"/>
    </w:rPr>
  </w:style>
  <w:style w:type="character" w:customStyle="1" w:styleId="CommentSubjectChar">
    <w:name w:val="Comment Subject Char"/>
    <w:basedOn w:val="CommentTextChar"/>
    <w:link w:val="CommentSubject"/>
    <w:semiHidden/>
    <w:rsid w:val="00D32011"/>
    <w:rPr>
      <w:rFonts w:ascii="Arial" w:hAnsi="Arial"/>
      <w:b/>
      <w:bCs/>
      <w:sz w:val="24"/>
    </w:rPr>
  </w:style>
  <w:style w:type="paragraph" w:styleId="ListParagraph">
    <w:name w:val="List Paragraph"/>
    <w:basedOn w:val="Normal"/>
    <w:uiPriority w:val="34"/>
    <w:qFormat/>
    <w:rsid w:val="00B2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7270">
      <w:bodyDiv w:val="1"/>
      <w:marLeft w:val="0"/>
      <w:marRight w:val="0"/>
      <w:marTop w:val="0"/>
      <w:marBottom w:val="0"/>
      <w:divBdr>
        <w:top w:val="none" w:sz="0" w:space="0" w:color="auto"/>
        <w:left w:val="none" w:sz="0" w:space="0" w:color="auto"/>
        <w:bottom w:val="none" w:sz="0" w:space="0" w:color="auto"/>
        <w:right w:val="none" w:sz="0" w:space="0" w:color="auto"/>
      </w:divBdr>
    </w:div>
    <w:div w:id="482700302">
      <w:bodyDiv w:val="1"/>
      <w:marLeft w:val="0"/>
      <w:marRight w:val="0"/>
      <w:marTop w:val="0"/>
      <w:marBottom w:val="0"/>
      <w:divBdr>
        <w:top w:val="none" w:sz="0" w:space="0" w:color="auto"/>
        <w:left w:val="none" w:sz="0" w:space="0" w:color="auto"/>
        <w:bottom w:val="none" w:sz="0" w:space="0" w:color="auto"/>
        <w:right w:val="none" w:sz="0" w:space="0" w:color="auto"/>
      </w:divBdr>
    </w:div>
    <w:div w:id="578905185">
      <w:bodyDiv w:val="1"/>
      <w:marLeft w:val="0"/>
      <w:marRight w:val="0"/>
      <w:marTop w:val="0"/>
      <w:marBottom w:val="0"/>
      <w:divBdr>
        <w:top w:val="none" w:sz="0" w:space="0" w:color="auto"/>
        <w:left w:val="none" w:sz="0" w:space="0" w:color="auto"/>
        <w:bottom w:val="none" w:sz="0" w:space="0" w:color="auto"/>
        <w:right w:val="none" w:sz="0" w:space="0" w:color="auto"/>
      </w:divBdr>
    </w:div>
    <w:div w:id="773095159">
      <w:bodyDiv w:val="1"/>
      <w:marLeft w:val="0"/>
      <w:marRight w:val="0"/>
      <w:marTop w:val="0"/>
      <w:marBottom w:val="0"/>
      <w:divBdr>
        <w:top w:val="none" w:sz="0" w:space="0" w:color="auto"/>
        <w:left w:val="none" w:sz="0" w:space="0" w:color="auto"/>
        <w:bottom w:val="none" w:sz="0" w:space="0" w:color="auto"/>
        <w:right w:val="none" w:sz="0" w:space="0" w:color="auto"/>
      </w:divBdr>
    </w:div>
    <w:div w:id="1194534811">
      <w:bodyDiv w:val="1"/>
      <w:marLeft w:val="0"/>
      <w:marRight w:val="0"/>
      <w:marTop w:val="0"/>
      <w:marBottom w:val="0"/>
      <w:divBdr>
        <w:top w:val="none" w:sz="0" w:space="0" w:color="auto"/>
        <w:left w:val="none" w:sz="0" w:space="0" w:color="auto"/>
        <w:bottom w:val="none" w:sz="0" w:space="0" w:color="auto"/>
        <w:right w:val="none" w:sz="0" w:space="0" w:color="auto"/>
      </w:divBdr>
    </w:div>
    <w:div w:id="1296372221">
      <w:bodyDiv w:val="1"/>
      <w:marLeft w:val="0"/>
      <w:marRight w:val="0"/>
      <w:marTop w:val="0"/>
      <w:marBottom w:val="0"/>
      <w:divBdr>
        <w:top w:val="none" w:sz="0" w:space="0" w:color="auto"/>
        <w:left w:val="none" w:sz="0" w:space="0" w:color="auto"/>
        <w:bottom w:val="none" w:sz="0" w:space="0" w:color="auto"/>
        <w:right w:val="none" w:sz="0" w:space="0" w:color="auto"/>
      </w:divBdr>
    </w:div>
    <w:div w:id="1393112775">
      <w:bodyDiv w:val="1"/>
      <w:marLeft w:val="0"/>
      <w:marRight w:val="0"/>
      <w:marTop w:val="0"/>
      <w:marBottom w:val="0"/>
      <w:divBdr>
        <w:top w:val="none" w:sz="0" w:space="0" w:color="auto"/>
        <w:left w:val="none" w:sz="0" w:space="0" w:color="auto"/>
        <w:bottom w:val="none" w:sz="0" w:space="0" w:color="auto"/>
        <w:right w:val="none" w:sz="0" w:space="0" w:color="auto"/>
      </w:divBdr>
    </w:div>
    <w:div w:id="1767843873">
      <w:bodyDiv w:val="1"/>
      <w:marLeft w:val="0"/>
      <w:marRight w:val="0"/>
      <w:marTop w:val="0"/>
      <w:marBottom w:val="0"/>
      <w:divBdr>
        <w:top w:val="none" w:sz="0" w:space="0" w:color="auto"/>
        <w:left w:val="none" w:sz="0" w:space="0" w:color="auto"/>
        <w:bottom w:val="none" w:sz="0" w:space="0" w:color="auto"/>
        <w:right w:val="none" w:sz="0" w:space="0" w:color="auto"/>
      </w:divBdr>
    </w:div>
    <w:div w:id="1821270252">
      <w:bodyDiv w:val="1"/>
      <w:marLeft w:val="0"/>
      <w:marRight w:val="0"/>
      <w:marTop w:val="0"/>
      <w:marBottom w:val="0"/>
      <w:divBdr>
        <w:top w:val="none" w:sz="0" w:space="0" w:color="auto"/>
        <w:left w:val="none" w:sz="0" w:space="0" w:color="auto"/>
        <w:bottom w:val="none" w:sz="0" w:space="0" w:color="auto"/>
        <w:right w:val="none" w:sz="0" w:space="0" w:color="auto"/>
      </w:divBdr>
    </w:div>
    <w:div w:id="1993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image" Target="media/image11.jp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265</TotalTime>
  <Pages>37</Pages>
  <Words>2786</Words>
  <Characters>15886</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18635</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Microsoft Office User</cp:lastModifiedBy>
  <cp:revision>14</cp:revision>
  <cp:lastPrinted>2003-02-11T20:35:00Z</cp:lastPrinted>
  <dcterms:created xsi:type="dcterms:W3CDTF">2017-03-19T04:34:00Z</dcterms:created>
  <dcterms:modified xsi:type="dcterms:W3CDTF">2017-03-21T17:35:00Z</dcterms:modified>
</cp:coreProperties>
</file>