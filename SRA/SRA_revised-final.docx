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bookmarkStart w:id="0" w:name="_Hlk477790446"/>
            <w:bookmarkEnd w:id="0"/>
          </w:p>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1" w:name="_Toc316285597"/>
            <w:bookmarkStart w:id="2" w:name="_Toc316286030"/>
            <w:bookmarkStart w:id="3"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4" w:name="version"/>
            <w:r>
              <w:t>[</w:t>
            </w:r>
            <w:bookmarkEnd w:id="4"/>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5" w:name="v_date"/>
            <w:r>
              <w:t>[</w:t>
            </w:r>
            <w:r w:rsidR="0074659D">
              <w:t>0</w:t>
            </w:r>
            <w:r w:rsidR="00705FAA">
              <w:t>3/23/2017</w:t>
            </w:r>
            <w:r>
              <w:t>]</w:t>
            </w:r>
            <w:bookmarkEnd w:id="1"/>
            <w:bookmarkEnd w:id="2"/>
            <w:bookmarkEnd w:id="3"/>
            <w:bookmarkEnd w:id="5"/>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85B544F" w14:textId="77777777" w:rsidR="00E35EE4" w:rsidRDefault="00797251">
      <w:pPr>
        <w:pStyle w:val="TOC1"/>
        <w:rPr>
          <w:rFonts w:asciiTheme="minorHAnsi" w:eastAsiaTheme="minorEastAsia" w:hAnsiTheme="minorHAnsi" w:cstheme="minorBidi"/>
          <w:b w:val="0"/>
          <w:caps w:val="0"/>
          <w:noProof/>
          <w:szCs w:val="24"/>
        </w:rPr>
      </w:pPr>
      <w:r w:rsidRPr="006520CF">
        <w:rPr>
          <w:b w:val="0"/>
          <w:smallCaps/>
          <w:kern w:val="28"/>
          <w:sz w:val="32"/>
        </w:rPr>
        <w:fldChar w:fldCharType="begin"/>
      </w:r>
      <w:r w:rsidRPr="006520CF">
        <w:rPr>
          <w:b w:val="0"/>
          <w:smallCaps/>
          <w:kern w:val="28"/>
          <w:sz w:val="32"/>
        </w:rPr>
        <w:instrText xml:space="preserve"> TOC \o "1-4" \h \z </w:instrText>
      </w:r>
      <w:r w:rsidRPr="006520CF">
        <w:rPr>
          <w:b w:val="0"/>
          <w:smallCaps/>
          <w:kern w:val="28"/>
          <w:sz w:val="32"/>
        </w:rPr>
        <w:fldChar w:fldCharType="separate"/>
      </w:r>
      <w:hyperlink w:anchor="_Toc477963083" w:history="1">
        <w:r w:rsidR="00E35EE4" w:rsidRPr="00827F2F">
          <w:rPr>
            <w:rStyle w:val="Hyperlink"/>
            <w:noProof/>
          </w:rPr>
          <w:t>1.  Introduction and Project Overview</w:t>
        </w:r>
        <w:r w:rsidR="00E35EE4">
          <w:rPr>
            <w:noProof/>
            <w:webHidden/>
          </w:rPr>
          <w:tab/>
        </w:r>
        <w:r w:rsidR="00E35EE4">
          <w:rPr>
            <w:noProof/>
            <w:webHidden/>
          </w:rPr>
          <w:fldChar w:fldCharType="begin"/>
        </w:r>
        <w:r w:rsidR="00E35EE4">
          <w:rPr>
            <w:noProof/>
            <w:webHidden/>
          </w:rPr>
          <w:instrText xml:space="preserve"> PAGEREF _Toc477963083 \h </w:instrText>
        </w:r>
        <w:r w:rsidR="00E35EE4">
          <w:rPr>
            <w:noProof/>
            <w:webHidden/>
          </w:rPr>
        </w:r>
        <w:r w:rsidR="00E35EE4">
          <w:rPr>
            <w:noProof/>
            <w:webHidden/>
          </w:rPr>
          <w:fldChar w:fldCharType="separate"/>
        </w:r>
        <w:r w:rsidR="00E35EE4">
          <w:rPr>
            <w:noProof/>
            <w:webHidden/>
          </w:rPr>
          <w:t>3</w:t>
        </w:r>
        <w:r w:rsidR="00E35EE4">
          <w:rPr>
            <w:noProof/>
            <w:webHidden/>
          </w:rPr>
          <w:fldChar w:fldCharType="end"/>
        </w:r>
      </w:hyperlink>
    </w:p>
    <w:p w14:paraId="02BE1CA4" w14:textId="77777777" w:rsidR="00E35EE4" w:rsidRDefault="007C7DA4">
      <w:pPr>
        <w:pStyle w:val="TOC1"/>
        <w:rPr>
          <w:rFonts w:asciiTheme="minorHAnsi" w:eastAsiaTheme="minorEastAsia" w:hAnsiTheme="minorHAnsi" w:cstheme="minorBidi"/>
          <w:b w:val="0"/>
          <w:caps w:val="0"/>
          <w:noProof/>
          <w:szCs w:val="24"/>
        </w:rPr>
      </w:pPr>
      <w:hyperlink w:anchor="_Toc477963084" w:history="1">
        <w:r w:rsidR="00E35EE4" w:rsidRPr="00827F2F">
          <w:rPr>
            <w:rStyle w:val="Hyperlink"/>
            <w:noProof/>
          </w:rPr>
          <w:t>2.  Objectives</w:t>
        </w:r>
        <w:r w:rsidR="00E35EE4">
          <w:rPr>
            <w:noProof/>
            <w:webHidden/>
          </w:rPr>
          <w:tab/>
        </w:r>
        <w:r w:rsidR="00E35EE4">
          <w:rPr>
            <w:noProof/>
            <w:webHidden/>
          </w:rPr>
          <w:fldChar w:fldCharType="begin"/>
        </w:r>
        <w:r w:rsidR="00E35EE4">
          <w:rPr>
            <w:noProof/>
            <w:webHidden/>
          </w:rPr>
          <w:instrText xml:space="preserve"> PAGEREF _Toc477963084 \h </w:instrText>
        </w:r>
        <w:r w:rsidR="00E35EE4">
          <w:rPr>
            <w:noProof/>
            <w:webHidden/>
          </w:rPr>
        </w:r>
        <w:r w:rsidR="00E35EE4">
          <w:rPr>
            <w:noProof/>
            <w:webHidden/>
          </w:rPr>
          <w:fldChar w:fldCharType="separate"/>
        </w:r>
        <w:r w:rsidR="00E35EE4">
          <w:rPr>
            <w:noProof/>
            <w:webHidden/>
          </w:rPr>
          <w:t>4</w:t>
        </w:r>
        <w:r w:rsidR="00E35EE4">
          <w:rPr>
            <w:noProof/>
            <w:webHidden/>
          </w:rPr>
          <w:fldChar w:fldCharType="end"/>
        </w:r>
      </w:hyperlink>
    </w:p>
    <w:p w14:paraId="525D6D0F" w14:textId="77777777" w:rsidR="00E35EE4" w:rsidRDefault="007C7DA4">
      <w:pPr>
        <w:pStyle w:val="TOC2"/>
        <w:rPr>
          <w:rFonts w:asciiTheme="minorHAnsi" w:eastAsiaTheme="minorEastAsia" w:hAnsiTheme="minorHAnsi" w:cstheme="minorBidi"/>
          <w:noProof/>
          <w:sz w:val="24"/>
          <w:szCs w:val="24"/>
        </w:rPr>
      </w:pPr>
      <w:hyperlink w:anchor="_Toc477963085" w:history="1">
        <w:r w:rsidR="00E35EE4" w:rsidRPr="00827F2F">
          <w:rPr>
            <w:rStyle w:val="Hyperlink"/>
            <w:noProof/>
          </w:rPr>
          <w:t>2.1 BUSINESS Objectives</w:t>
        </w:r>
        <w:r w:rsidR="00E35EE4">
          <w:rPr>
            <w:noProof/>
            <w:webHidden/>
          </w:rPr>
          <w:tab/>
        </w:r>
        <w:r w:rsidR="00E35EE4">
          <w:rPr>
            <w:noProof/>
            <w:webHidden/>
          </w:rPr>
          <w:fldChar w:fldCharType="begin"/>
        </w:r>
        <w:r w:rsidR="00E35EE4">
          <w:rPr>
            <w:noProof/>
            <w:webHidden/>
          </w:rPr>
          <w:instrText xml:space="preserve"> PAGEREF _Toc477963085 \h </w:instrText>
        </w:r>
        <w:r w:rsidR="00E35EE4">
          <w:rPr>
            <w:noProof/>
            <w:webHidden/>
          </w:rPr>
        </w:r>
        <w:r w:rsidR="00E35EE4">
          <w:rPr>
            <w:noProof/>
            <w:webHidden/>
          </w:rPr>
          <w:fldChar w:fldCharType="separate"/>
        </w:r>
        <w:r w:rsidR="00E35EE4">
          <w:rPr>
            <w:noProof/>
            <w:webHidden/>
          </w:rPr>
          <w:t>4</w:t>
        </w:r>
        <w:r w:rsidR="00E35EE4">
          <w:rPr>
            <w:noProof/>
            <w:webHidden/>
          </w:rPr>
          <w:fldChar w:fldCharType="end"/>
        </w:r>
      </w:hyperlink>
    </w:p>
    <w:p w14:paraId="652DBC1B" w14:textId="77777777" w:rsidR="00E35EE4" w:rsidRDefault="007C7DA4">
      <w:pPr>
        <w:pStyle w:val="TOC2"/>
        <w:rPr>
          <w:rFonts w:asciiTheme="minorHAnsi" w:eastAsiaTheme="minorEastAsia" w:hAnsiTheme="minorHAnsi" w:cstheme="minorBidi"/>
          <w:noProof/>
          <w:sz w:val="24"/>
          <w:szCs w:val="24"/>
        </w:rPr>
      </w:pPr>
      <w:hyperlink w:anchor="_Toc477963086" w:history="1">
        <w:r w:rsidR="00E35EE4" w:rsidRPr="00827F2F">
          <w:rPr>
            <w:rStyle w:val="Hyperlink"/>
            <w:noProof/>
          </w:rPr>
          <w:t>2.2 SYSTEM Objectives</w:t>
        </w:r>
        <w:r w:rsidR="00E35EE4">
          <w:rPr>
            <w:noProof/>
            <w:webHidden/>
          </w:rPr>
          <w:tab/>
        </w:r>
        <w:r w:rsidR="00E35EE4">
          <w:rPr>
            <w:noProof/>
            <w:webHidden/>
          </w:rPr>
          <w:fldChar w:fldCharType="begin"/>
        </w:r>
        <w:r w:rsidR="00E35EE4">
          <w:rPr>
            <w:noProof/>
            <w:webHidden/>
          </w:rPr>
          <w:instrText xml:space="preserve"> PAGEREF _Toc477963086 \h </w:instrText>
        </w:r>
        <w:r w:rsidR="00E35EE4">
          <w:rPr>
            <w:noProof/>
            <w:webHidden/>
          </w:rPr>
        </w:r>
        <w:r w:rsidR="00E35EE4">
          <w:rPr>
            <w:noProof/>
            <w:webHidden/>
          </w:rPr>
          <w:fldChar w:fldCharType="separate"/>
        </w:r>
        <w:r w:rsidR="00E35EE4">
          <w:rPr>
            <w:noProof/>
            <w:webHidden/>
          </w:rPr>
          <w:t>5</w:t>
        </w:r>
        <w:r w:rsidR="00E35EE4">
          <w:rPr>
            <w:noProof/>
            <w:webHidden/>
          </w:rPr>
          <w:fldChar w:fldCharType="end"/>
        </w:r>
      </w:hyperlink>
    </w:p>
    <w:p w14:paraId="2696389E" w14:textId="77777777" w:rsidR="00E35EE4" w:rsidRDefault="007C7DA4">
      <w:pPr>
        <w:pStyle w:val="TOC1"/>
        <w:rPr>
          <w:rFonts w:asciiTheme="minorHAnsi" w:eastAsiaTheme="minorEastAsia" w:hAnsiTheme="minorHAnsi" w:cstheme="minorBidi"/>
          <w:b w:val="0"/>
          <w:caps w:val="0"/>
          <w:noProof/>
          <w:szCs w:val="24"/>
        </w:rPr>
      </w:pPr>
      <w:hyperlink w:anchor="_Toc477963087" w:history="1">
        <w:r w:rsidR="00E35EE4" w:rsidRPr="00827F2F">
          <w:rPr>
            <w:rStyle w:val="Hyperlink"/>
            <w:noProof/>
          </w:rPr>
          <w:t>3. Project Context Diagram</w:t>
        </w:r>
        <w:r w:rsidR="00E35EE4">
          <w:rPr>
            <w:noProof/>
            <w:webHidden/>
          </w:rPr>
          <w:tab/>
        </w:r>
        <w:r w:rsidR="00E35EE4">
          <w:rPr>
            <w:noProof/>
            <w:webHidden/>
          </w:rPr>
          <w:fldChar w:fldCharType="begin"/>
        </w:r>
        <w:r w:rsidR="00E35EE4">
          <w:rPr>
            <w:noProof/>
            <w:webHidden/>
          </w:rPr>
          <w:instrText xml:space="preserve"> PAGEREF _Toc477963087 \h </w:instrText>
        </w:r>
        <w:r w:rsidR="00E35EE4">
          <w:rPr>
            <w:noProof/>
            <w:webHidden/>
          </w:rPr>
        </w:r>
        <w:r w:rsidR="00E35EE4">
          <w:rPr>
            <w:noProof/>
            <w:webHidden/>
          </w:rPr>
          <w:fldChar w:fldCharType="separate"/>
        </w:r>
        <w:r w:rsidR="00E35EE4">
          <w:rPr>
            <w:noProof/>
            <w:webHidden/>
          </w:rPr>
          <w:t>6</w:t>
        </w:r>
        <w:r w:rsidR="00E35EE4">
          <w:rPr>
            <w:noProof/>
            <w:webHidden/>
          </w:rPr>
          <w:fldChar w:fldCharType="end"/>
        </w:r>
      </w:hyperlink>
    </w:p>
    <w:p w14:paraId="6C06D2F2" w14:textId="77777777" w:rsidR="00E35EE4" w:rsidRDefault="007C7DA4">
      <w:pPr>
        <w:pStyle w:val="TOC1"/>
        <w:rPr>
          <w:rFonts w:asciiTheme="minorHAnsi" w:eastAsiaTheme="minorEastAsia" w:hAnsiTheme="minorHAnsi" w:cstheme="minorBidi"/>
          <w:b w:val="0"/>
          <w:caps w:val="0"/>
          <w:noProof/>
          <w:szCs w:val="24"/>
        </w:rPr>
      </w:pPr>
      <w:hyperlink w:anchor="_Toc477963088" w:history="1">
        <w:r w:rsidR="00E35EE4" w:rsidRPr="00827F2F">
          <w:rPr>
            <w:rStyle w:val="Hyperlink"/>
            <w:noProof/>
          </w:rPr>
          <w:t>4.  Systems Requirements</w:t>
        </w:r>
        <w:r w:rsidR="00E35EE4">
          <w:rPr>
            <w:noProof/>
            <w:webHidden/>
          </w:rPr>
          <w:tab/>
        </w:r>
        <w:r w:rsidR="00E35EE4">
          <w:rPr>
            <w:noProof/>
            <w:webHidden/>
          </w:rPr>
          <w:fldChar w:fldCharType="begin"/>
        </w:r>
        <w:r w:rsidR="00E35EE4">
          <w:rPr>
            <w:noProof/>
            <w:webHidden/>
          </w:rPr>
          <w:instrText xml:space="preserve"> PAGEREF _Toc477963088 \h </w:instrText>
        </w:r>
        <w:r w:rsidR="00E35EE4">
          <w:rPr>
            <w:noProof/>
            <w:webHidden/>
          </w:rPr>
        </w:r>
        <w:r w:rsidR="00E35EE4">
          <w:rPr>
            <w:noProof/>
            <w:webHidden/>
          </w:rPr>
          <w:fldChar w:fldCharType="separate"/>
        </w:r>
        <w:r w:rsidR="00E35EE4">
          <w:rPr>
            <w:noProof/>
            <w:webHidden/>
          </w:rPr>
          <w:t>7</w:t>
        </w:r>
        <w:r w:rsidR="00E35EE4">
          <w:rPr>
            <w:noProof/>
            <w:webHidden/>
          </w:rPr>
          <w:fldChar w:fldCharType="end"/>
        </w:r>
      </w:hyperlink>
    </w:p>
    <w:p w14:paraId="5CD78E0A" w14:textId="77777777" w:rsidR="00E35EE4" w:rsidRDefault="007C7DA4">
      <w:pPr>
        <w:pStyle w:val="TOC2"/>
        <w:rPr>
          <w:rFonts w:asciiTheme="minorHAnsi" w:eastAsiaTheme="minorEastAsia" w:hAnsiTheme="minorHAnsi" w:cstheme="minorBidi"/>
          <w:noProof/>
          <w:sz w:val="24"/>
          <w:szCs w:val="24"/>
        </w:rPr>
      </w:pPr>
      <w:hyperlink w:anchor="_Toc477963089" w:history="1">
        <w:r w:rsidR="00E35EE4" w:rsidRPr="00827F2F">
          <w:rPr>
            <w:rStyle w:val="Hyperlink"/>
            <w:noProof/>
          </w:rPr>
          <w:t>4.1 “Registration” Requirements</w:t>
        </w:r>
        <w:r w:rsidR="00E35EE4">
          <w:rPr>
            <w:noProof/>
            <w:webHidden/>
          </w:rPr>
          <w:tab/>
        </w:r>
        <w:r w:rsidR="00E35EE4">
          <w:rPr>
            <w:noProof/>
            <w:webHidden/>
          </w:rPr>
          <w:fldChar w:fldCharType="begin"/>
        </w:r>
        <w:r w:rsidR="00E35EE4">
          <w:rPr>
            <w:noProof/>
            <w:webHidden/>
          </w:rPr>
          <w:instrText xml:space="preserve"> PAGEREF _Toc477963089 \h </w:instrText>
        </w:r>
        <w:r w:rsidR="00E35EE4">
          <w:rPr>
            <w:noProof/>
            <w:webHidden/>
          </w:rPr>
        </w:r>
        <w:r w:rsidR="00E35EE4">
          <w:rPr>
            <w:noProof/>
            <w:webHidden/>
          </w:rPr>
          <w:fldChar w:fldCharType="separate"/>
        </w:r>
        <w:r w:rsidR="00E35EE4">
          <w:rPr>
            <w:noProof/>
            <w:webHidden/>
          </w:rPr>
          <w:t>7</w:t>
        </w:r>
        <w:r w:rsidR="00E35EE4">
          <w:rPr>
            <w:noProof/>
            <w:webHidden/>
          </w:rPr>
          <w:fldChar w:fldCharType="end"/>
        </w:r>
      </w:hyperlink>
    </w:p>
    <w:p w14:paraId="547106D9" w14:textId="77777777" w:rsidR="00E35EE4" w:rsidRDefault="007C7DA4">
      <w:pPr>
        <w:pStyle w:val="TOC2"/>
        <w:rPr>
          <w:rFonts w:asciiTheme="minorHAnsi" w:eastAsiaTheme="minorEastAsia" w:hAnsiTheme="minorHAnsi" w:cstheme="minorBidi"/>
          <w:noProof/>
          <w:sz w:val="24"/>
          <w:szCs w:val="24"/>
        </w:rPr>
      </w:pPr>
      <w:hyperlink w:anchor="_Toc477963090" w:history="1">
        <w:r w:rsidR="00E35EE4" w:rsidRPr="00827F2F">
          <w:rPr>
            <w:rStyle w:val="Hyperlink"/>
            <w:noProof/>
          </w:rPr>
          <w:t>4.2 “Vital Signs” Requirements</w:t>
        </w:r>
        <w:r w:rsidR="00E35EE4">
          <w:rPr>
            <w:noProof/>
            <w:webHidden/>
          </w:rPr>
          <w:tab/>
        </w:r>
        <w:r w:rsidR="00E35EE4">
          <w:rPr>
            <w:noProof/>
            <w:webHidden/>
          </w:rPr>
          <w:fldChar w:fldCharType="begin"/>
        </w:r>
        <w:r w:rsidR="00E35EE4">
          <w:rPr>
            <w:noProof/>
            <w:webHidden/>
          </w:rPr>
          <w:instrText xml:space="preserve"> PAGEREF _Toc477963090 \h </w:instrText>
        </w:r>
        <w:r w:rsidR="00E35EE4">
          <w:rPr>
            <w:noProof/>
            <w:webHidden/>
          </w:rPr>
        </w:r>
        <w:r w:rsidR="00E35EE4">
          <w:rPr>
            <w:noProof/>
            <w:webHidden/>
          </w:rPr>
          <w:fldChar w:fldCharType="separate"/>
        </w:r>
        <w:r w:rsidR="00E35EE4">
          <w:rPr>
            <w:noProof/>
            <w:webHidden/>
          </w:rPr>
          <w:t>9</w:t>
        </w:r>
        <w:r w:rsidR="00E35EE4">
          <w:rPr>
            <w:noProof/>
            <w:webHidden/>
          </w:rPr>
          <w:fldChar w:fldCharType="end"/>
        </w:r>
      </w:hyperlink>
    </w:p>
    <w:p w14:paraId="0F209E48" w14:textId="77777777" w:rsidR="00E35EE4" w:rsidRDefault="007C7DA4">
      <w:pPr>
        <w:pStyle w:val="TOC2"/>
        <w:rPr>
          <w:rFonts w:asciiTheme="minorHAnsi" w:eastAsiaTheme="minorEastAsia" w:hAnsiTheme="minorHAnsi" w:cstheme="minorBidi"/>
          <w:noProof/>
          <w:sz w:val="24"/>
          <w:szCs w:val="24"/>
        </w:rPr>
      </w:pPr>
      <w:hyperlink w:anchor="_Toc477963091" w:history="1">
        <w:r w:rsidR="00E35EE4" w:rsidRPr="00827F2F">
          <w:rPr>
            <w:rStyle w:val="Hyperlink"/>
            <w:noProof/>
          </w:rPr>
          <w:t>4.3 “Medication” Requirements</w:t>
        </w:r>
        <w:r w:rsidR="00E35EE4">
          <w:rPr>
            <w:noProof/>
            <w:webHidden/>
          </w:rPr>
          <w:tab/>
        </w:r>
        <w:r w:rsidR="00E35EE4">
          <w:rPr>
            <w:noProof/>
            <w:webHidden/>
          </w:rPr>
          <w:fldChar w:fldCharType="begin"/>
        </w:r>
        <w:r w:rsidR="00E35EE4">
          <w:rPr>
            <w:noProof/>
            <w:webHidden/>
          </w:rPr>
          <w:instrText xml:space="preserve"> PAGEREF _Toc477963091 \h </w:instrText>
        </w:r>
        <w:r w:rsidR="00E35EE4">
          <w:rPr>
            <w:noProof/>
            <w:webHidden/>
          </w:rPr>
        </w:r>
        <w:r w:rsidR="00E35EE4">
          <w:rPr>
            <w:noProof/>
            <w:webHidden/>
          </w:rPr>
          <w:fldChar w:fldCharType="separate"/>
        </w:r>
        <w:r w:rsidR="00E35EE4">
          <w:rPr>
            <w:noProof/>
            <w:webHidden/>
          </w:rPr>
          <w:t>11</w:t>
        </w:r>
        <w:r w:rsidR="00E35EE4">
          <w:rPr>
            <w:noProof/>
            <w:webHidden/>
          </w:rPr>
          <w:fldChar w:fldCharType="end"/>
        </w:r>
      </w:hyperlink>
    </w:p>
    <w:p w14:paraId="7164F5C3" w14:textId="77777777" w:rsidR="00E35EE4" w:rsidRDefault="007C7DA4">
      <w:pPr>
        <w:pStyle w:val="TOC2"/>
        <w:rPr>
          <w:rFonts w:asciiTheme="minorHAnsi" w:eastAsiaTheme="minorEastAsia" w:hAnsiTheme="minorHAnsi" w:cstheme="minorBidi"/>
          <w:noProof/>
          <w:sz w:val="24"/>
          <w:szCs w:val="24"/>
        </w:rPr>
      </w:pPr>
      <w:hyperlink w:anchor="_Toc477963092" w:history="1">
        <w:r w:rsidR="00E35EE4" w:rsidRPr="00827F2F">
          <w:rPr>
            <w:rStyle w:val="Hyperlink"/>
            <w:noProof/>
          </w:rPr>
          <w:t>4.4 “Diet” Requirements</w:t>
        </w:r>
        <w:r w:rsidR="00E35EE4">
          <w:rPr>
            <w:noProof/>
            <w:webHidden/>
          </w:rPr>
          <w:tab/>
        </w:r>
        <w:r w:rsidR="00E35EE4">
          <w:rPr>
            <w:noProof/>
            <w:webHidden/>
          </w:rPr>
          <w:fldChar w:fldCharType="begin"/>
        </w:r>
        <w:r w:rsidR="00E35EE4">
          <w:rPr>
            <w:noProof/>
            <w:webHidden/>
          </w:rPr>
          <w:instrText xml:space="preserve"> PAGEREF _Toc477963092 \h </w:instrText>
        </w:r>
        <w:r w:rsidR="00E35EE4">
          <w:rPr>
            <w:noProof/>
            <w:webHidden/>
          </w:rPr>
        </w:r>
        <w:r w:rsidR="00E35EE4">
          <w:rPr>
            <w:noProof/>
            <w:webHidden/>
          </w:rPr>
          <w:fldChar w:fldCharType="separate"/>
        </w:r>
        <w:r w:rsidR="00E35EE4">
          <w:rPr>
            <w:noProof/>
            <w:webHidden/>
          </w:rPr>
          <w:t>13</w:t>
        </w:r>
        <w:r w:rsidR="00E35EE4">
          <w:rPr>
            <w:noProof/>
            <w:webHidden/>
          </w:rPr>
          <w:fldChar w:fldCharType="end"/>
        </w:r>
      </w:hyperlink>
    </w:p>
    <w:p w14:paraId="4935303A" w14:textId="77777777" w:rsidR="00E35EE4" w:rsidRDefault="007C7DA4">
      <w:pPr>
        <w:pStyle w:val="TOC2"/>
        <w:rPr>
          <w:rFonts w:asciiTheme="minorHAnsi" w:eastAsiaTheme="minorEastAsia" w:hAnsiTheme="minorHAnsi" w:cstheme="minorBidi"/>
          <w:noProof/>
          <w:sz w:val="24"/>
          <w:szCs w:val="24"/>
        </w:rPr>
      </w:pPr>
      <w:hyperlink w:anchor="_Toc477963093" w:history="1">
        <w:r w:rsidR="00E35EE4" w:rsidRPr="00827F2F">
          <w:rPr>
            <w:rStyle w:val="Hyperlink"/>
            <w:noProof/>
          </w:rPr>
          <w:t>4.5 “NOTES” REQUIRMENTS</w:t>
        </w:r>
        <w:r w:rsidR="00E35EE4">
          <w:rPr>
            <w:noProof/>
            <w:webHidden/>
          </w:rPr>
          <w:tab/>
        </w:r>
        <w:r w:rsidR="00E35EE4">
          <w:rPr>
            <w:noProof/>
            <w:webHidden/>
          </w:rPr>
          <w:fldChar w:fldCharType="begin"/>
        </w:r>
        <w:r w:rsidR="00E35EE4">
          <w:rPr>
            <w:noProof/>
            <w:webHidden/>
          </w:rPr>
          <w:instrText xml:space="preserve"> PAGEREF _Toc477963093 \h </w:instrText>
        </w:r>
        <w:r w:rsidR="00E35EE4">
          <w:rPr>
            <w:noProof/>
            <w:webHidden/>
          </w:rPr>
        </w:r>
        <w:r w:rsidR="00E35EE4">
          <w:rPr>
            <w:noProof/>
            <w:webHidden/>
          </w:rPr>
          <w:fldChar w:fldCharType="separate"/>
        </w:r>
        <w:r w:rsidR="00E35EE4">
          <w:rPr>
            <w:noProof/>
            <w:webHidden/>
          </w:rPr>
          <w:t>15</w:t>
        </w:r>
        <w:r w:rsidR="00E35EE4">
          <w:rPr>
            <w:noProof/>
            <w:webHidden/>
          </w:rPr>
          <w:fldChar w:fldCharType="end"/>
        </w:r>
      </w:hyperlink>
    </w:p>
    <w:p w14:paraId="1887FA9D" w14:textId="77777777" w:rsidR="00E35EE4" w:rsidRDefault="007C7DA4">
      <w:pPr>
        <w:pStyle w:val="TOC2"/>
        <w:rPr>
          <w:rFonts w:asciiTheme="minorHAnsi" w:eastAsiaTheme="minorEastAsia" w:hAnsiTheme="minorHAnsi" w:cstheme="minorBidi"/>
          <w:noProof/>
          <w:sz w:val="24"/>
          <w:szCs w:val="24"/>
        </w:rPr>
      </w:pPr>
      <w:hyperlink w:anchor="_Toc477963094" w:history="1">
        <w:r w:rsidR="00E35EE4" w:rsidRPr="00827F2F">
          <w:rPr>
            <w:rStyle w:val="Hyperlink"/>
            <w:noProof/>
          </w:rPr>
          <w:t>4.7 “Search” Requirements</w:t>
        </w:r>
        <w:r w:rsidR="00E35EE4">
          <w:rPr>
            <w:noProof/>
            <w:webHidden/>
          </w:rPr>
          <w:tab/>
        </w:r>
        <w:r w:rsidR="00E35EE4">
          <w:rPr>
            <w:noProof/>
            <w:webHidden/>
          </w:rPr>
          <w:fldChar w:fldCharType="begin"/>
        </w:r>
        <w:r w:rsidR="00E35EE4">
          <w:rPr>
            <w:noProof/>
            <w:webHidden/>
          </w:rPr>
          <w:instrText xml:space="preserve"> PAGEREF _Toc477963094 \h </w:instrText>
        </w:r>
        <w:r w:rsidR="00E35EE4">
          <w:rPr>
            <w:noProof/>
            <w:webHidden/>
          </w:rPr>
        </w:r>
        <w:r w:rsidR="00E35EE4">
          <w:rPr>
            <w:noProof/>
            <w:webHidden/>
          </w:rPr>
          <w:fldChar w:fldCharType="separate"/>
        </w:r>
        <w:r w:rsidR="00E35EE4">
          <w:rPr>
            <w:noProof/>
            <w:webHidden/>
          </w:rPr>
          <w:t>18</w:t>
        </w:r>
        <w:r w:rsidR="00E35EE4">
          <w:rPr>
            <w:noProof/>
            <w:webHidden/>
          </w:rPr>
          <w:fldChar w:fldCharType="end"/>
        </w:r>
      </w:hyperlink>
    </w:p>
    <w:p w14:paraId="33A60ED6" w14:textId="77777777" w:rsidR="00E35EE4" w:rsidRDefault="007C7DA4">
      <w:pPr>
        <w:pStyle w:val="TOC2"/>
        <w:rPr>
          <w:rFonts w:asciiTheme="minorHAnsi" w:eastAsiaTheme="minorEastAsia" w:hAnsiTheme="minorHAnsi" w:cstheme="minorBidi"/>
          <w:noProof/>
          <w:sz w:val="24"/>
          <w:szCs w:val="24"/>
        </w:rPr>
      </w:pPr>
      <w:hyperlink w:anchor="_Toc477963095" w:history="1">
        <w:r w:rsidR="00E35EE4" w:rsidRPr="00827F2F">
          <w:rPr>
            <w:rStyle w:val="Hyperlink"/>
            <w:rFonts w:cs="Arial"/>
            <w:noProof/>
          </w:rPr>
          <w:t>4.8 “MONITORING” Requirements</w:t>
        </w:r>
        <w:r w:rsidR="00E35EE4">
          <w:rPr>
            <w:noProof/>
            <w:webHidden/>
          </w:rPr>
          <w:tab/>
        </w:r>
        <w:r w:rsidR="00E35EE4">
          <w:rPr>
            <w:noProof/>
            <w:webHidden/>
          </w:rPr>
          <w:fldChar w:fldCharType="begin"/>
        </w:r>
        <w:r w:rsidR="00E35EE4">
          <w:rPr>
            <w:noProof/>
            <w:webHidden/>
          </w:rPr>
          <w:instrText xml:space="preserve"> PAGEREF _Toc477963095 \h </w:instrText>
        </w:r>
        <w:r w:rsidR="00E35EE4">
          <w:rPr>
            <w:noProof/>
            <w:webHidden/>
          </w:rPr>
        </w:r>
        <w:r w:rsidR="00E35EE4">
          <w:rPr>
            <w:noProof/>
            <w:webHidden/>
          </w:rPr>
          <w:fldChar w:fldCharType="separate"/>
        </w:r>
        <w:r w:rsidR="00E35EE4">
          <w:rPr>
            <w:noProof/>
            <w:webHidden/>
          </w:rPr>
          <w:t>19</w:t>
        </w:r>
        <w:r w:rsidR="00E35EE4">
          <w:rPr>
            <w:noProof/>
            <w:webHidden/>
          </w:rPr>
          <w:fldChar w:fldCharType="end"/>
        </w:r>
      </w:hyperlink>
    </w:p>
    <w:p w14:paraId="0493EB42" w14:textId="77777777" w:rsidR="00E35EE4" w:rsidRDefault="007C7DA4">
      <w:pPr>
        <w:pStyle w:val="TOC2"/>
        <w:rPr>
          <w:rFonts w:asciiTheme="minorHAnsi" w:eastAsiaTheme="minorEastAsia" w:hAnsiTheme="minorHAnsi" w:cstheme="minorBidi"/>
          <w:noProof/>
          <w:sz w:val="24"/>
          <w:szCs w:val="24"/>
        </w:rPr>
      </w:pPr>
      <w:hyperlink w:anchor="_Toc477963096" w:history="1">
        <w:r w:rsidR="00E35EE4" w:rsidRPr="00827F2F">
          <w:rPr>
            <w:rStyle w:val="Hyperlink"/>
            <w:noProof/>
          </w:rPr>
          <w:t>4.9 “Communication” Requirement</w:t>
        </w:r>
        <w:r w:rsidR="00E35EE4">
          <w:rPr>
            <w:noProof/>
            <w:webHidden/>
          </w:rPr>
          <w:tab/>
        </w:r>
        <w:r w:rsidR="00E35EE4">
          <w:rPr>
            <w:noProof/>
            <w:webHidden/>
          </w:rPr>
          <w:fldChar w:fldCharType="begin"/>
        </w:r>
        <w:r w:rsidR="00E35EE4">
          <w:rPr>
            <w:noProof/>
            <w:webHidden/>
          </w:rPr>
          <w:instrText xml:space="preserve"> PAGEREF _Toc477963096 \h </w:instrText>
        </w:r>
        <w:r w:rsidR="00E35EE4">
          <w:rPr>
            <w:noProof/>
            <w:webHidden/>
          </w:rPr>
        </w:r>
        <w:r w:rsidR="00E35EE4">
          <w:rPr>
            <w:noProof/>
            <w:webHidden/>
          </w:rPr>
          <w:fldChar w:fldCharType="separate"/>
        </w:r>
        <w:r w:rsidR="00E35EE4">
          <w:rPr>
            <w:noProof/>
            <w:webHidden/>
          </w:rPr>
          <w:t>21</w:t>
        </w:r>
        <w:r w:rsidR="00E35EE4">
          <w:rPr>
            <w:noProof/>
            <w:webHidden/>
          </w:rPr>
          <w:fldChar w:fldCharType="end"/>
        </w:r>
      </w:hyperlink>
    </w:p>
    <w:p w14:paraId="39B4E957" w14:textId="77777777" w:rsidR="00E35EE4" w:rsidRDefault="007C7DA4">
      <w:pPr>
        <w:pStyle w:val="TOC2"/>
        <w:rPr>
          <w:rFonts w:asciiTheme="minorHAnsi" w:eastAsiaTheme="minorEastAsia" w:hAnsiTheme="minorHAnsi" w:cstheme="minorBidi"/>
          <w:noProof/>
          <w:sz w:val="24"/>
          <w:szCs w:val="24"/>
        </w:rPr>
      </w:pPr>
      <w:hyperlink w:anchor="_Toc477963097" w:history="1">
        <w:r w:rsidR="00E35EE4" w:rsidRPr="00827F2F">
          <w:rPr>
            <w:rStyle w:val="Hyperlink"/>
            <w:noProof/>
          </w:rPr>
          <w:t>4.10 “Data Maintenance” Requirements</w:t>
        </w:r>
        <w:r w:rsidR="00E35EE4">
          <w:rPr>
            <w:noProof/>
            <w:webHidden/>
          </w:rPr>
          <w:tab/>
        </w:r>
        <w:r w:rsidR="00E35EE4">
          <w:rPr>
            <w:noProof/>
            <w:webHidden/>
          </w:rPr>
          <w:fldChar w:fldCharType="begin"/>
        </w:r>
        <w:r w:rsidR="00E35EE4">
          <w:rPr>
            <w:noProof/>
            <w:webHidden/>
          </w:rPr>
          <w:instrText xml:space="preserve"> PAGEREF _Toc477963097 \h </w:instrText>
        </w:r>
        <w:r w:rsidR="00E35EE4">
          <w:rPr>
            <w:noProof/>
            <w:webHidden/>
          </w:rPr>
        </w:r>
        <w:r w:rsidR="00E35EE4">
          <w:rPr>
            <w:noProof/>
            <w:webHidden/>
          </w:rPr>
          <w:fldChar w:fldCharType="separate"/>
        </w:r>
        <w:r w:rsidR="00E35EE4">
          <w:rPr>
            <w:noProof/>
            <w:webHidden/>
          </w:rPr>
          <w:t>22</w:t>
        </w:r>
        <w:r w:rsidR="00E35EE4">
          <w:rPr>
            <w:noProof/>
            <w:webHidden/>
          </w:rPr>
          <w:fldChar w:fldCharType="end"/>
        </w:r>
      </w:hyperlink>
    </w:p>
    <w:p w14:paraId="6C688871" w14:textId="77777777" w:rsidR="00E35EE4" w:rsidRDefault="007C7DA4">
      <w:pPr>
        <w:pStyle w:val="TOC1"/>
        <w:rPr>
          <w:rFonts w:asciiTheme="minorHAnsi" w:eastAsiaTheme="minorEastAsia" w:hAnsiTheme="minorHAnsi" w:cstheme="minorBidi"/>
          <w:b w:val="0"/>
          <w:caps w:val="0"/>
          <w:noProof/>
          <w:szCs w:val="24"/>
        </w:rPr>
      </w:pPr>
      <w:hyperlink w:anchor="_Toc477963098" w:history="1">
        <w:r w:rsidR="00E35EE4" w:rsidRPr="00827F2F">
          <w:rPr>
            <w:rStyle w:val="Hyperlink"/>
            <w:noProof/>
          </w:rPr>
          <w:t>5.  Software Processes and UML Diagrams</w:t>
        </w:r>
        <w:r w:rsidR="00E35EE4">
          <w:rPr>
            <w:noProof/>
            <w:webHidden/>
          </w:rPr>
          <w:tab/>
        </w:r>
        <w:r w:rsidR="00E35EE4">
          <w:rPr>
            <w:noProof/>
            <w:webHidden/>
          </w:rPr>
          <w:fldChar w:fldCharType="begin"/>
        </w:r>
        <w:r w:rsidR="00E35EE4">
          <w:rPr>
            <w:noProof/>
            <w:webHidden/>
          </w:rPr>
          <w:instrText xml:space="preserve"> PAGEREF _Toc477963098 \h </w:instrText>
        </w:r>
        <w:r w:rsidR="00E35EE4">
          <w:rPr>
            <w:noProof/>
            <w:webHidden/>
          </w:rPr>
        </w:r>
        <w:r w:rsidR="00E35EE4">
          <w:rPr>
            <w:noProof/>
            <w:webHidden/>
          </w:rPr>
          <w:fldChar w:fldCharType="separate"/>
        </w:r>
        <w:r w:rsidR="00E35EE4">
          <w:rPr>
            <w:noProof/>
            <w:webHidden/>
          </w:rPr>
          <w:t>23</w:t>
        </w:r>
        <w:r w:rsidR="00E35EE4">
          <w:rPr>
            <w:noProof/>
            <w:webHidden/>
          </w:rPr>
          <w:fldChar w:fldCharType="end"/>
        </w:r>
      </w:hyperlink>
    </w:p>
    <w:p w14:paraId="01474F17" w14:textId="77777777" w:rsidR="00E35EE4" w:rsidRDefault="007C7DA4">
      <w:pPr>
        <w:pStyle w:val="TOC2"/>
        <w:rPr>
          <w:rFonts w:asciiTheme="minorHAnsi" w:eastAsiaTheme="minorEastAsia" w:hAnsiTheme="minorHAnsi" w:cstheme="minorBidi"/>
          <w:noProof/>
          <w:sz w:val="24"/>
          <w:szCs w:val="24"/>
        </w:rPr>
      </w:pPr>
      <w:hyperlink w:anchor="_Toc477963099" w:history="1">
        <w:r w:rsidR="00E35EE4" w:rsidRPr="00827F2F">
          <w:rPr>
            <w:rStyle w:val="Hyperlink"/>
            <w:noProof/>
          </w:rPr>
          <w:t>5.1 Hardware and Infrastructure</w:t>
        </w:r>
        <w:r w:rsidR="00E35EE4">
          <w:rPr>
            <w:noProof/>
            <w:webHidden/>
          </w:rPr>
          <w:tab/>
        </w:r>
        <w:r w:rsidR="00E35EE4">
          <w:rPr>
            <w:noProof/>
            <w:webHidden/>
          </w:rPr>
          <w:fldChar w:fldCharType="begin"/>
        </w:r>
        <w:r w:rsidR="00E35EE4">
          <w:rPr>
            <w:noProof/>
            <w:webHidden/>
          </w:rPr>
          <w:instrText xml:space="preserve"> PAGEREF _Toc477963099 \h </w:instrText>
        </w:r>
        <w:r w:rsidR="00E35EE4">
          <w:rPr>
            <w:noProof/>
            <w:webHidden/>
          </w:rPr>
        </w:r>
        <w:r w:rsidR="00E35EE4">
          <w:rPr>
            <w:noProof/>
            <w:webHidden/>
          </w:rPr>
          <w:fldChar w:fldCharType="separate"/>
        </w:r>
        <w:r w:rsidR="00E35EE4">
          <w:rPr>
            <w:noProof/>
            <w:webHidden/>
          </w:rPr>
          <w:t>23</w:t>
        </w:r>
        <w:r w:rsidR="00E35EE4">
          <w:rPr>
            <w:noProof/>
            <w:webHidden/>
          </w:rPr>
          <w:fldChar w:fldCharType="end"/>
        </w:r>
      </w:hyperlink>
    </w:p>
    <w:p w14:paraId="27B1D889" w14:textId="77777777" w:rsidR="00E35EE4" w:rsidRDefault="007C7DA4">
      <w:pPr>
        <w:pStyle w:val="TOC2"/>
        <w:rPr>
          <w:rFonts w:asciiTheme="minorHAnsi" w:eastAsiaTheme="minorEastAsia" w:hAnsiTheme="minorHAnsi" w:cstheme="minorBidi"/>
          <w:noProof/>
          <w:sz w:val="24"/>
          <w:szCs w:val="24"/>
        </w:rPr>
      </w:pPr>
      <w:hyperlink w:anchor="_Toc477963100" w:history="1">
        <w:r w:rsidR="00E35EE4" w:rsidRPr="00827F2F">
          <w:rPr>
            <w:rStyle w:val="Hyperlink"/>
            <w:noProof/>
          </w:rPr>
          <w:t>5.2 UML Diagrams</w:t>
        </w:r>
        <w:r w:rsidR="00E35EE4">
          <w:rPr>
            <w:noProof/>
            <w:webHidden/>
          </w:rPr>
          <w:tab/>
        </w:r>
        <w:r w:rsidR="00E35EE4">
          <w:rPr>
            <w:noProof/>
            <w:webHidden/>
          </w:rPr>
          <w:fldChar w:fldCharType="begin"/>
        </w:r>
        <w:r w:rsidR="00E35EE4">
          <w:rPr>
            <w:noProof/>
            <w:webHidden/>
          </w:rPr>
          <w:instrText xml:space="preserve"> PAGEREF _Toc477963100 \h </w:instrText>
        </w:r>
        <w:r w:rsidR="00E35EE4">
          <w:rPr>
            <w:noProof/>
            <w:webHidden/>
          </w:rPr>
        </w:r>
        <w:r w:rsidR="00E35EE4">
          <w:rPr>
            <w:noProof/>
            <w:webHidden/>
          </w:rPr>
          <w:fldChar w:fldCharType="separate"/>
        </w:r>
        <w:r w:rsidR="00E35EE4">
          <w:rPr>
            <w:noProof/>
            <w:webHidden/>
          </w:rPr>
          <w:t>24</w:t>
        </w:r>
        <w:r w:rsidR="00E35EE4">
          <w:rPr>
            <w:noProof/>
            <w:webHidden/>
          </w:rPr>
          <w:fldChar w:fldCharType="end"/>
        </w:r>
      </w:hyperlink>
    </w:p>
    <w:p w14:paraId="6CCCB591" w14:textId="77777777" w:rsidR="00E35EE4" w:rsidRDefault="007C7DA4">
      <w:pPr>
        <w:pStyle w:val="TOC2"/>
        <w:rPr>
          <w:rFonts w:asciiTheme="minorHAnsi" w:eastAsiaTheme="minorEastAsia" w:hAnsiTheme="minorHAnsi" w:cstheme="minorBidi"/>
          <w:noProof/>
          <w:sz w:val="24"/>
          <w:szCs w:val="24"/>
        </w:rPr>
      </w:pPr>
      <w:hyperlink w:anchor="_Toc477963101" w:history="1">
        <w:r w:rsidR="00E35EE4" w:rsidRPr="00827F2F">
          <w:rPr>
            <w:rStyle w:val="Hyperlink"/>
            <w:noProof/>
          </w:rPr>
          <w:t>5.3 Test Plan</w:t>
        </w:r>
        <w:r w:rsidR="00E35EE4">
          <w:rPr>
            <w:noProof/>
            <w:webHidden/>
          </w:rPr>
          <w:tab/>
        </w:r>
        <w:r w:rsidR="00E35EE4">
          <w:rPr>
            <w:noProof/>
            <w:webHidden/>
          </w:rPr>
          <w:fldChar w:fldCharType="begin"/>
        </w:r>
        <w:r w:rsidR="00E35EE4">
          <w:rPr>
            <w:noProof/>
            <w:webHidden/>
          </w:rPr>
          <w:instrText xml:space="preserve"> PAGEREF _Toc477963101 \h </w:instrText>
        </w:r>
        <w:r w:rsidR="00E35EE4">
          <w:rPr>
            <w:noProof/>
            <w:webHidden/>
          </w:rPr>
        </w:r>
        <w:r w:rsidR="00E35EE4">
          <w:rPr>
            <w:noProof/>
            <w:webHidden/>
          </w:rPr>
          <w:fldChar w:fldCharType="separate"/>
        </w:r>
        <w:r w:rsidR="00E35EE4">
          <w:rPr>
            <w:noProof/>
            <w:webHidden/>
          </w:rPr>
          <w:t>35</w:t>
        </w:r>
        <w:r w:rsidR="00E35EE4">
          <w:rPr>
            <w:noProof/>
            <w:webHidden/>
          </w:rPr>
          <w:fldChar w:fldCharType="end"/>
        </w:r>
      </w:hyperlink>
    </w:p>
    <w:p w14:paraId="045E710E" w14:textId="77777777" w:rsidR="00E35EE4" w:rsidRDefault="007C7DA4">
      <w:pPr>
        <w:pStyle w:val="TOC2"/>
        <w:rPr>
          <w:rFonts w:asciiTheme="minorHAnsi" w:eastAsiaTheme="minorEastAsia" w:hAnsiTheme="minorHAnsi" w:cstheme="minorBidi"/>
          <w:noProof/>
          <w:sz w:val="24"/>
          <w:szCs w:val="24"/>
        </w:rPr>
      </w:pPr>
      <w:hyperlink w:anchor="_Toc477963102" w:history="1">
        <w:r w:rsidR="00E35EE4" w:rsidRPr="00827F2F">
          <w:rPr>
            <w:rStyle w:val="Hyperlink"/>
            <w:noProof/>
          </w:rPr>
          <w:t>5.4 Screen Shots</w:t>
        </w:r>
        <w:r w:rsidR="00E35EE4">
          <w:rPr>
            <w:noProof/>
            <w:webHidden/>
          </w:rPr>
          <w:tab/>
        </w:r>
        <w:r w:rsidR="00E35EE4">
          <w:rPr>
            <w:noProof/>
            <w:webHidden/>
          </w:rPr>
          <w:fldChar w:fldCharType="begin"/>
        </w:r>
        <w:r w:rsidR="00E35EE4">
          <w:rPr>
            <w:noProof/>
            <w:webHidden/>
          </w:rPr>
          <w:instrText xml:space="preserve"> PAGEREF _Toc477963102 \h </w:instrText>
        </w:r>
        <w:r w:rsidR="00E35EE4">
          <w:rPr>
            <w:noProof/>
            <w:webHidden/>
          </w:rPr>
        </w:r>
        <w:r w:rsidR="00E35EE4">
          <w:rPr>
            <w:noProof/>
            <w:webHidden/>
          </w:rPr>
          <w:fldChar w:fldCharType="separate"/>
        </w:r>
        <w:r w:rsidR="00E35EE4">
          <w:rPr>
            <w:noProof/>
            <w:webHidden/>
          </w:rPr>
          <w:t>35</w:t>
        </w:r>
        <w:r w:rsidR="00E35EE4">
          <w:rPr>
            <w:noProof/>
            <w:webHidden/>
          </w:rPr>
          <w:fldChar w:fldCharType="end"/>
        </w:r>
      </w:hyperlink>
    </w:p>
    <w:p w14:paraId="3623DB36" w14:textId="77777777" w:rsidR="00E35EE4" w:rsidRDefault="007C7DA4">
      <w:pPr>
        <w:pStyle w:val="TOC1"/>
        <w:rPr>
          <w:rFonts w:asciiTheme="minorHAnsi" w:eastAsiaTheme="minorEastAsia" w:hAnsiTheme="minorHAnsi" w:cstheme="minorBidi"/>
          <w:b w:val="0"/>
          <w:caps w:val="0"/>
          <w:noProof/>
          <w:szCs w:val="24"/>
        </w:rPr>
      </w:pPr>
      <w:hyperlink w:anchor="_Toc477963103" w:history="1">
        <w:r w:rsidR="00E35EE4" w:rsidRPr="00827F2F">
          <w:rPr>
            <w:rStyle w:val="Hyperlink"/>
            <w:noProof/>
          </w:rPr>
          <w:t>6.  Assumptions and Constraints</w:t>
        </w:r>
        <w:r w:rsidR="00E35EE4">
          <w:rPr>
            <w:noProof/>
            <w:webHidden/>
          </w:rPr>
          <w:tab/>
        </w:r>
        <w:r w:rsidR="00E35EE4">
          <w:rPr>
            <w:noProof/>
            <w:webHidden/>
          </w:rPr>
          <w:fldChar w:fldCharType="begin"/>
        </w:r>
        <w:r w:rsidR="00E35EE4">
          <w:rPr>
            <w:noProof/>
            <w:webHidden/>
          </w:rPr>
          <w:instrText xml:space="preserve"> PAGEREF _Toc477963103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189D7824" w14:textId="77777777" w:rsidR="00E35EE4" w:rsidRDefault="007C7DA4">
      <w:pPr>
        <w:pStyle w:val="TOC2"/>
        <w:rPr>
          <w:rFonts w:asciiTheme="minorHAnsi" w:eastAsiaTheme="minorEastAsia" w:hAnsiTheme="minorHAnsi" w:cstheme="minorBidi"/>
          <w:noProof/>
          <w:sz w:val="24"/>
          <w:szCs w:val="24"/>
        </w:rPr>
      </w:pPr>
      <w:hyperlink w:anchor="_Toc477963104" w:history="1">
        <w:r w:rsidR="00E35EE4" w:rsidRPr="00827F2F">
          <w:rPr>
            <w:rStyle w:val="Hyperlink"/>
            <w:noProof/>
          </w:rPr>
          <w:t>6.1 ASSUMPTIONS</w:t>
        </w:r>
        <w:r w:rsidR="00E35EE4">
          <w:rPr>
            <w:noProof/>
            <w:webHidden/>
          </w:rPr>
          <w:tab/>
        </w:r>
        <w:r w:rsidR="00E35EE4">
          <w:rPr>
            <w:noProof/>
            <w:webHidden/>
          </w:rPr>
          <w:fldChar w:fldCharType="begin"/>
        </w:r>
        <w:r w:rsidR="00E35EE4">
          <w:rPr>
            <w:noProof/>
            <w:webHidden/>
          </w:rPr>
          <w:instrText xml:space="preserve"> PAGEREF _Toc477963104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6C16C887" w14:textId="77777777" w:rsidR="00E35EE4" w:rsidRDefault="007C7DA4">
      <w:pPr>
        <w:pStyle w:val="TOC2"/>
        <w:rPr>
          <w:rFonts w:asciiTheme="minorHAnsi" w:eastAsiaTheme="minorEastAsia" w:hAnsiTheme="minorHAnsi" w:cstheme="minorBidi"/>
          <w:noProof/>
          <w:sz w:val="24"/>
          <w:szCs w:val="24"/>
        </w:rPr>
      </w:pPr>
      <w:hyperlink w:anchor="_Toc477963105" w:history="1">
        <w:r w:rsidR="00E35EE4" w:rsidRPr="00827F2F">
          <w:rPr>
            <w:rStyle w:val="Hyperlink"/>
            <w:noProof/>
          </w:rPr>
          <w:t>6.2 CONSTRAINTS</w:t>
        </w:r>
        <w:r w:rsidR="00E35EE4">
          <w:rPr>
            <w:noProof/>
            <w:webHidden/>
          </w:rPr>
          <w:tab/>
        </w:r>
        <w:r w:rsidR="00E35EE4">
          <w:rPr>
            <w:noProof/>
            <w:webHidden/>
          </w:rPr>
          <w:fldChar w:fldCharType="begin"/>
        </w:r>
        <w:r w:rsidR="00E35EE4">
          <w:rPr>
            <w:noProof/>
            <w:webHidden/>
          </w:rPr>
          <w:instrText xml:space="preserve"> PAGEREF _Toc477963105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4117DFE0" w14:textId="77777777" w:rsidR="00E35EE4" w:rsidRDefault="007C7DA4">
      <w:pPr>
        <w:pStyle w:val="TOC2"/>
        <w:rPr>
          <w:rFonts w:asciiTheme="minorHAnsi" w:eastAsiaTheme="minorEastAsia" w:hAnsiTheme="minorHAnsi" w:cstheme="minorBidi"/>
          <w:noProof/>
          <w:sz w:val="24"/>
          <w:szCs w:val="24"/>
        </w:rPr>
      </w:pPr>
      <w:hyperlink w:anchor="_Toc477963106" w:history="1">
        <w:r w:rsidR="00E35EE4" w:rsidRPr="00827F2F">
          <w:rPr>
            <w:rStyle w:val="Hyperlink"/>
            <w:noProof/>
          </w:rPr>
          <w:t>6.3 Out of Scope material</w:t>
        </w:r>
        <w:r w:rsidR="00E35EE4">
          <w:rPr>
            <w:noProof/>
            <w:webHidden/>
          </w:rPr>
          <w:tab/>
        </w:r>
        <w:r w:rsidR="00E35EE4">
          <w:rPr>
            <w:noProof/>
            <w:webHidden/>
          </w:rPr>
          <w:fldChar w:fldCharType="begin"/>
        </w:r>
        <w:r w:rsidR="00E35EE4">
          <w:rPr>
            <w:noProof/>
            <w:webHidden/>
          </w:rPr>
          <w:instrText xml:space="preserve"> PAGEREF _Toc477963106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4BF45F87" w14:textId="77777777" w:rsidR="00E35EE4" w:rsidRDefault="007C7DA4">
      <w:pPr>
        <w:pStyle w:val="TOC1"/>
        <w:rPr>
          <w:rFonts w:asciiTheme="minorHAnsi" w:eastAsiaTheme="minorEastAsia" w:hAnsiTheme="minorHAnsi" w:cstheme="minorBidi"/>
          <w:b w:val="0"/>
          <w:caps w:val="0"/>
          <w:noProof/>
          <w:szCs w:val="24"/>
        </w:rPr>
      </w:pPr>
      <w:hyperlink w:anchor="_Toc477963107" w:history="1">
        <w:r w:rsidR="00E35EE4" w:rsidRPr="00827F2F">
          <w:rPr>
            <w:rStyle w:val="Hyperlink"/>
            <w:noProof/>
          </w:rPr>
          <w:t>7.  Delivery and Schedule</w:t>
        </w:r>
        <w:r w:rsidR="00E35EE4">
          <w:rPr>
            <w:noProof/>
            <w:webHidden/>
          </w:rPr>
          <w:tab/>
        </w:r>
        <w:r w:rsidR="00E35EE4">
          <w:rPr>
            <w:noProof/>
            <w:webHidden/>
          </w:rPr>
          <w:fldChar w:fldCharType="begin"/>
        </w:r>
        <w:r w:rsidR="00E35EE4">
          <w:rPr>
            <w:noProof/>
            <w:webHidden/>
          </w:rPr>
          <w:instrText xml:space="preserve"> PAGEREF _Toc477963107 \h </w:instrText>
        </w:r>
        <w:r w:rsidR="00E35EE4">
          <w:rPr>
            <w:noProof/>
            <w:webHidden/>
          </w:rPr>
        </w:r>
        <w:r w:rsidR="00E35EE4">
          <w:rPr>
            <w:noProof/>
            <w:webHidden/>
          </w:rPr>
          <w:fldChar w:fldCharType="separate"/>
        </w:r>
        <w:r w:rsidR="00E35EE4">
          <w:rPr>
            <w:noProof/>
            <w:webHidden/>
          </w:rPr>
          <w:t>37</w:t>
        </w:r>
        <w:r w:rsidR="00E35EE4">
          <w:rPr>
            <w:noProof/>
            <w:webHidden/>
          </w:rPr>
          <w:fldChar w:fldCharType="end"/>
        </w:r>
      </w:hyperlink>
    </w:p>
    <w:p w14:paraId="79019EFF" w14:textId="77777777" w:rsidR="00E35EE4" w:rsidRDefault="007C7DA4">
      <w:pPr>
        <w:pStyle w:val="TOC1"/>
        <w:rPr>
          <w:rFonts w:asciiTheme="minorHAnsi" w:eastAsiaTheme="minorEastAsia" w:hAnsiTheme="minorHAnsi" w:cstheme="minorBidi"/>
          <w:b w:val="0"/>
          <w:caps w:val="0"/>
          <w:noProof/>
          <w:szCs w:val="24"/>
        </w:rPr>
      </w:pPr>
      <w:hyperlink w:anchor="_Toc477963108" w:history="1">
        <w:r w:rsidR="00E35EE4" w:rsidRPr="00827F2F">
          <w:rPr>
            <w:rStyle w:val="Hyperlink"/>
            <w:noProof/>
          </w:rPr>
          <w:t>8.  Stakeholder Approval Form</w:t>
        </w:r>
        <w:r w:rsidR="00E35EE4">
          <w:rPr>
            <w:noProof/>
            <w:webHidden/>
          </w:rPr>
          <w:tab/>
        </w:r>
        <w:r w:rsidR="00E35EE4">
          <w:rPr>
            <w:noProof/>
            <w:webHidden/>
          </w:rPr>
          <w:fldChar w:fldCharType="begin"/>
        </w:r>
        <w:r w:rsidR="00E35EE4">
          <w:rPr>
            <w:noProof/>
            <w:webHidden/>
          </w:rPr>
          <w:instrText xml:space="preserve"> PAGEREF _Toc477963108 \h </w:instrText>
        </w:r>
        <w:r w:rsidR="00E35EE4">
          <w:rPr>
            <w:noProof/>
            <w:webHidden/>
          </w:rPr>
        </w:r>
        <w:r w:rsidR="00E35EE4">
          <w:rPr>
            <w:noProof/>
            <w:webHidden/>
          </w:rPr>
          <w:fldChar w:fldCharType="separate"/>
        </w:r>
        <w:r w:rsidR="00E35EE4">
          <w:rPr>
            <w:noProof/>
            <w:webHidden/>
          </w:rPr>
          <w:t>39</w:t>
        </w:r>
        <w:r w:rsidR="00E35EE4">
          <w:rPr>
            <w:noProof/>
            <w:webHidden/>
          </w:rPr>
          <w:fldChar w:fldCharType="end"/>
        </w:r>
      </w:hyperlink>
    </w:p>
    <w:p w14:paraId="4E3D9E7D" w14:textId="77777777" w:rsidR="00E35EE4" w:rsidRDefault="007C7DA4">
      <w:pPr>
        <w:pStyle w:val="TOC1"/>
        <w:rPr>
          <w:rFonts w:asciiTheme="minorHAnsi" w:eastAsiaTheme="minorEastAsia" w:hAnsiTheme="minorHAnsi" w:cstheme="minorBidi"/>
          <w:b w:val="0"/>
          <w:caps w:val="0"/>
          <w:noProof/>
          <w:szCs w:val="24"/>
        </w:rPr>
      </w:pPr>
      <w:hyperlink w:anchor="_Toc477963109" w:history="1">
        <w:r w:rsidR="00E35EE4" w:rsidRPr="00827F2F">
          <w:rPr>
            <w:rStyle w:val="Hyperlink"/>
            <w:noProof/>
          </w:rPr>
          <w:t>Appendix:</w:t>
        </w:r>
        <w:r w:rsidR="00E35EE4">
          <w:rPr>
            <w:noProof/>
            <w:webHidden/>
          </w:rPr>
          <w:tab/>
        </w:r>
        <w:r w:rsidR="00E35EE4">
          <w:rPr>
            <w:noProof/>
            <w:webHidden/>
          </w:rPr>
          <w:fldChar w:fldCharType="begin"/>
        </w:r>
        <w:r w:rsidR="00E35EE4">
          <w:rPr>
            <w:noProof/>
            <w:webHidden/>
          </w:rPr>
          <w:instrText xml:space="preserve"> PAGEREF _Toc477963109 \h </w:instrText>
        </w:r>
        <w:r w:rsidR="00E35EE4">
          <w:rPr>
            <w:noProof/>
            <w:webHidden/>
          </w:rPr>
        </w:r>
        <w:r w:rsidR="00E35EE4">
          <w:rPr>
            <w:noProof/>
            <w:webHidden/>
          </w:rPr>
          <w:fldChar w:fldCharType="separate"/>
        </w:r>
        <w:r w:rsidR="00E35EE4">
          <w:rPr>
            <w:noProof/>
            <w:webHidden/>
          </w:rPr>
          <w:t>40</w:t>
        </w:r>
        <w:r w:rsidR="00E35EE4">
          <w:rPr>
            <w:noProof/>
            <w:webHidden/>
          </w:rPr>
          <w:fldChar w:fldCharType="end"/>
        </w:r>
      </w:hyperlink>
    </w:p>
    <w:p w14:paraId="082D97DA" w14:textId="77777777" w:rsidR="00797251" w:rsidRDefault="00797251">
      <w:pPr>
        <w:pStyle w:val="TCLVL1"/>
        <w:rPr>
          <w:sz w:val="22"/>
        </w:rPr>
        <w:sectPr w:rsidR="00797251">
          <w:footerReference w:type="first" r:id="rId10"/>
          <w:pgSz w:w="12240" w:h="15840"/>
          <w:pgMar w:top="965" w:right="1800" w:bottom="965" w:left="1800" w:header="720" w:footer="720" w:gutter="0"/>
          <w:pgNumType w:fmt="lowerRoman" w:start="1"/>
          <w:cols w:space="720"/>
          <w:titlePg/>
        </w:sectPr>
      </w:pPr>
      <w:r w:rsidRPr="006520CF">
        <w:rPr>
          <w:b w:val="0"/>
          <w:smallCaps/>
          <w:kern w:val="28"/>
          <w:sz w:val="32"/>
        </w:rPr>
        <w:fldChar w:fldCharType="end"/>
      </w:r>
    </w:p>
    <w:p w14:paraId="5827479B" w14:textId="77777777" w:rsidR="00797251" w:rsidRDefault="00797251">
      <w:pPr>
        <w:pStyle w:val="Heading1"/>
      </w:pPr>
      <w:bookmarkStart w:id="6" w:name="_Toc477963083"/>
      <w:r>
        <w:lastRenderedPageBreak/>
        <w:t>1.  Introduction and Project Overview</w:t>
      </w:r>
      <w:bookmarkEnd w:id="6"/>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7" w:name="_Toc477963084"/>
      <w:r>
        <w:lastRenderedPageBreak/>
        <w:t>2.  Objectives</w:t>
      </w:r>
      <w:bookmarkEnd w:id="7"/>
    </w:p>
    <w:p w14:paraId="2F81AFBB" w14:textId="77777777" w:rsidR="00797251" w:rsidRDefault="00797251">
      <w:pPr>
        <w:pStyle w:val="heading1underline"/>
      </w:pPr>
    </w:p>
    <w:p w14:paraId="1D3F56FA" w14:textId="77777777" w:rsidR="00797251" w:rsidRDefault="00797251">
      <w:pPr>
        <w:pStyle w:val="Heading2"/>
      </w:pPr>
      <w:bookmarkStart w:id="8" w:name="_Toc477963085"/>
      <w:r>
        <w:t>2.1 BUSINESS Objectives</w:t>
      </w:r>
      <w:bookmarkEnd w:id="8"/>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35AE98FC" w:rsidR="00E12721" w:rsidRDefault="00E12721"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Last name, middle name {optional}, first name</w:t>
      </w:r>
    </w:p>
    <w:p w14:paraId="6EF1BC3A" w14:textId="77777777"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Phone number home, cell</w:t>
      </w:r>
    </w:p>
    <w:p w14:paraId="4ACEF1CF" w14:textId="7C773AF1"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E-mail address</w:t>
      </w:r>
    </w:p>
    <w:p w14:paraId="3A03CDFE" w14:textId="4F11EAED" w:rsidR="00FB21A4" w:rsidRPr="00FB21A4"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Physical address</w:t>
      </w:r>
    </w:p>
    <w:p w14:paraId="6DFDFBF3" w14:textId="3BFAE97A" w:rsidR="00E12721" w:rsidRPr="00E12721" w:rsidRDefault="00E12721" w:rsidP="00FB21A4">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p>
    <w:p w14:paraId="75C152D7" w14:textId="273515F7" w:rsidR="00797251" w:rsidRDefault="00797251" w:rsidP="00FB21A4">
      <w:pPr>
        <w:pStyle w:val="BodyText2"/>
        <w:tabs>
          <w:tab w:val="clear" w:pos="720"/>
          <w:tab w:val="clear" w:pos="1080"/>
          <w:tab w:val="clear" w:pos="1440"/>
          <w:tab w:val="clear" w:pos="1800"/>
        </w:tabs>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520F7">
        <w:rPr>
          <w:rFonts w:asciiTheme="majorBidi" w:hAnsiTheme="majorBidi" w:cstheme="majorBidi"/>
          <w:sz w:val="22"/>
          <w:szCs w:val="22"/>
        </w:rPr>
        <w:t xml:space="preserve"> “Vital signs” functionality must be supported that allows </w:t>
      </w:r>
      <w:r w:rsidR="00FB21A4">
        <w:rPr>
          <w:rFonts w:asciiTheme="majorBidi" w:hAnsiTheme="majorBidi" w:cstheme="majorBidi"/>
          <w:sz w:val="22"/>
          <w:szCs w:val="22"/>
        </w:rPr>
        <w:t>the user to register a vital sign/s and add data. The vital signs include the following:</w:t>
      </w:r>
    </w:p>
    <w:p w14:paraId="3A985AFB" w14:textId="7A052F6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Glucose level</w:t>
      </w:r>
    </w:p>
    <w:p w14:paraId="33F987F9" w14:textId="2B3C241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Blood Pressure</w:t>
      </w:r>
    </w:p>
    <w:p w14:paraId="526C775B" w14:textId="0E86241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Cholesterol</w:t>
      </w:r>
    </w:p>
    <w:p w14:paraId="4B243A63" w14:textId="5AE5A95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Weight</w:t>
      </w:r>
    </w:p>
    <w:p w14:paraId="5251A5F6" w14:textId="77777777" w:rsidR="00FB21A4" w:rsidRPr="00E12721" w:rsidRDefault="00FB21A4">
      <w:pPr>
        <w:pStyle w:val="BodyText2"/>
        <w:rPr>
          <w:rFonts w:asciiTheme="majorBidi" w:hAnsiTheme="majorBidi" w:cstheme="majorBidi"/>
          <w:sz w:val="22"/>
          <w:szCs w:val="22"/>
        </w:rPr>
      </w:pPr>
    </w:p>
    <w:p w14:paraId="14940323" w14:textId="75B0D107"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sidR="00FB21A4">
        <w:rPr>
          <w:rFonts w:asciiTheme="majorBidi" w:hAnsiTheme="majorBidi" w:cstheme="majorBidi"/>
          <w:sz w:val="22"/>
          <w:szCs w:val="22"/>
        </w:rPr>
        <w:t xml:space="preserve">: “Medication” functionality must be supported </w:t>
      </w:r>
      <w:r w:rsidR="00B82B40">
        <w:rPr>
          <w:rFonts w:asciiTheme="majorBidi" w:hAnsiTheme="majorBidi" w:cstheme="majorBidi"/>
          <w:sz w:val="22"/>
          <w:szCs w:val="22"/>
        </w:rPr>
        <w:t xml:space="preserve">that contains the medicine list and keeps track of a </w:t>
      </w:r>
      <w:r w:rsidR="00DB4D0A">
        <w:rPr>
          <w:rFonts w:asciiTheme="majorBidi" w:hAnsiTheme="majorBidi" w:cstheme="majorBidi"/>
          <w:sz w:val="22"/>
          <w:szCs w:val="22"/>
        </w:rPr>
        <w:t>user’s</w:t>
      </w:r>
      <w:r w:rsidR="00B82B40">
        <w:rPr>
          <w:rFonts w:asciiTheme="majorBidi" w:hAnsiTheme="majorBidi" w:cstheme="majorBidi"/>
          <w:sz w:val="22"/>
          <w:szCs w:val="22"/>
        </w:rPr>
        <w:t xml:space="preserve"> medication time and the doses. It inclu</w:t>
      </w:r>
      <w:r w:rsidR="004750E8">
        <w:rPr>
          <w:rFonts w:asciiTheme="majorBidi" w:hAnsiTheme="majorBidi" w:cstheme="majorBidi"/>
          <w:sz w:val="22"/>
          <w:szCs w:val="22"/>
        </w:rPr>
        <w:t>des the following data for users:</w:t>
      </w:r>
    </w:p>
    <w:p w14:paraId="07C66E1F" w14:textId="5EFCAC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Note</w:t>
      </w:r>
    </w:p>
    <w:p w14:paraId="1E65B734" w14:textId="39DD56A2"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Prescription with dose, date, and time of the medication</w:t>
      </w:r>
    </w:p>
    <w:p w14:paraId="7B5151F3" w14:textId="4EC673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Alarm</w:t>
      </w:r>
    </w:p>
    <w:p w14:paraId="2E3CE953" w14:textId="77777777" w:rsidR="004750E8" w:rsidRDefault="004750E8" w:rsidP="004750E8">
      <w:pPr>
        <w:pStyle w:val="BodyText2"/>
        <w:ind w:left="1440"/>
        <w:rPr>
          <w:rFonts w:asciiTheme="majorBidi" w:hAnsiTheme="majorBidi" w:cstheme="majorBidi"/>
          <w:sz w:val="22"/>
          <w:szCs w:val="22"/>
        </w:rPr>
      </w:pPr>
    </w:p>
    <w:p w14:paraId="4FB582DF" w14:textId="2EF67BCA"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sidR="004750E8">
        <w:rPr>
          <w:rFonts w:asciiTheme="majorBidi" w:hAnsiTheme="majorBidi" w:cstheme="majorBidi"/>
          <w:sz w:val="22"/>
          <w:szCs w:val="22"/>
        </w:rPr>
        <w:t xml:space="preserve"> “Diet” functionality must be supported that allows a user to select a health issue and diet which helps the user to keep track of their food intake. It includes the following customer data:</w:t>
      </w:r>
    </w:p>
    <w:p w14:paraId="40F7D198" w14:textId="48AB3257"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Health issue</w:t>
      </w:r>
    </w:p>
    <w:p w14:paraId="6AB70DAB" w14:textId="0787446A"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Diet</w:t>
      </w:r>
    </w:p>
    <w:p w14:paraId="6B5844E3" w14:textId="77777777" w:rsidR="004750E8" w:rsidRDefault="004750E8" w:rsidP="004750E8">
      <w:pPr>
        <w:pStyle w:val="BodyText2"/>
        <w:ind w:left="1080"/>
        <w:rPr>
          <w:rFonts w:asciiTheme="majorBidi" w:hAnsiTheme="majorBidi" w:cstheme="majorBidi"/>
          <w:sz w:val="22"/>
          <w:szCs w:val="22"/>
        </w:rPr>
      </w:pPr>
    </w:p>
    <w:p w14:paraId="6E323B9F" w14:textId="59AFCA9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sidR="004750E8">
        <w:rPr>
          <w:rFonts w:asciiTheme="majorBidi" w:hAnsiTheme="majorBidi" w:cstheme="majorBidi"/>
          <w:sz w:val="22"/>
          <w:szCs w:val="22"/>
        </w:rPr>
        <w:t>: “Notes” functionality must be supported that allows the user to create a new note or update an existing note which may contain the information that the user wants to save.</w:t>
      </w:r>
    </w:p>
    <w:p w14:paraId="47FC917F" w14:textId="77777777" w:rsidR="004750E8" w:rsidRDefault="004750E8">
      <w:pPr>
        <w:pStyle w:val="BodyText2"/>
        <w:rPr>
          <w:rFonts w:asciiTheme="majorBidi" w:hAnsiTheme="majorBidi" w:cstheme="majorBidi"/>
          <w:sz w:val="22"/>
          <w:szCs w:val="22"/>
        </w:rPr>
      </w:pP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3485D76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lastRenderedPageBreak/>
        <w:t>Objective 7</w:t>
      </w:r>
      <w:r w:rsidR="00D503F4">
        <w:rPr>
          <w:rFonts w:asciiTheme="majorBidi" w:hAnsiTheme="majorBidi" w:cstheme="majorBidi"/>
          <w:sz w:val="22"/>
          <w:szCs w:val="22"/>
        </w:rPr>
        <w:t>: “Search” functionality must be supported that allows the user to find stored or general data in the system. The user may enter the following:</w:t>
      </w:r>
    </w:p>
    <w:p w14:paraId="0DA45C83" w14:textId="1BD0E030"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Vital signs</w:t>
      </w:r>
    </w:p>
    <w:p w14:paraId="373560DD" w14:textId="70712AC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Medication</w:t>
      </w:r>
    </w:p>
    <w:p w14:paraId="4083D30A" w14:textId="5C5CC48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Health issues</w:t>
      </w:r>
    </w:p>
    <w:p w14:paraId="6DED05C6" w14:textId="77777777" w:rsidR="00D503F4" w:rsidRDefault="00D503F4" w:rsidP="00D503F4">
      <w:pPr>
        <w:pStyle w:val="BodyText2"/>
        <w:ind w:left="1080"/>
        <w:rPr>
          <w:rFonts w:asciiTheme="majorBidi" w:hAnsiTheme="majorBidi" w:cstheme="majorBidi"/>
          <w:sz w:val="22"/>
          <w:szCs w:val="22"/>
        </w:rPr>
      </w:pPr>
    </w:p>
    <w:p w14:paraId="606550E4" w14:textId="0C440D13"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sidR="00D503F4">
        <w:rPr>
          <w:rFonts w:asciiTheme="majorBidi" w:hAnsiTheme="majorBidi" w:cstheme="majorBidi"/>
          <w:sz w:val="22"/>
          <w:szCs w:val="22"/>
        </w:rPr>
        <w:t xml:space="preserve">: “Monitoring system” functionality checks if the user is taking the medication on time and also checks the normality of the vital signs. </w:t>
      </w:r>
    </w:p>
    <w:p w14:paraId="15D06141" w14:textId="02A56801"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sidR="006520CF">
        <w:rPr>
          <w:rFonts w:asciiTheme="majorBidi" w:hAnsiTheme="majorBidi" w:cstheme="majorBidi"/>
          <w:sz w:val="22"/>
          <w:szCs w:val="22"/>
        </w:rPr>
        <w:t>: “Communication” functionality must be supported for the system to deliver notifications with the relevant information. It includes the following customer data:</w:t>
      </w:r>
    </w:p>
    <w:p w14:paraId="1E93AA88" w14:textId="2A449411"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Phone number</w:t>
      </w:r>
    </w:p>
    <w:p w14:paraId="23F1188F" w14:textId="241953E0"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Email address</w:t>
      </w:r>
    </w:p>
    <w:p w14:paraId="7AB37C68" w14:textId="77777777" w:rsidR="006520CF" w:rsidRDefault="006520CF" w:rsidP="006520CF">
      <w:pPr>
        <w:pStyle w:val="BodyText2"/>
        <w:ind w:left="1080"/>
        <w:rPr>
          <w:rFonts w:asciiTheme="majorBidi" w:hAnsiTheme="majorBidi" w:cstheme="majorBidi"/>
          <w:sz w:val="22"/>
          <w:szCs w:val="22"/>
        </w:rPr>
      </w:pPr>
    </w:p>
    <w:p w14:paraId="1F810B28" w14:textId="11345217"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sidR="006520CF">
        <w:rPr>
          <w:rFonts w:asciiTheme="majorBidi" w:hAnsiTheme="majorBidi" w:cstheme="majorBidi"/>
          <w:sz w:val="22"/>
          <w:szCs w:val="22"/>
        </w:rPr>
        <w:t>: “Data Maintenance” should allow the user to edit and update their account settings such that the user should be able to edit medication list, emergency contact list, personal information, doctor’s information, etc.</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71E33978" w14:textId="6A349C16" w:rsidR="00797251" w:rsidRDefault="00797251">
      <w:pPr>
        <w:pStyle w:val="Heading2"/>
      </w:pPr>
      <w:bookmarkStart w:id="9" w:name="_Toc477963086"/>
      <w:r>
        <w:t>2.2 SYSTEM Objectives</w:t>
      </w:r>
      <w:bookmarkEnd w:id="9"/>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0A6C64CD" w14:textId="77777777" w:rsidR="006520CF"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ab/>
      </w:r>
    </w:p>
    <w:p w14:paraId="4295D1F2" w14:textId="23C196FD" w:rsidR="00797251" w:rsidRPr="00E12721"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 xml:space="preserve">      </w:t>
      </w:r>
      <w:r w:rsidR="00797251" w:rsidRPr="00E12721">
        <w:rPr>
          <w:rFonts w:asciiTheme="majorBidi" w:hAnsiTheme="majorBidi" w:cstheme="majorBidi"/>
          <w:b/>
          <w:bCs/>
          <w:sz w:val="22"/>
          <w:szCs w:val="22"/>
        </w:rPr>
        <w:t>Objective 1</w:t>
      </w:r>
      <w:r w:rsidR="00797251"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190C567A" w14:textId="6F9682F7" w:rsidR="00797251" w:rsidRDefault="008146CF" w:rsidP="008146CF">
      <w:pPr>
        <w:pStyle w:val="BodyText2"/>
        <w:ind w:left="0"/>
        <w:rPr>
          <w:rFonts w:asciiTheme="majorBidi" w:hAnsiTheme="majorBidi" w:cstheme="majorBidi"/>
          <w:sz w:val="22"/>
          <w:szCs w:val="22"/>
        </w:rPr>
      </w:pPr>
      <w:r>
        <w:rPr>
          <w:rFonts w:asciiTheme="majorBidi" w:hAnsiTheme="majorBidi" w:cstheme="majorBidi"/>
          <w:b/>
          <w:bCs/>
          <w:sz w:val="22"/>
          <w:szCs w:val="22"/>
        </w:rPr>
        <w:t xml:space="preserve">      </w:t>
      </w:r>
      <w:r w:rsidR="00797251" w:rsidRPr="00E12721">
        <w:rPr>
          <w:rFonts w:asciiTheme="majorBidi" w:hAnsiTheme="majorBidi" w:cstheme="majorBidi"/>
          <w:b/>
          <w:bCs/>
          <w:sz w:val="22"/>
          <w:szCs w:val="22"/>
        </w:rPr>
        <w:t>Objective 2</w:t>
      </w:r>
      <w:r w:rsidR="00797251"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647B114C"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0538A5E" w14:textId="31353642" w:rsidR="00D503F4" w:rsidRDefault="00D503F4">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D503F4">
        <w:rPr>
          <w:rFonts w:asciiTheme="majorBidi" w:hAnsiTheme="majorBidi" w:cstheme="majorBidi"/>
          <w:sz w:val="22"/>
          <w:szCs w:val="22"/>
        </w:rPr>
        <w:t>:</w:t>
      </w:r>
      <w:r>
        <w:rPr>
          <w:rFonts w:asciiTheme="majorBidi" w:hAnsiTheme="majorBidi" w:cstheme="majorBidi"/>
          <w:sz w:val="22"/>
          <w:szCs w:val="22"/>
        </w:rPr>
        <w:t xml:space="preserve"> Search functionality will use Google’s search</w:t>
      </w:r>
    </w:p>
    <w:p w14:paraId="6E12428F" w14:textId="3991785D"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 xml:space="preserve">Objective </w:t>
      </w:r>
      <w:r w:rsidR="006520CF">
        <w:rPr>
          <w:rFonts w:asciiTheme="majorBidi" w:hAnsiTheme="majorBidi" w:cstheme="majorBidi"/>
          <w:b/>
          <w:bCs/>
          <w:sz w:val="22"/>
          <w:szCs w:val="22"/>
        </w:rPr>
        <w:t>5</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5C714FD5" w14:textId="0DD6CA06" w:rsidR="00797251" w:rsidRPr="00E12721" w:rsidRDefault="00797251" w:rsidP="008146CF">
      <w:pPr>
        <w:pStyle w:val="BodyText2"/>
        <w:rPr>
          <w:rFonts w:asciiTheme="majorBidi" w:hAnsiTheme="majorBidi" w:cstheme="majorBidi"/>
          <w:sz w:val="22"/>
          <w:szCs w:val="22"/>
        </w:rPr>
      </w:pP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10" w:name="_Toc477963087"/>
      <w:r>
        <w:lastRenderedPageBreak/>
        <w:t xml:space="preserve">3. Project </w:t>
      </w:r>
      <w:r w:rsidR="00EA279C">
        <w:t>Context Diagram</w:t>
      </w:r>
      <w:bookmarkEnd w:id="10"/>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7C7DA4" w:rsidRPr="0092789F" w:rsidRDefault="007C7DA4">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l,21600r21600,l216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" filled="f" stroked="f">
                <v:textbox>
                  <w:txbxContent>
                    <w:p w14:paraId="0DBDB1B2" w14:textId="57BDFEF1" w:rsidR="007C7DA4" w:rsidRPr="0092789F" w:rsidRDefault="007C7DA4">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7C7DA4" w:rsidRDefault="007C7DA4"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" fillcolor="#4f81bd [3204]" strokecolor="#243f60 [1604]" strokeweight="2pt">
                <v:textbox>
                  <w:txbxContent>
                    <w:p w14:paraId="54E78BFF" w14:textId="60299BFE" w:rsidR="007C7DA4" w:rsidRDefault="007C7DA4"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7C7DA4" w:rsidRDefault="007C7DA4"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V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" fillcolor="#4f81bd [3204]" strokecolor="#243f60 [1604]" strokeweight="2pt">
                <v:textbox>
                  <w:txbxContent>
                    <w:p w14:paraId="58BCDF5E" w14:textId="0183BB94" w:rsidR="007C7DA4" w:rsidRDefault="007C7DA4"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7C7DA4" w:rsidRDefault="007C7DA4"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" fillcolor="#4f81bd [3204]" strokecolor="#243f60 [1604]" strokeweight="2pt">
                <v:textbox>
                  <w:txbxContent>
                    <w:p w14:paraId="4102A2CF" w14:textId="570B8E95" w:rsidR="007C7DA4" w:rsidRDefault="007C7DA4"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7C7DA4" w:rsidRDefault="007C7DA4"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" fillcolor="#4f81bd [3204]" strokecolor="#243f60 [1604]" strokeweight="2pt">
                <v:textbox>
                  <w:txbxContent>
                    <w:p w14:paraId="41441FCE" w14:textId="22E2E012" w:rsidR="007C7DA4" w:rsidRDefault="007C7DA4"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7C7DA4" w:rsidRDefault="007C7DA4"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7q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" fillcolor="#4f81bd [3204]" strokecolor="#243f60 [1604]" strokeweight="2pt">
                <v:textbox>
                  <w:txbxContent>
                    <w:p w14:paraId="657B1409" w14:textId="0500DE84" w:rsidR="007C7DA4" w:rsidRDefault="007C7DA4"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7C7DA4" w:rsidRDefault="007C7DA4"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" fillcolor="#4f81bd [3204]" strokecolor="#243f60 [1604]" strokeweight="2pt">
                <v:textbox>
                  <w:txbxContent>
                    <w:p w14:paraId="7C83C1D6" w14:textId="3134209D" w:rsidR="007C7DA4" w:rsidRDefault="007C7DA4"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7C7DA4" w:rsidRDefault="007C7DA4"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" fillcolor="#4f81bd [3204]" strokecolor="#243f60 [1604]" strokeweight="2pt">
                <v:textbox>
                  <w:txbxContent>
                    <w:p w14:paraId="7D0C06E9" w14:textId="21750B7A" w:rsidR="007C7DA4" w:rsidRDefault="007C7DA4"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7C7DA4" w:rsidRDefault="007C7DA4"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7pewIAAEs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" fillcolor="#4f81bd [3204]" strokecolor="#243f60 [1604]" strokeweight="2pt">
                <v:textbox>
                  <w:txbxContent>
                    <w:p w14:paraId="3A73F07F" w14:textId="3E13F91D" w:rsidR="007C7DA4" w:rsidRDefault="007C7DA4"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7C7DA4" w:rsidRDefault="007C7DA4"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9+eg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" fillcolor="#4f81bd [3204]" strokecolor="#243f60 [1604]" strokeweight="2pt">
                <v:textbox>
                  <w:txbxContent>
                    <w:p w14:paraId="68820282" w14:textId="4DF642F0" w:rsidR="007C7DA4" w:rsidRDefault="007C7DA4"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7C7DA4" w:rsidRDefault="007C7DA4"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" fillcolor="#4f81bd [3204]" strokecolor="#243f60 [1604]" strokeweight="2pt">
                <v:textbox>
                  <w:txbxContent>
                    <w:p w14:paraId="00C69BD3" w14:textId="6CE1E140" w:rsidR="007C7DA4" w:rsidRDefault="007C7DA4" w:rsidP="00CF3570">
                      <w:pPr>
                        <w:jc w:val="center"/>
                      </w:pPr>
                      <w:r>
                        <w:t>Diet</w:t>
                      </w:r>
                    </w:p>
                  </w:txbxContent>
                </v:textbox>
                <w10:wrap type="through"/>
              </v:rect>
            </w:pict>
          </mc:Fallback>
        </mc:AlternateContent>
      </w:r>
    </w:p>
    <w:p w14:paraId="488C33C7" w14:textId="77777777" w:rsidR="00797251" w:rsidRDefault="00797251">
      <w:pPr>
        <w:pStyle w:val="Heading1"/>
      </w:pPr>
      <w:bookmarkStart w:id="11" w:name="_Toc477963088"/>
      <w:r>
        <w:lastRenderedPageBreak/>
        <w:t>4.  Systems Requirements</w:t>
      </w:r>
      <w:bookmarkEnd w:id="11"/>
    </w:p>
    <w:p w14:paraId="45AB402B" w14:textId="77777777" w:rsidR="00797251" w:rsidRDefault="00797251">
      <w:pPr>
        <w:pStyle w:val="heading1underline"/>
      </w:pPr>
    </w:p>
    <w:p w14:paraId="603AD781" w14:textId="77777777" w:rsidR="00027EAE" w:rsidRDefault="00027EAE" w:rsidP="006221D9">
      <w:pPr>
        <w:pStyle w:val="BodyText2"/>
        <w:ind w:left="0"/>
        <w:rPr>
          <w:sz w:val="22"/>
          <w:szCs w:val="22"/>
        </w:rPr>
      </w:pPr>
    </w:p>
    <w:p w14:paraId="6D5C4E8B" w14:textId="1C5F154C" w:rsidR="00797251" w:rsidRDefault="00EB4534" w:rsidP="003A240E">
      <w:pPr>
        <w:pStyle w:val="Heading2"/>
      </w:pPr>
      <w:bookmarkStart w:id="12" w:name="_Toc477963089"/>
      <w:r>
        <w:t>4.1 “Reg</w:t>
      </w:r>
      <w:r w:rsidR="005D0065">
        <w:t>istration</w:t>
      </w:r>
      <w:r>
        <w:t>” Requirements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12399A43" w:rsidR="006D7F29" w:rsidRDefault="000129A1" w:rsidP="006D7F29">
            <w:r>
              <w:t>00</w:t>
            </w:r>
            <w:r w:rsidR="003A240E">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067160">
            <w:r w:rsidRPr="001D0ABF">
              <w:rPr>
                <w:b/>
              </w:rPr>
              <w:t>Requirement Title:</w:t>
            </w:r>
          </w:p>
          <w:p w14:paraId="75A199F7" w14:textId="77777777" w:rsidR="00FE01E4" w:rsidRPr="001D0ABF" w:rsidRDefault="00FE01E4" w:rsidP="00067160">
            <w:pPr>
              <w:ind w:firstLine="720"/>
            </w:pPr>
          </w:p>
        </w:tc>
        <w:tc>
          <w:tcPr>
            <w:tcW w:w="6381" w:type="dxa"/>
          </w:tcPr>
          <w:p w14:paraId="539C9CAE" w14:textId="3935A0F9" w:rsidR="00FE01E4" w:rsidRDefault="00FE01E4" w:rsidP="00067160">
            <w:r>
              <w:t>Registration</w:t>
            </w:r>
          </w:p>
        </w:tc>
      </w:tr>
      <w:tr w:rsidR="00FE01E4" w14:paraId="0E7285C9" w14:textId="77777777" w:rsidTr="007A3841">
        <w:trPr>
          <w:trHeight w:val="593"/>
        </w:trPr>
        <w:tc>
          <w:tcPr>
            <w:tcW w:w="2249" w:type="dxa"/>
          </w:tcPr>
          <w:p w14:paraId="69804E03" w14:textId="77777777" w:rsidR="00FE01E4" w:rsidRPr="001D0ABF" w:rsidRDefault="00FE01E4" w:rsidP="00067160">
            <w:r w:rsidRPr="001D0ABF">
              <w:rPr>
                <w:b/>
              </w:rPr>
              <w:t>Sequence No:</w:t>
            </w:r>
          </w:p>
        </w:tc>
        <w:tc>
          <w:tcPr>
            <w:tcW w:w="6381" w:type="dxa"/>
          </w:tcPr>
          <w:p w14:paraId="7A3DB775" w14:textId="2C26FA4C" w:rsidR="00FE01E4" w:rsidRDefault="000129A1" w:rsidP="00067160">
            <w:r>
              <w:t>00</w:t>
            </w:r>
            <w:r w:rsidR="00827B0D">
              <w:t>2</w:t>
            </w:r>
          </w:p>
          <w:p w14:paraId="2CB3F2B3" w14:textId="77777777" w:rsidR="00FE01E4" w:rsidRDefault="00FE01E4" w:rsidP="00067160"/>
        </w:tc>
      </w:tr>
      <w:tr w:rsidR="00FE01E4" w14:paraId="3A14FBCF" w14:textId="77777777" w:rsidTr="007A3841">
        <w:trPr>
          <w:trHeight w:val="665"/>
        </w:trPr>
        <w:tc>
          <w:tcPr>
            <w:tcW w:w="2249" w:type="dxa"/>
          </w:tcPr>
          <w:p w14:paraId="5A8331CE" w14:textId="77777777" w:rsidR="00FE01E4" w:rsidRPr="001D0ABF" w:rsidRDefault="00FE01E4" w:rsidP="00067160">
            <w:r w:rsidRPr="001D0ABF">
              <w:rPr>
                <w:b/>
              </w:rPr>
              <w:t>Short description:</w:t>
            </w:r>
          </w:p>
        </w:tc>
        <w:tc>
          <w:tcPr>
            <w:tcW w:w="6381" w:type="dxa"/>
          </w:tcPr>
          <w:p w14:paraId="761A981B" w14:textId="7EAEA964" w:rsidR="00FE01E4" w:rsidRDefault="00827B0D" w:rsidP="00067160">
            <w:r>
              <w:t>Process of creating a new user account.</w:t>
            </w:r>
          </w:p>
          <w:p w14:paraId="754A2FB4" w14:textId="77777777" w:rsidR="00FE01E4" w:rsidRDefault="00FE01E4" w:rsidP="00067160"/>
        </w:tc>
      </w:tr>
      <w:tr w:rsidR="00FE01E4" w14:paraId="1D63A6F8" w14:textId="77777777" w:rsidTr="007A3841">
        <w:tc>
          <w:tcPr>
            <w:tcW w:w="2249" w:type="dxa"/>
          </w:tcPr>
          <w:p w14:paraId="520D11EF" w14:textId="77777777" w:rsidR="00FE01E4" w:rsidRPr="001D0ABF" w:rsidRDefault="00FE01E4" w:rsidP="00067160">
            <w:r w:rsidRPr="001D0ABF">
              <w:rPr>
                <w:b/>
              </w:rPr>
              <w:t>Description:</w:t>
            </w:r>
          </w:p>
        </w:tc>
        <w:tc>
          <w:tcPr>
            <w:tcW w:w="6381" w:type="dxa"/>
          </w:tcPr>
          <w:p w14:paraId="5A75E094" w14:textId="7AA50746" w:rsidR="00FE01E4" w:rsidRDefault="00827B0D" w:rsidP="00067160">
            <w:r>
              <w:t xml:space="preserve">The system will ask for a valid email address and password to set up a new account for the perspective user. </w:t>
            </w:r>
          </w:p>
          <w:p w14:paraId="2AF89472" w14:textId="77777777" w:rsidR="00FE01E4" w:rsidRDefault="00FE01E4" w:rsidP="00067160"/>
        </w:tc>
      </w:tr>
      <w:tr w:rsidR="00FE01E4" w14:paraId="65984CD0" w14:textId="77777777" w:rsidTr="007A3841">
        <w:tc>
          <w:tcPr>
            <w:tcW w:w="2249" w:type="dxa"/>
          </w:tcPr>
          <w:p w14:paraId="13092B7F" w14:textId="77777777" w:rsidR="00FE01E4" w:rsidRPr="001D0ABF" w:rsidRDefault="00FE01E4" w:rsidP="00067160">
            <w:r w:rsidRPr="001D0ABF">
              <w:rPr>
                <w:b/>
              </w:rPr>
              <w:t>Pre-Conditions</w:t>
            </w:r>
            <w:r w:rsidRPr="001D0ABF">
              <w:t>:</w:t>
            </w:r>
          </w:p>
        </w:tc>
        <w:tc>
          <w:tcPr>
            <w:tcW w:w="6381" w:type="dxa"/>
          </w:tcPr>
          <w:p w14:paraId="61D671D7" w14:textId="70CEE76B" w:rsidR="00FE01E4" w:rsidRDefault="00827B0D" w:rsidP="00067160">
            <w:r>
              <w:t>User must have a valid email address.</w:t>
            </w:r>
          </w:p>
          <w:p w14:paraId="215F71AA" w14:textId="77777777" w:rsidR="00FE01E4" w:rsidRDefault="00FE01E4" w:rsidP="00067160"/>
        </w:tc>
      </w:tr>
      <w:tr w:rsidR="00FE01E4" w14:paraId="60C4A205" w14:textId="77777777" w:rsidTr="007A3841">
        <w:tc>
          <w:tcPr>
            <w:tcW w:w="2249" w:type="dxa"/>
          </w:tcPr>
          <w:p w14:paraId="1EC7C166" w14:textId="77777777" w:rsidR="00FE01E4" w:rsidRPr="001D0ABF" w:rsidRDefault="00FE01E4" w:rsidP="00067160">
            <w:r w:rsidRPr="001D0ABF">
              <w:rPr>
                <w:b/>
              </w:rPr>
              <w:t>Post Conditions:</w:t>
            </w:r>
          </w:p>
        </w:tc>
        <w:tc>
          <w:tcPr>
            <w:tcW w:w="6381" w:type="dxa"/>
          </w:tcPr>
          <w:p w14:paraId="44107620" w14:textId="46907DC5" w:rsidR="00FE01E4" w:rsidRDefault="00827B0D" w:rsidP="00067160">
            <w:r>
              <w:t>User will be registered with an account.</w:t>
            </w:r>
          </w:p>
          <w:p w14:paraId="1A94FD43" w14:textId="6DF0A5AB" w:rsidR="00827B0D" w:rsidRDefault="00827B0D" w:rsidP="00067160"/>
        </w:tc>
      </w:tr>
      <w:tr w:rsidR="00FE01E4" w14:paraId="3BEEAD15" w14:textId="77777777" w:rsidTr="007A3841">
        <w:tc>
          <w:tcPr>
            <w:tcW w:w="2249" w:type="dxa"/>
          </w:tcPr>
          <w:p w14:paraId="728879DF" w14:textId="77777777" w:rsidR="00FE01E4" w:rsidRPr="001D0ABF" w:rsidRDefault="00FE01E4" w:rsidP="00067160">
            <w:r w:rsidRPr="001D0ABF">
              <w:rPr>
                <w:b/>
              </w:rPr>
              <w:t>Other attributes:</w:t>
            </w:r>
          </w:p>
        </w:tc>
        <w:tc>
          <w:tcPr>
            <w:tcW w:w="6381" w:type="dxa"/>
          </w:tcPr>
          <w:p w14:paraId="58988180" w14:textId="77777777" w:rsidR="00827B0D" w:rsidRDefault="00827B0D" w:rsidP="00067160">
            <w:r>
              <w:t>N/A</w:t>
            </w:r>
          </w:p>
          <w:p w14:paraId="210E480C" w14:textId="15B19471" w:rsidR="00027EAE" w:rsidRDefault="00027EAE" w:rsidP="00067160"/>
        </w:tc>
      </w:tr>
    </w:tbl>
    <w:p w14:paraId="318BF65A" w14:textId="1E1C4A02" w:rsidR="00827B0D" w:rsidRDefault="00827B0D" w:rsidP="00827B0D"/>
    <w:p w14:paraId="3E4FEB1F" w14:textId="73069A09" w:rsidR="00027EAE" w:rsidRDefault="00027EAE" w:rsidP="00827B0D"/>
    <w:p w14:paraId="70955FF1" w14:textId="77777777" w:rsidR="00546B7D" w:rsidRDefault="00546B7D" w:rsidP="00827B0D"/>
    <w:p w14:paraId="5F5042C7" w14:textId="77777777" w:rsidR="00027EAE" w:rsidRDefault="00027EAE"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027EAE" w14:paraId="600DB496" w14:textId="77777777" w:rsidTr="00B520F7">
        <w:tc>
          <w:tcPr>
            <w:tcW w:w="2249" w:type="dxa"/>
          </w:tcPr>
          <w:p w14:paraId="62002C78" w14:textId="77777777" w:rsidR="00027EAE" w:rsidRPr="001D0ABF" w:rsidRDefault="00027EAE" w:rsidP="00B520F7">
            <w:r w:rsidRPr="001D0ABF">
              <w:rPr>
                <w:b/>
              </w:rPr>
              <w:lastRenderedPageBreak/>
              <w:t>Requirement Title:</w:t>
            </w:r>
          </w:p>
          <w:p w14:paraId="3BB6EDD5" w14:textId="77777777" w:rsidR="00027EAE" w:rsidRPr="001D0ABF" w:rsidRDefault="00027EAE" w:rsidP="00B520F7">
            <w:pPr>
              <w:ind w:firstLine="720"/>
            </w:pPr>
          </w:p>
        </w:tc>
        <w:tc>
          <w:tcPr>
            <w:tcW w:w="6381" w:type="dxa"/>
          </w:tcPr>
          <w:p w14:paraId="73CECFFB" w14:textId="77777777" w:rsidR="00027EAE" w:rsidRDefault="00027EAE" w:rsidP="00B520F7">
            <w:r>
              <w:t>Registration</w:t>
            </w:r>
          </w:p>
        </w:tc>
      </w:tr>
      <w:tr w:rsidR="00027EAE" w14:paraId="053B26A1" w14:textId="77777777" w:rsidTr="00B520F7">
        <w:trPr>
          <w:trHeight w:val="593"/>
        </w:trPr>
        <w:tc>
          <w:tcPr>
            <w:tcW w:w="2249" w:type="dxa"/>
          </w:tcPr>
          <w:p w14:paraId="08D5C79F" w14:textId="77777777" w:rsidR="00027EAE" w:rsidRPr="001D0ABF" w:rsidRDefault="00027EAE" w:rsidP="00B520F7">
            <w:r w:rsidRPr="001D0ABF">
              <w:rPr>
                <w:b/>
              </w:rPr>
              <w:t>Sequence No:</w:t>
            </w:r>
          </w:p>
        </w:tc>
        <w:tc>
          <w:tcPr>
            <w:tcW w:w="6381" w:type="dxa"/>
          </w:tcPr>
          <w:p w14:paraId="0C57CC2C" w14:textId="77777777" w:rsidR="00027EAE" w:rsidRDefault="00027EAE" w:rsidP="00B520F7">
            <w:r>
              <w:t>003</w:t>
            </w:r>
          </w:p>
          <w:p w14:paraId="1F406A4F" w14:textId="77777777" w:rsidR="00027EAE" w:rsidRDefault="00027EAE" w:rsidP="00B520F7"/>
        </w:tc>
      </w:tr>
      <w:tr w:rsidR="00027EAE" w14:paraId="4329380E" w14:textId="77777777" w:rsidTr="00B520F7">
        <w:trPr>
          <w:trHeight w:val="665"/>
        </w:trPr>
        <w:tc>
          <w:tcPr>
            <w:tcW w:w="2249" w:type="dxa"/>
          </w:tcPr>
          <w:p w14:paraId="49459E5E" w14:textId="77777777" w:rsidR="00027EAE" w:rsidRPr="001D0ABF" w:rsidRDefault="00027EAE" w:rsidP="00B520F7">
            <w:r w:rsidRPr="001D0ABF">
              <w:rPr>
                <w:b/>
              </w:rPr>
              <w:t>Short description:</w:t>
            </w:r>
          </w:p>
        </w:tc>
        <w:tc>
          <w:tcPr>
            <w:tcW w:w="6381" w:type="dxa"/>
          </w:tcPr>
          <w:p w14:paraId="0ED9589D" w14:textId="77777777" w:rsidR="00027EAE" w:rsidRDefault="00027EAE" w:rsidP="00B520F7">
            <w:r>
              <w:t>Personal information required for the user profile.</w:t>
            </w:r>
          </w:p>
        </w:tc>
      </w:tr>
      <w:tr w:rsidR="00027EAE" w14:paraId="7B1B2D05" w14:textId="77777777" w:rsidTr="00B520F7">
        <w:tc>
          <w:tcPr>
            <w:tcW w:w="2249" w:type="dxa"/>
          </w:tcPr>
          <w:p w14:paraId="1F5853B2" w14:textId="77777777" w:rsidR="00027EAE" w:rsidRPr="001D0ABF" w:rsidRDefault="00027EAE" w:rsidP="00B520F7">
            <w:r w:rsidRPr="001D0ABF">
              <w:rPr>
                <w:b/>
              </w:rPr>
              <w:t>Description:</w:t>
            </w:r>
          </w:p>
        </w:tc>
        <w:tc>
          <w:tcPr>
            <w:tcW w:w="6381" w:type="dxa"/>
          </w:tcPr>
          <w:p w14:paraId="1A8F88A4" w14:textId="77777777" w:rsidR="00027EAE" w:rsidRDefault="00027EAE" w:rsidP="00B520F7">
            <w:r>
              <w:t>The system will require the following personal information.</w:t>
            </w:r>
          </w:p>
          <w:p w14:paraId="0F79BF2B" w14:textId="77777777" w:rsidR="00027EAE" w:rsidRDefault="00027EAE" w:rsidP="00B520F7"/>
          <w:p w14:paraId="4CA781F4" w14:textId="77777777" w:rsidR="00027EAE" w:rsidRDefault="00027EAE" w:rsidP="00B520F7">
            <w:pPr>
              <w:pStyle w:val="ListParagraph"/>
              <w:numPr>
                <w:ilvl w:val="0"/>
                <w:numId w:val="21"/>
              </w:numPr>
            </w:pPr>
            <w:r>
              <w:t>First and last name</w:t>
            </w:r>
          </w:p>
          <w:p w14:paraId="5131435C" w14:textId="77777777" w:rsidR="00027EAE" w:rsidRDefault="00027EAE" w:rsidP="00B520F7">
            <w:pPr>
              <w:pStyle w:val="ListParagraph"/>
              <w:numPr>
                <w:ilvl w:val="0"/>
                <w:numId w:val="21"/>
              </w:numPr>
            </w:pPr>
            <w:r>
              <w:t>Gender</w:t>
            </w:r>
          </w:p>
          <w:p w14:paraId="69F1F277" w14:textId="77777777" w:rsidR="00027EAE" w:rsidRDefault="00027EAE" w:rsidP="00B520F7">
            <w:pPr>
              <w:pStyle w:val="ListParagraph"/>
              <w:numPr>
                <w:ilvl w:val="0"/>
                <w:numId w:val="21"/>
              </w:numPr>
            </w:pPr>
            <w:r>
              <w:t>Age</w:t>
            </w:r>
          </w:p>
          <w:p w14:paraId="01EFBB77" w14:textId="77777777" w:rsidR="00027EAE" w:rsidRDefault="00027EAE" w:rsidP="00B520F7">
            <w:pPr>
              <w:pStyle w:val="ListParagraph"/>
              <w:numPr>
                <w:ilvl w:val="0"/>
                <w:numId w:val="21"/>
              </w:numPr>
            </w:pPr>
            <w:r>
              <w:t>Weight</w:t>
            </w:r>
          </w:p>
          <w:p w14:paraId="64F77DD9" w14:textId="77777777" w:rsidR="00027EAE" w:rsidRDefault="00027EAE" w:rsidP="00B520F7">
            <w:pPr>
              <w:pStyle w:val="ListParagraph"/>
              <w:numPr>
                <w:ilvl w:val="0"/>
                <w:numId w:val="21"/>
              </w:numPr>
            </w:pPr>
            <w:r>
              <w:t>Height</w:t>
            </w:r>
          </w:p>
          <w:p w14:paraId="05A3E1D4" w14:textId="77777777" w:rsidR="00027EAE" w:rsidRDefault="00027EAE" w:rsidP="00B520F7"/>
        </w:tc>
      </w:tr>
      <w:tr w:rsidR="00027EAE" w14:paraId="541805C2" w14:textId="77777777" w:rsidTr="00B520F7">
        <w:tc>
          <w:tcPr>
            <w:tcW w:w="2249" w:type="dxa"/>
          </w:tcPr>
          <w:p w14:paraId="5C9B230F" w14:textId="77777777" w:rsidR="00027EAE" w:rsidRPr="001D0ABF" w:rsidRDefault="00027EAE" w:rsidP="00B520F7">
            <w:r w:rsidRPr="001D0ABF">
              <w:rPr>
                <w:b/>
              </w:rPr>
              <w:t>Pre-Conditions</w:t>
            </w:r>
            <w:r w:rsidRPr="001D0ABF">
              <w:t>:</w:t>
            </w:r>
          </w:p>
        </w:tc>
        <w:tc>
          <w:tcPr>
            <w:tcW w:w="6381" w:type="dxa"/>
          </w:tcPr>
          <w:p w14:paraId="469CD53C" w14:textId="77777777" w:rsidR="00027EAE" w:rsidRDefault="00027EAE" w:rsidP="00B520F7">
            <w:r>
              <w:t>N/A</w:t>
            </w:r>
          </w:p>
          <w:p w14:paraId="09AD3006" w14:textId="77777777" w:rsidR="00027EAE" w:rsidRDefault="00027EAE" w:rsidP="00B520F7"/>
        </w:tc>
      </w:tr>
      <w:tr w:rsidR="00027EAE" w14:paraId="642B09AA" w14:textId="77777777" w:rsidTr="00B520F7">
        <w:tc>
          <w:tcPr>
            <w:tcW w:w="2249" w:type="dxa"/>
          </w:tcPr>
          <w:p w14:paraId="38A1CA6E" w14:textId="77777777" w:rsidR="00027EAE" w:rsidRPr="001D0ABF" w:rsidRDefault="00027EAE" w:rsidP="00B520F7">
            <w:r w:rsidRPr="001D0ABF">
              <w:rPr>
                <w:b/>
              </w:rPr>
              <w:t>Post Conditions:</w:t>
            </w:r>
          </w:p>
        </w:tc>
        <w:tc>
          <w:tcPr>
            <w:tcW w:w="6381" w:type="dxa"/>
          </w:tcPr>
          <w:p w14:paraId="31DFA777" w14:textId="77777777" w:rsidR="00027EAE" w:rsidRDefault="00027EAE" w:rsidP="00B520F7">
            <w:r>
              <w:t xml:space="preserve">User profile with personal information is created. </w:t>
            </w:r>
          </w:p>
          <w:p w14:paraId="6C286156" w14:textId="77777777" w:rsidR="00027EAE" w:rsidRDefault="00027EAE" w:rsidP="00B520F7"/>
        </w:tc>
      </w:tr>
      <w:tr w:rsidR="00027EAE" w14:paraId="5D2439CB" w14:textId="77777777" w:rsidTr="00B520F7">
        <w:tc>
          <w:tcPr>
            <w:tcW w:w="2249" w:type="dxa"/>
          </w:tcPr>
          <w:p w14:paraId="621EAE79" w14:textId="77777777" w:rsidR="00027EAE" w:rsidRPr="001D0ABF" w:rsidRDefault="00027EAE" w:rsidP="00B520F7">
            <w:r w:rsidRPr="001D0ABF">
              <w:rPr>
                <w:b/>
              </w:rPr>
              <w:t>Other attributes:</w:t>
            </w:r>
          </w:p>
        </w:tc>
        <w:tc>
          <w:tcPr>
            <w:tcW w:w="6381" w:type="dxa"/>
          </w:tcPr>
          <w:p w14:paraId="4E18517D" w14:textId="77777777" w:rsidR="00027EAE" w:rsidRDefault="00027EAE" w:rsidP="00B520F7">
            <w:r>
              <w:t>N/A</w:t>
            </w:r>
          </w:p>
          <w:p w14:paraId="15FB1A14" w14:textId="77777777" w:rsidR="00027EAE" w:rsidRDefault="00027EAE" w:rsidP="00B520F7"/>
        </w:tc>
      </w:tr>
    </w:tbl>
    <w:p w14:paraId="0F242F62" w14:textId="77777777" w:rsidR="00027EAE" w:rsidRDefault="00027EAE"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067160">
        <w:tc>
          <w:tcPr>
            <w:tcW w:w="2249" w:type="dxa"/>
          </w:tcPr>
          <w:p w14:paraId="32D236E1" w14:textId="77777777" w:rsidR="007A3841" w:rsidRPr="001D0ABF" w:rsidRDefault="007A3841" w:rsidP="00067160">
            <w:r w:rsidRPr="001D0ABF">
              <w:rPr>
                <w:b/>
              </w:rPr>
              <w:t>Requirement Title:</w:t>
            </w:r>
          </w:p>
          <w:p w14:paraId="45901354" w14:textId="77777777" w:rsidR="007A3841" w:rsidRPr="001D0ABF" w:rsidRDefault="007A3841" w:rsidP="00067160">
            <w:pPr>
              <w:ind w:firstLine="720"/>
            </w:pPr>
          </w:p>
        </w:tc>
        <w:tc>
          <w:tcPr>
            <w:tcW w:w="6381" w:type="dxa"/>
          </w:tcPr>
          <w:p w14:paraId="43426332" w14:textId="77777777" w:rsidR="007A3841" w:rsidRDefault="007A3841" w:rsidP="00067160">
            <w:r>
              <w:t>Registration</w:t>
            </w:r>
          </w:p>
        </w:tc>
      </w:tr>
      <w:tr w:rsidR="007A3841" w14:paraId="03E4F379" w14:textId="77777777" w:rsidTr="00067160">
        <w:trPr>
          <w:trHeight w:val="593"/>
        </w:trPr>
        <w:tc>
          <w:tcPr>
            <w:tcW w:w="2249" w:type="dxa"/>
          </w:tcPr>
          <w:p w14:paraId="22C3AD0D" w14:textId="77777777" w:rsidR="007A3841" w:rsidRPr="001D0ABF" w:rsidRDefault="007A3841" w:rsidP="00067160">
            <w:r w:rsidRPr="001D0ABF">
              <w:rPr>
                <w:b/>
              </w:rPr>
              <w:t>Sequence No:</w:t>
            </w:r>
          </w:p>
        </w:tc>
        <w:tc>
          <w:tcPr>
            <w:tcW w:w="6381" w:type="dxa"/>
          </w:tcPr>
          <w:p w14:paraId="47D2886A" w14:textId="37FC982C" w:rsidR="007A3841" w:rsidRDefault="000129A1" w:rsidP="00067160">
            <w:r>
              <w:t>00</w:t>
            </w:r>
            <w:r w:rsidR="007A3841">
              <w:t>4</w:t>
            </w:r>
          </w:p>
          <w:p w14:paraId="72C8294A" w14:textId="77777777" w:rsidR="007A3841" w:rsidRDefault="007A3841" w:rsidP="00067160"/>
        </w:tc>
      </w:tr>
      <w:tr w:rsidR="007A3841" w14:paraId="217150B7" w14:textId="77777777" w:rsidTr="00067160">
        <w:trPr>
          <w:trHeight w:val="665"/>
        </w:trPr>
        <w:tc>
          <w:tcPr>
            <w:tcW w:w="2249" w:type="dxa"/>
          </w:tcPr>
          <w:p w14:paraId="015D188A" w14:textId="77777777" w:rsidR="007A3841" w:rsidRPr="001D0ABF" w:rsidRDefault="007A3841" w:rsidP="00067160">
            <w:r w:rsidRPr="001D0ABF">
              <w:rPr>
                <w:b/>
              </w:rPr>
              <w:t>Short description:</w:t>
            </w:r>
          </w:p>
        </w:tc>
        <w:tc>
          <w:tcPr>
            <w:tcW w:w="6381" w:type="dxa"/>
          </w:tcPr>
          <w:p w14:paraId="6B8326B8" w14:textId="41D94DF7" w:rsidR="007A3841" w:rsidRDefault="007A3841" w:rsidP="00067160">
            <w:r>
              <w:t>Doctor’s information required for the user profile.</w:t>
            </w:r>
          </w:p>
        </w:tc>
      </w:tr>
      <w:tr w:rsidR="007A3841" w14:paraId="41561F84" w14:textId="77777777" w:rsidTr="00067160">
        <w:tc>
          <w:tcPr>
            <w:tcW w:w="2249" w:type="dxa"/>
          </w:tcPr>
          <w:p w14:paraId="133242D7" w14:textId="77777777" w:rsidR="007A3841" w:rsidRPr="001D0ABF" w:rsidRDefault="007A3841" w:rsidP="00067160">
            <w:r w:rsidRPr="001D0ABF">
              <w:rPr>
                <w:b/>
              </w:rPr>
              <w:t>Description:</w:t>
            </w:r>
          </w:p>
        </w:tc>
        <w:tc>
          <w:tcPr>
            <w:tcW w:w="6381" w:type="dxa"/>
          </w:tcPr>
          <w:p w14:paraId="0A3AFB17" w14:textId="6FF75EA5" w:rsidR="007A3841" w:rsidRDefault="007A3841" w:rsidP="00067160">
            <w:r>
              <w:t>The system will require the following information.</w:t>
            </w:r>
          </w:p>
          <w:p w14:paraId="13BF51B0" w14:textId="77777777" w:rsidR="007A3841" w:rsidRDefault="007A3841" w:rsidP="00067160"/>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067160"/>
        </w:tc>
      </w:tr>
      <w:tr w:rsidR="007A3841" w14:paraId="3CD82B40" w14:textId="77777777" w:rsidTr="00067160">
        <w:tc>
          <w:tcPr>
            <w:tcW w:w="2249" w:type="dxa"/>
          </w:tcPr>
          <w:p w14:paraId="2003D19D" w14:textId="77777777" w:rsidR="007A3841" w:rsidRPr="001D0ABF" w:rsidRDefault="007A3841" w:rsidP="00067160">
            <w:r w:rsidRPr="001D0ABF">
              <w:rPr>
                <w:b/>
              </w:rPr>
              <w:t>Pre-Conditions</w:t>
            </w:r>
            <w:r w:rsidRPr="001D0ABF">
              <w:t>:</w:t>
            </w:r>
          </w:p>
        </w:tc>
        <w:tc>
          <w:tcPr>
            <w:tcW w:w="6381" w:type="dxa"/>
          </w:tcPr>
          <w:p w14:paraId="4D8D3286" w14:textId="77777777" w:rsidR="007A3841" w:rsidRDefault="007A3841" w:rsidP="00067160">
            <w:r>
              <w:t>N/A</w:t>
            </w:r>
          </w:p>
        </w:tc>
      </w:tr>
      <w:tr w:rsidR="007A3841" w14:paraId="02D02888" w14:textId="77777777" w:rsidTr="00067160">
        <w:tc>
          <w:tcPr>
            <w:tcW w:w="2249" w:type="dxa"/>
          </w:tcPr>
          <w:p w14:paraId="4C0017A8" w14:textId="77777777" w:rsidR="007A3841" w:rsidRPr="001D0ABF" w:rsidRDefault="007A3841" w:rsidP="00067160">
            <w:r w:rsidRPr="001D0ABF">
              <w:rPr>
                <w:b/>
              </w:rPr>
              <w:t>Post Conditions:</w:t>
            </w:r>
          </w:p>
        </w:tc>
        <w:tc>
          <w:tcPr>
            <w:tcW w:w="6381" w:type="dxa"/>
          </w:tcPr>
          <w:p w14:paraId="3A9866F7" w14:textId="3D937A6A" w:rsidR="007A3841" w:rsidRDefault="00AC264D" w:rsidP="00067160">
            <w:r>
              <w:t>A complete u</w:t>
            </w:r>
            <w:r w:rsidR="007A3841">
              <w:t>ser profile</w:t>
            </w:r>
            <w:r>
              <w:t xml:space="preserve"> with all the required information</w:t>
            </w:r>
            <w:r w:rsidR="007A3841">
              <w:t xml:space="preserve"> is created. </w:t>
            </w:r>
          </w:p>
          <w:p w14:paraId="03B2F0E5" w14:textId="77777777" w:rsidR="007A3841" w:rsidRDefault="007A3841" w:rsidP="00067160"/>
        </w:tc>
      </w:tr>
      <w:tr w:rsidR="007A3841" w14:paraId="640A3115" w14:textId="77777777" w:rsidTr="00067160">
        <w:tc>
          <w:tcPr>
            <w:tcW w:w="2249" w:type="dxa"/>
          </w:tcPr>
          <w:p w14:paraId="06AFAABF" w14:textId="77777777" w:rsidR="007A3841" w:rsidRPr="001D0ABF" w:rsidRDefault="007A3841" w:rsidP="00067160">
            <w:r w:rsidRPr="001D0ABF">
              <w:rPr>
                <w:b/>
              </w:rPr>
              <w:t>Other attributes:</w:t>
            </w:r>
          </w:p>
        </w:tc>
        <w:tc>
          <w:tcPr>
            <w:tcW w:w="6381" w:type="dxa"/>
          </w:tcPr>
          <w:p w14:paraId="1C3623DA" w14:textId="77777777" w:rsidR="007A3841" w:rsidRDefault="007A3841" w:rsidP="00067160">
            <w:r>
              <w:t>N/A</w:t>
            </w:r>
          </w:p>
        </w:tc>
      </w:tr>
    </w:tbl>
    <w:p w14:paraId="68E663E6" w14:textId="77777777" w:rsidR="008017DB" w:rsidRDefault="008017DB" w:rsidP="00780C76">
      <w:pPr>
        <w:pStyle w:val="Heading2"/>
      </w:pPr>
    </w:p>
    <w:p w14:paraId="6C4C9187" w14:textId="271A2BAB" w:rsidR="0035066F" w:rsidRPr="0035066F" w:rsidRDefault="00780C76" w:rsidP="00780C76">
      <w:pPr>
        <w:pStyle w:val="Heading2"/>
      </w:pPr>
      <w:bookmarkStart w:id="13" w:name="_Toc477963090"/>
      <w:r>
        <w:t xml:space="preserve">4.2 </w:t>
      </w:r>
      <w:r w:rsidR="00FA410B">
        <w:t>“Vital Signs” Requirements</w:t>
      </w:r>
      <w:bookmarkEnd w:id="1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067160">
            <w:r w:rsidRPr="001D0ABF">
              <w:rPr>
                <w:b/>
              </w:rPr>
              <w:t>Requirement Title:</w:t>
            </w:r>
          </w:p>
          <w:p w14:paraId="051B3DA1" w14:textId="77777777" w:rsidR="003A240E" w:rsidRPr="001D0ABF" w:rsidRDefault="003A240E" w:rsidP="00067160">
            <w:pPr>
              <w:ind w:firstLine="720"/>
            </w:pPr>
          </w:p>
        </w:tc>
        <w:tc>
          <w:tcPr>
            <w:tcW w:w="6388" w:type="dxa"/>
          </w:tcPr>
          <w:p w14:paraId="01180762" w14:textId="661AD8DC" w:rsidR="003A240E" w:rsidRDefault="00BF6D8F" w:rsidP="00067160">
            <w:r>
              <w:t>Vital signs</w:t>
            </w:r>
          </w:p>
        </w:tc>
      </w:tr>
      <w:tr w:rsidR="0035066F" w14:paraId="13F8CBF9" w14:textId="77777777" w:rsidTr="0035066F">
        <w:tc>
          <w:tcPr>
            <w:tcW w:w="2247" w:type="dxa"/>
          </w:tcPr>
          <w:p w14:paraId="56F1049C" w14:textId="77777777" w:rsidR="003A240E" w:rsidRPr="001D0ABF" w:rsidRDefault="003A240E" w:rsidP="00067160">
            <w:r w:rsidRPr="001D0ABF">
              <w:rPr>
                <w:b/>
              </w:rPr>
              <w:t>Sequence No:</w:t>
            </w:r>
          </w:p>
        </w:tc>
        <w:tc>
          <w:tcPr>
            <w:tcW w:w="6388" w:type="dxa"/>
          </w:tcPr>
          <w:p w14:paraId="774ABC1B" w14:textId="79CC3230" w:rsidR="003A240E" w:rsidRDefault="000129A1" w:rsidP="00067160">
            <w:r>
              <w:t>00</w:t>
            </w:r>
            <w:r w:rsidR="00BF6D8F">
              <w:t>1</w:t>
            </w:r>
          </w:p>
          <w:p w14:paraId="091F61D5" w14:textId="77777777" w:rsidR="003A240E" w:rsidRDefault="003A240E" w:rsidP="00067160"/>
        </w:tc>
      </w:tr>
      <w:tr w:rsidR="0035066F" w14:paraId="02A28F45" w14:textId="77777777" w:rsidTr="0035066F">
        <w:trPr>
          <w:trHeight w:val="665"/>
        </w:trPr>
        <w:tc>
          <w:tcPr>
            <w:tcW w:w="2247" w:type="dxa"/>
          </w:tcPr>
          <w:p w14:paraId="4AB5CDA6" w14:textId="77777777" w:rsidR="003A240E" w:rsidRPr="001D0ABF" w:rsidRDefault="003A240E" w:rsidP="00067160">
            <w:r w:rsidRPr="001D0ABF">
              <w:rPr>
                <w:b/>
              </w:rPr>
              <w:t>Short description:</w:t>
            </w:r>
          </w:p>
        </w:tc>
        <w:tc>
          <w:tcPr>
            <w:tcW w:w="6388" w:type="dxa"/>
          </w:tcPr>
          <w:p w14:paraId="3B9F2A01" w14:textId="3A48FF72" w:rsidR="003A240E" w:rsidRDefault="0051006E" w:rsidP="00067160">
            <w:r>
              <w:t>Choosing a vital sign</w:t>
            </w:r>
          </w:p>
          <w:p w14:paraId="641B33E4" w14:textId="77777777" w:rsidR="003A240E" w:rsidRDefault="003A240E" w:rsidP="00067160"/>
        </w:tc>
      </w:tr>
      <w:tr w:rsidR="0035066F" w14:paraId="2EB47E21" w14:textId="77777777" w:rsidTr="0035066F">
        <w:tc>
          <w:tcPr>
            <w:tcW w:w="2247" w:type="dxa"/>
          </w:tcPr>
          <w:p w14:paraId="315EEA96" w14:textId="77777777" w:rsidR="003A240E" w:rsidRPr="001D0ABF" w:rsidRDefault="003A240E" w:rsidP="00067160">
            <w:r w:rsidRPr="001D0ABF">
              <w:rPr>
                <w:b/>
              </w:rPr>
              <w:t>Description:</w:t>
            </w:r>
          </w:p>
        </w:tc>
        <w:tc>
          <w:tcPr>
            <w:tcW w:w="6388" w:type="dxa"/>
          </w:tcPr>
          <w:p w14:paraId="215A4FE4" w14:textId="0DF10C9C" w:rsidR="003A240E" w:rsidRDefault="0051006E" w:rsidP="00067160">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067160">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067160">
            <w:r w:rsidRPr="001D0ABF">
              <w:rPr>
                <w:b/>
              </w:rPr>
              <w:t>Pre-Conditions</w:t>
            </w:r>
            <w:r w:rsidRPr="001D0ABF">
              <w:t>:</w:t>
            </w:r>
          </w:p>
        </w:tc>
        <w:tc>
          <w:tcPr>
            <w:tcW w:w="6388" w:type="dxa"/>
          </w:tcPr>
          <w:p w14:paraId="006327A5" w14:textId="77006FDA" w:rsidR="003A240E" w:rsidRDefault="0035066F" w:rsidP="00067160">
            <w:r>
              <w:t xml:space="preserve">User must be already registered with an account and logged into the account. </w:t>
            </w:r>
          </w:p>
          <w:p w14:paraId="5C55EE2E" w14:textId="77777777" w:rsidR="003A240E" w:rsidRDefault="003A240E" w:rsidP="00067160"/>
        </w:tc>
      </w:tr>
      <w:tr w:rsidR="0035066F" w14:paraId="32F84012" w14:textId="77777777" w:rsidTr="0035066F">
        <w:tc>
          <w:tcPr>
            <w:tcW w:w="2247" w:type="dxa"/>
          </w:tcPr>
          <w:p w14:paraId="61DAF4F4" w14:textId="77777777" w:rsidR="003A240E" w:rsidRPr="001D0ABF" w:rsidRDefault="003A240E" w:rsidP="00067160">
            <w:r w:rsidRPr="001D0ABF">
              <w:rPr>
                <w:b/>
              </w:rPr>
              <w:t>Post Conditions:</w:t>
            </w:r>
          </w:p>
        </w:tc>
        <w:tc>
          <w:tcPr>
            <w:tcW w:w="6388" w:type="dxa"/>
          </w:tcPr>
          <w:p w14:paraId="27F41CF1" w14:textId="4284D678" w:rsidR="003A240E" w:rsidRDefault="00445531" w:rsidP="00067160">
            <w:r>
              <w:t xml:space="preserve">User will be able to successfully select a vital sign. </w:t>
            </w:r>
          </w:p>
          <w:p w14:paraId="3CA221D2" w14:textId="77777777" w:rsidR="003A240E" w:rsidRDefault="003A240E" w:rsidP="00067160"/>
        </w:tc>
      </w:tr>
      <w:tr w:rsidR="0035066F" w14:paraId="0296C7B7" w14:textId="77777777" w:rsidTr="0035066F">
        <w:tc>
          <w:tcPr>
            <w:tcW w:w="2247" w:type="dxa"/>
          </w:tcPr>
          <w:p w14:paraId="78BEB0A7" w14:textId="77777777" w:rsidR="003A240E" w:rsidRPr="001D0ABF" w:rsidRDefault="003A240E" w:rsidP="00067160">
            <w:r w:rsidRPr="001D0ABF">
              <w:rPr>
                <w:b/>
              </w:rPr>
              <w:t>Other attributes:</w:t>
            </w:r>
          </w:p>
        </w:tc>
        <w:tc>
          <w:tcPr>
            <w:tcW w:w="6388" w:type="dxa"/>
          </w:tcPr>
          <w:p w14:paraId="468BE6C3" w14:textId="7D249B26" w:rsidR="003A240E" w:rsidRDefault="00445531" w:rsidP="00067160">
            <w:r>
              <w:t>N/A</w:t>
            </w:r>
          </w:p>
          <w:p w14:paraId="1515DB9D" w14:textId="77777777" w:rsidR="003A240E" w:rsidRDefault="003A240E" w:rsidP="00067160"/>
        </w:tc>
      </w:tr>
    </w:tbl>
    <w:p w14:paraId="43918CED" w14:textId="77777777" w:rsidR="0035066F" w:rsidRDefault="0035066F" w:rsidP="00780C76">
      <w:pPr>
        <w:pStyle w:val="BodyText2"/>
        <w:ind w:left="0"/>
      </w:pPr>
    </w:p>
    <w:p w14:paraId="3209F931" w14:textId="77777777" w:rsidR="00780C76" w:rsidRPr="0035066F" w:rsidRDefault="00780C76" w:rsidP="00780C76">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067160">
        <w:tc>
          <w:tcPr>
            <w:tcW w:w="2247" w:type="dxa"/>
          </w:tcPr>
          <w:p w14:paraId="41D839DD" w14:textId="77777777" w:rsidR="0035066F" w:rsidRPr="001D0ABF" w:rsidRDefault="0035066F" w:rsidP="00067160">
            <w:r w:rsidRPr="001D0ABF">
              <w:rPr>
                <w:b/>
              </w:rPr>
              <w:t>Requirement Title:</w:t>
            </w:r>
          </w:p>
          <w:p w14:paraId="1F309DFE" w14:textId="77777777" w:rsidR="0035066F" w:rsidRPr="001D0ABF" w:rsidRDefault="0035066F" w:rsidP="00067160">
            <w:pPr>
              <w:ind w:firstLine="720"/>
            </w:pPr>
          </w:p>
        </w:tc>
        <w:tc>
          <w:tcPr>
            <w:tcW w:w="6388" w:type="dxa"/>
          </w:tcPr>
          <w:p w14:paraId="2729D06C" w14:textId="77777777" w:rsidR="0035066F" w:rsidRDefault="0035066F" w:rsidP="00067160">
            <w:r>
              <w:t>Vital signs</w:t>
            </w:r>
          </w:p>
        </w:tc>
      </w:tr>
      <w:tr w:rsidR="0035066F" w14:paraId="177E512C" w14:textId="77777777" w:rsidTr="00067160">
        <w:tc>
          <w:tcPr>
            <w:tcW w:w="2247" w:type="dxa"/>
          </w:tcPr>
          <w:p w14:paraId="108A5445" w14:textId="77777777" w:rsidR="0035066F" w:rsidRPr="001D0ABF" w:rsidRDefault="0035066F" w:rsidP="00067160">
            <w:r w:rsidRPr="001D0ABF">
              <w:rPr>
                <w:b/>
              </w:rPr>
              <w:t>Sequence No:</w:t>
            </w:r>
          </w:p>
        </w:tc>
        <w:tc>
          <w:tcPr>
            <w:tcW w:w="6388" w:type="dxa"/>
          </w:tcPr>
          <w:p w14:paraId="25CF954A" w14:textId="6861FDA8" w:rsidR="0035066F" w:rsidRDefault="00A12341" w:rsidP="00067160">
            <w:r>
              <w:t>00</w:t>
            </w:r>
            <w:r w:rsidR="0035066F">
              <w:t>2</w:t>
            </w:r>
          </w:p>
          <w:p w14:paraId="279EF088" w14:textId="77777777" w:rsidR="0035066F" w:rsidRDefault="0035066F" w:rsidP="00067160"/>
        </w:tc>
      </w:tr>
      <w:tr w:rsidR="0035066F" w14:paraId="186B71B9" w14:textId="77777777" w:rsidTr="00067160">
        <w:trPr>
          <w:trHeight w:val="665"/>
        </w:trPr>
        <w:tc>
          <w:tcPr>
            <w:tcW w:w="2247" w:type="dxa"/>
          </w:tcPr>
          <w:p w14:paraId="63FCCE90" w14:textId="77777777" w:rsidR="0035066F" w:rsidRPr="001D0ABF" w:rsidRDefault="0035066F" w:rsidP="00067160">
            <w:r w:rsidRPr="001D0ABF">
              <w:rPr>
                <w:b/>
              </w:rPr>
              <w:t>Short description:</w:t>
            </w:r>
          </w:p>
        </w:tc>
        <w:tc>
          <w:tcPr>
            <w:tcW w:w="6388" w:type="dxa"/>
          </w:tcPr>
          <w:p w14:paraId="748D5263" w14:textId="3DF9EDE9" w:rsidR="0035066F" w:rsidRDefault="00445531" w:rsidP="00067160">
            <w:r>
              <w:t>Add data for selected vital sign</w:t>
            </w:r>
            <w:r w:rsidR="00A92618">
              <w:t>.</w:t>
            </w:r>
          </w:p>
          <w:p w14:paraId="6C9E8544" w14:textId="77777777" w:rsidR="0035066F" w:rsidRDefault="0035066F" w:rsidP="00067160"/>
        </w:tc>
      </w:tr>
      <w:tr w:rsidR="0035066F" w14:paraId="0E6585BD" w14:textId="77777777" w:rsidTr="00067160">
        <w:tc>
          <w:tcPr>
            <w:tcW w:w="2247" w:type="dxa"/>
          </w:tcPr>
          <w:p w14:paraId="6CF68EF6" w14:textId="77777777" w:rsidR="0035066F" w:rsidRPr="001D0ABF" w:rsidRDefault="0035066F" w:rsidP="00067160">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067160">
        <w:tc>
          <w:tcPr>
            <w:tcW w:w="2247" w:type="dxa"/>
          </w:tcPr>
          <w:p w14:paraId="67C8625F" w14:textId="77777777" w:rsidR="0035066F" w:rsidRPr="001D0ABF" w:rsidRDefault="0035066F" w:rsidP="00067160">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067160"/>
        </w:tc>
      </w:tr>
      <w:tr w:rsidR="0035066F" w14:paraId="35387814" w14:textId="77777777" w:rsidTr="00067160">
        <w:tc>
          <w:tcPr>
            <w:tcW w:w="2247" w:type="dxa"/>
          </w:tcPr>
          <w:p w14:paraId="1A878860" w14:textId="77777777" w:rsidR="0035066F" w:rsidRPr="001D0ABF" w:rsidRDefault="0035066F" w:rsidP="00067160">
            <w:r w:rsidRPr="001D0ABF">
              <w:rPr>
                <w:b/>
              </w:rPr>
              <w:t>Post Conditions:</w:t>
            </w:r>
          </w:p>
        </w:tc>
        <w:tc>
          <w:tcPr>
            <w:tcW w:w="6388" w:type="dxa"/>
          </w:tcPr>
          <w:p w14:paraId="57F272BE" w14:textId="54BB6243" w:rsidR="0035066F" w:rsidRDefault="00A92618" w:rsidP="00067160">
            <w:r>
              <w:t xml:space="preserve">Data for a selected vital sign will be added. </w:t>
            </w:r>
          </w:p>
          <w:p w14:paraId="0B28BF1D" w14:textId="77777777" w:rsidR="0035066F" w:rsidRDefault="0035066F" w:rsidP="00067160"/>
        </w:tc>
      </w:tr>
      <w:tr w:rsidR="0035066F" w14:paraId="13F6F0CC" w14:textId="77777777" w:rsidTr="00067160">
        <w:tc>
          <w:tcPr>
            <w:tcW w:w="2247" w:type="dxa"/>
          </w:tcPr>
          <w:p w14:paraId="5263681D" w14:textId="77777777" w:rsidR="0035066F" w:rsidRPr="001D0ABF" w:rsidRDefault="0035066F" w:rsidP="00067160">
            <w:r w:rsidRPr="001D0ABF">
              <w:rPr>
                <w:b/>
              </w:rPr>
              <w:t>Other attributes:</w:t>
            </w:r>
          </w:p>
        </w:tc>
        <w:tc>
          <w:tcPr>
            <w:tcW w:w="6388" w:type="dxa"/>
          </w:tcPr>
          <w:p w14:paraId="4A9DFA00" w14:textId="33B5751D" w:rsidR="0035066F" w:rsidRDefault="00A92618" w:rsidP="00067160">
            <w:r>
              <w:t>N/A</w:t>
            </w:r>
          </w:p>
          <w:p w14:paraId="298CA732" w14:textId="77777777" w:rsidR="0035066F" w:rsidRDefault="0035066F" w:rsidP="00067160"/>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067160">
        <w:tc>
          <w:tcPr>
            <w:tcW w:w="2247" w:type="dxa"/>
          </w:tcPr>
          <w:p w14:paraId="467C27B3" w14:textId="77777777" w:rsidR="0035066F" w:rsidRPr="001D0ABF" w:rsidRDefault="0035066F" w:rsidP="00067160">
            <w:r w:rsidRPr="001D0ABF">
              <w:rPr>
                <w:b/>
              </w:rPr>
              <w:lastRenderedPageBreak/>
              <w:t>Requirement Title:</w:t>
            </w:r>
          </w:p>
          <w:p w14:paraId="240BE761" w14:textId="77777777" w:rsidR="0035066F" w:rsidRPr="001D0ABF" w:rsidRDefault="0035066F" w:rsidP="00067160">
            <w:pPr>
              <w:ind w:firstLine="720"/>
            </w:pPr>
          </w:p>
        </w:tc>
        <w:tc>
          <w:tcPr>
            <w:tcW w:w="6388" w:type="dxa"/>
          </w:tcPr>
          <w:p w14:paraId="77B8368C" w14:textId="77777777" w:rsidR="0035066F" w:rsidRDefault="0035066F" w:rsidP="00067160">
            <w:r>
              <w:t>Vital signs</w:t>
            </w:r>
          </w:p>
        </w:tc>
      </w:tr>
      <w:tr w:rsidR="0035066F" w14:paraId="52C346CA" w14:textId="77777777" w:rsidTr="00067160">
        <w:tc>
          <w:tcPr>
            <w:tcW w:w="2247" w:type="dxa"/>
          </w:tcPr>
          <w:p w14:paraId="49BCBCE9" w14:textId="77777777" w:rsidR="0035066F" w:rsidRPr="001D0ABF" w:rsidRDefault="0035066F" w:rsidP="00067160">
            <w:r w:rsidRPr="001D0ABF">
              <w:rPr>
                <w:b/>
              </w:rPr>
              <w:t>Sequence No:</w:t>
            </w:r>
          </w:p>
        </w:tc>
        <w:tc>
          <w:tcPr>
            <w:tcW w:w="6388" w:type="dxa"/>
          </w:tcPr>
          <w:p w14:paraId="68A80265" w14:textId="7F7B725D" w:rsidR="0035066F" w:rsidRDefault="00A12341" w:rsidP="00067160">
            <w:r>
              <w:t>00</w:t>
            </w:r>
            <w:r w:rsidR="00A92618">
              <w:t>3</w:t>
            </w:r>
          </w:p>
          <w:p w14:paraId="1070CF09" w14:textId="77777777" w:rsidR="0035066F" w:rsidRDefault="0035066F" w:rsidP="00067160"/>
        </w:tc>
      </w:tr>
      <w:tr w:rsidR="0035066F" w14:paraId="6ED04751" w14:textId="77777777" w:rsidTr="00067160">
        <w:trPr>
          <w:trHeight w:val="665"/>
        </w:trPr>
        <w:tc>
          <w:tcPr>
            <w:tcW w:w="2247" w:type="dxa"/>
          </w:tcPr>
          <w:p w14:paraId="287F87E7" w14:textId="77777777" w:rsidR="0035066F" w:rsidRPr="001D0ABF" w:rsidRDefault="0035066F" w:rsidP="00067160">
            <w:r w:rsidRPr="001D0ABF">
              <w:rPr>
                <w:b/>
              </w:rPr>
              <w:t>Short description:</w:t>
            </w:r>
          </w:p>
        </w:tc>
        <w:tc>
          <w:tcPr>
            <w:tcW w:w="6388" w:type="dxa"/>
          </w:tcPr>
          <w:p w14:paraId="3F8D7E90" w14:textId="3D4C04DA" w:rsidR="0035066F" w:rsidRDefault="00A92618" w:rsidP="00067160">
            <w:r>
              <w:t>Update</w:t>
            </w:r>
            <w:r w:rsidR="007A45F2">
              <w:t>/delete</w:t>
            </w:r>
            <w:r>
              <w:t xml:space="preserve"> data for a selected vital sign</w:t>
            </w:r>
            <w:r w:rsidR="0025243E">
              <w:t>.</w:t>
            </w:r>
          </w:p>
          <w:p w14:paraId="323D2564" w14:textId="77777777" w:rsidR="0035066F" w:rsidRDefault="0035066F" w:rsidP="00067160"/>
        </w:tc>
      </w:tr>
      <w:tr w:rsidR="0035066F" w14:paraId="70535427" w14:textId="77777777" w:rsidTr="00067160">
        <w:tc>
          <w:tcPr>
            <w:tcW w:w="2247" w:type="dxa"/>
          </w:tcPr>
          <w:p w14:paraId="474CCE09" w14:textId="77777777" w:rsidR="0035066F" w:rsidRPr="001D0ABF" w:rsidRDefault="0035066F" w:rsidP="00067160">
            <w:r w:rsidRPr="001D0ABF">
              <w:rPr>
                <w:b/>
              </w:rPr>
              <w:t>Description:</w:t>
            </w:r>
          </w:p>
        </w:tc>
        <w:tc>
          <w:tcPr>
            <w:tcW w:w="6388" w:type="dxa"/>
          </w:tcPr>
          <w:p w14:paraId="33EE65E1" w14:textId="3783E3D1"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r w:rsidR="007A45F2">
              <w:t xml:space="preserve"> User will also be able to delete an existing data, if necessary.</w:t>
            </w:r>
          </w:p>
          <w:p w14:paraId="33E4EC8B" w14:textId="77777777" w:rsidR="0035066F" w:rsidRDefault="0035066F" w:rsidP="0035066F"/>
        </w:tc>
      </w:tr>
      <w:tr w:rsidR="0035066F" w14:paraId="097BD2B9" w14:textId="77777777" w:rsidTr="00067160">
        <w:tc>
          <w:tcPr>
            <w:tcW w:w="2247" w:type="dxa"/>
          </w:tcPr>
          <w:p w14:paraId="47D05D32" w14:textId="77777777" w:rsidR="0035066F" w:rsidRPr="001D0ABF" w:rsidRDefault="0035066F" w:rsidP="00067160">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067160"/>
        </w:tc>
      </w:tr>
      <w:tr w:rsidR="0035066F" w14:paraId="73C13FAB" w14:textId="77777777" w:rsidTr="00067160">
        <w:tc>
          <w:tcPr>
            <w:tcW w:w="2247" w:type="dxa"/>
          </w:tcPr>
          <w:p w14:paraId="6E4FCBA9" w14:textId="77777777" w:rsidR="0035066F" w:rsidRPr="001D0ABF" w:rsidRDefault="0035066F" w:rsidP="00067160">
            <w:r w:rsidRPr="001D0ABF">
              <w:rPr>
                <w:b/>
              </w:rPr>
              <w:t>Post Conditions:</w:t>
            </w:r>
          </w:p>
        </w:tc>
        <w:tc>
          <w:tcPr>
            <w:tcW w:w="6388" w:type="dxa"/>
          </w:tcPr>
          <w:p w14:paraId="0645050A" w14:textId="789998B2" w:rsidR="0035066F" w:rsidRDefault="00B60A6E" w:rsidP="00067160">
            <w:r>
              <w:t xml:space="preserve">Previous </w:t>
            </w:r>
            <w:r w:rsidR="0025243E">
              <w:t>data f</w:t>
            </w:r>
            <w:r w:rsidR="007A45F2">
              <w:t xml:space="preserve">or a vital sign will be updated or deleted. </w:t>
            </w:r>
          </w:p>
          <w:p w14:paraId="262EFD89" w14:textId="77777777" w:rsidR="0035066F" w:rsidRDefault="0035066F" w:rsidP="00067160"/>
        </w:tc>
      </w:tr>
      <w:tr w:rsidR="0035066F" w14:paraId="5FEC282F" w14:textId="77777777" w:rsidTr="00067160">
        <w:tc>
          <w:tcPr>
            <w:tcW w:w="2247" w:type="dxa"/>
          </w:tcPr>
          <w:p w14:paraId="57B46739" w14:textId="77777777" w:rsidR="0035066F" w:rsidRPr="001D0ABF" w:rsidRDefault="0035066F" w:rsidP="00067160">
            <w:r w:rsidRPr="001D0ABF">
              <w:rPr>
                <w:b/>
              </w:rPr>
              <w:t>Other attributes:</w:t>
            </w:r>
          </w:p>
        </w:tc>
        <w:tc>
          <w:tcPr>
            <w:tcW w:w="6388" w:type="dxa"/>
          </w:tcPr>
          <w:p w14:paraId="3EE8E952" w14:textId="75ECA5A2" w:rsidR="0035066F" w:rsidRDefault="0025243E" w:rsidP="00067160">
            <w:r>
              <w:t>N/A</w:t>
            </w:r>
          </w:p>
          <w:p w14:paraId="084BD30C" w14:textId="77777777" w:rsidR="0035066F" w:rsidRDefault="0035066F" w:rsidP="00067160"/>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3E352CB7" w14:textId="77777777" w:rsidR="00780C76" w:rsidRDefault="00780C76" w:rsidP="00FA410B">
      <w:pPr>
        <w:pStyle w:val="BodyText2"/>
        <w:ind w:left="0"/>
      </w:pPr>
    </w:p>
    <w:p w14:paraId="19013296" w14:textId="77777777" w:rsidR="00780C76" w:rsidRDefault="00780C76" w:rsidP="00FA410B">
      <w:pPr>
        <w:pStyle w:val="BodyText2"/>
        <w:ind w:left="0"/>
      </w:pPr>
    </w:p>
    <w:p w14:paraId="5DFE709E" w14:textId="77777777" w:rsidR="00780C76" w:rsidRDefault="00780C76" w:rsidP="00FA410B">
      <w:pPr>
        <w:pStyle w:val="BodyText2"/>
        <w:ind w:left="0"/>
      </w:pPr>
    </w:p>
    <w:p w14:paraId="05334C39" w14:textId="77777777" w:rsidR="00780C76" w:rsidRDefault="00780C76" w:rsidP="00FA410B">
      <w:pPr>
        <w:pStyle w:val="BodyText2"/>
        <w:ind w:left="0"/>
      </w:pPr>
    </w:p>
    <w:p w14:paraId="1BFFCCA0" w14:textId="77777777" w:rsidR="00780C76" w:rsidRDefault="00780C76" w:rsidP="00FA410B">
      <w:pPr>
        <w:pStyle w:val="BodyText2"/>
        <w:ind w:left="0"/>
      </w:pPr>
    </w:p>
    <w:p w14:paraId="3F59C628" w14:textId="77777777" w:rsidR="00780C76" w:rsidRDefault="00780C76" w:rsidP="00FA410B">
      <w:pPr>
        <w:pStyle w:val="BodyText2"/>
        <w:ind w:left="0"/>
      </w:pPr>
    </w:p>
    <w:p w14:paraId="7213B090" w14:textId="77777777" w:rsidR="00780C76" w:rsidRDefault="00780C76" w:rsidP="00FA410B">
      <w:pPr>
        <w:pStyle w:val="BodyText2"/>
        <w:ind w:left="0"/>
      </w:pPr>
    </w:p>
    <w:p w14:paraId="786981D0" w14:textId="77777777" w:rsidR="00780C76" w:rsidRDefault="00780C76" w:rsidP="00FA410B">
      <w:pPr>
        <w:pStyle w:val="BodyText2"/>
        <w:ind w:left="0"/>
      </w:pPr>
    </w:p>
    <w:p w14:paraId="02A6125C" w14:textId="77777777" w:rsidR="00780C76" w:rsidRDefault="00780C76" w:rsidP="00FA410B">
      <w:pPr>
        <w:pStyle w:val="BodyText2"/>
        <w:ind w:left="0"/>
      </w:pPr>
    </w:p>
    <w:p w14:paraId="381B0866" w14:textId="77777777" w:rsidR="00780C76" w:rsidRDefault="00780C76" w:rsidP="00FA410B">
      <w:pPr>
        <w:pStyle w:val="BodyText2"/>
        <w:ind w:left="0"/>
      </w:pPr>
    </w:p>
    <w:p w14:paraId="001DF4A6" w14:textId="77777777" w:rsidR="00780C76" w:rsidRDefault="00780C76" w:rsidP="00FA410B">
      <w:pPr>
        <w:pStyle w:val="BodyText2"/>
        <w:ind w:left="0"/>
      </w:pPr>
    </w:p>
    <w:p w14:paraId="183F2247" w14:textId="77777777" w:rsidR="00780C76" w:rsidRDefault="00780C76" w:rsidP="00FA410B">
      <w:pPr>
        <w:pStyle w:val="BodyText2"/>
        <w:ind w:left="0"/>
      </w:pPr>
    </w:p>
    <w:p w14:paraId="4912CA72" w14:textId="77777777" w:rsidR="00780C76" w:rsidRDefault="00780C76" w:rsidP="00FA410B">
      <w:pPr>
        <w:pStyle w:val="BodyText2"/>
        <w:ind w:left="0"/>
      </w:pPr>
    </w:p>
    <w:p w14:paraId="70ED58A6" w14:textId="77777777" w:rsidR="00780C76" w:rsidRDefault="00780C76" w:rsidP="00FA410B">
      <w:pPr>
        <w:pStyle w:val="BodyText2"/>
        <w:ind w:left="0"/>
      </w:pPr>
    </w:p>
    <w:p w14:paraId="5C6ED788" w14:textId="77777777" w:rsidR="00780C76" w:rsidRDefault="00780C76" w:rsidP="00FA410B">
      <w:pPr>
        <w:pStyle w:val="BodyText2"/>
        <w:ind w:left="0"/>
      </w:pPr>
    </w:p>
    <w:p w14:paraId="234F66BB" w14:textId="77777777" w:rsidR="00780C76" w:rsidRDefault="00780C76" w:rsidP="00FA410B">
      <w:pPr>
        <w:pStyle w:val="BodyText2"/>
        <w:ind w:left="0"/>
      </w:pPr>
    </w:p>
    <w:p w14:paraId="7FA58E82" w14:textId="66A20D19" w:rsidR="00FA410B" w:rsidRDefault="00FA410B" w:rsidP="00027EAE">
      <w:pPr>
        <w:pStyle w:val="Heading2"/>
        <w:rPr>
          <w:rFonts w:ascii="Times New Roman" w:hAnsi="Times New Roman"/>
        </w:rPr>
      </w:pPr>
      <w:bookmarkStart w:id="14" w:name="_Toc477963091"/>
      <w:r>
        <w:lastRenderedPageBreak/>
        <w:t>4.3 “Medication” Requirements</w:t>
      </w:r>
      <w:bookmarkEnd w:id="14"/>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3446B49" w14:textId="3257F490" w:rsidR="00FA410B" w:rsidRDefault="00FA410B" w:rsidP="003D48A2">
            <w:r>
              <w:t>Medication</w:t>
            </w:r>
            <w:r w:rsidR="00167F44">
              <w:t xml:space="preserve">  </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49956F" w14:textId="77777777" w:rsidR="00027EAE" w:rsidRDefault="00FA410B" w:rsidP="006D7F29">
            <w:r>
              <w:t>001</w:t>
            </w:r>
          </w:p>
          <w:p w14:paraId="3E084920" w14:textId="3E1DB22F" w:rsidR="00FA410B" w:rsidRDefault="00FA410B" w:rsidP="006D7F29"/>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6B81AD9A" w14:textId="77777777" w:rsidR="004F3014" w:rsidRDefault="004F3014" w:rsidP="004F3014">
            <w:r>
              <w:t>The system shall display the medication list.</w:t>
            </w:r>
          </w:p>
          <w:p w14:paraId="57DEE009" w14:textId="77777777" w:rsidR="00FA410B" w:rsidRDefault="00FA410B" w:rsidP="006D7F29"/>
          <w:p w14:paraId="3898D7C3" w14:textId="773652B5" w:rsidR="00FA410B" w:rsidRDefault="00B82B40" w:rsidP="006D7F29">
            <w:r>
              <w:t>Input</w:t>
            </w:r>
            <w:r w:rsidR="00FA410B">
              <w:t>:</w:t>
            </w:r>
          </w:p>
          <w:p w14:paraId="5A9A1CAB" w14:textId="77777777" w:rsidR="00FA410B" w:rsidRDefault="00FA410B" w:rsidP="006D7F29">
            <w:pPr>
              <w:pStyle w:val="ListParagraph"/>
              <w:numPr>
                <w:ilvl w:val="0"/>
                <w:numId w:val="20"/>
              </w:numPr>
            </w:pPr>
            <w:r>
              <w:t>Medication name</w:t>
            </w:r>
          </w:p>
          <w:p w14:paraId="654ABB3D" w14:textId="724E9272" w:rsidR="00FA410B" w:rsidRDefault="00B82B40" w:rsidP="006D7F29">
            <w:r>
              <w:t>Output:</w:t>
            </w:r>
          </w:p>
          <w:p w14:paraId="0008CB4E" w14:textId="678ACD0E" w:rsidR="00B82B40" w:rsidRDefault="00B82B40" w:rsidP="00B82B40">
            <w:pPr>
              <w:pStyle w:val="ListParagraph"/>
              <w:numPr>
                <w:ilvl w:val="0"/>
                <w:numId w:val="20"/>
              </w:numPr>
            </w:pPr>
            <w:r>
              <w:t>Allergy symptoms if any</w:t>
            </w:r>
          </w:p>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p w14:paraId="3824E41C" w14:textId="77777777" w:rsidR="00780C76" w:rsidRDefault="00780C76" w:rsidP="00FA410B"/>
    <w:p w14:paraId="6166264F" w14:textId="77777777" w:rsidR="00780C76" w:rsidRDefault="00780C76" w:rsidP="00FA410B"/>
    <w:p w14:paraId="26D890BF" w14:textId="77777777" w:rsidR="00780C76" w:rsidRDefault="00780C76" w:rsidP="00FA410B"/>
    <w:p w14:paraId="5D35C661" w14:textId="77777777" w:rsidR="00780C76" w:rsidRDefault="00780C76" w:rsidP="00FA410B"/>
    <w:p w14:paraId="73084CA7" w14:textId="77777777" w:rsidR="00780C76" w:rsidRDefault="00780C76" w:rsidP="00FA410B"/>
    <w:p w14:paraId="2071A592" w14:textId="77777777" w:rsidR="00780C76" w:rsidRDefault="00780C76" w:rsidP="00FA410B"/>
    <w:p w14:paraId="42E9921A" w14:textId="77777777" w:rsidR="00780C76" w:rsidRDefault="00780C76" w:rsidP="00FA410B"/>
    <w:p w14:paraId="1596D4E7" w14:textId="77777777" w:rsidR="00780C76" w:rsidRDefault="00780C76" w:rsidP="00FA410B"/>
    <w:p w14:paraId="56725325" w14:textId="77777777" w:rsidR="00780C76" w:rsidRDefault="00780C76" w:rsidP="00FA410B"/>
    <w:p w14:paraId="7AEC993D" w14:textId="77777777" w:rsidR="00780C76" w:rsidRDefault="00780C76" w:rsidP="00FA410B"/>
    <w:p w14:paraId="61BFC174" w14:textId="77777777" w:rsidR="00780C76" w:rsidRDefault="00780C76" w:rsidP="00FA410B"/>
    <w:p w14:paraId="146D6891" w14:textId="77777777" w:rsidR="00780C76" w:rsidRDefault="00780C76" w:rsidP="00FA410B"/>
    <w:p w14:paraId="44514BF5" w14:textId="77777777" w:rsidR="00780C76" w:rsidRDefault="00780C76" w:rsidP="00FA410B"/>
    <w:p w14:paraId="7DDBC234" w14:textId="77777777" w:rsidR="00780C76" w:rsidRDefault="00780C76" w:rsidP="00FA410B"/>
    <w:p w14:paraId="72B63AAD" w14:textId="77777777" w:rsidR="00780C76" w:rsidRDefault="00780C76" w:rsidP="00FA410B"/>
    <w:p w14:paraId="53F5ED5E" w14:textId="77777777" w:rsidR="00780C76" w:rsidRDefault="00780C76"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lastRenderedPageBreak/>
              <w:t>Requirement Title:</w:t>
            </w:r>
          </w:p>
          <w:p w14:paraId="44887CCD" w14:textId="77777777" w:rsidR="00FA410B" w:rsidRPr="001D0ABF" w:rsidRDefault="00FA410B" w:rsidP="006D7F29">
            <w:pPr>
              <w:ind w:firstLine="720"/>
            </w:pPr>
          </w:p>
        </w:tc>
        <w:tc>
          <w:tcPr>
            <w:tcW w:w="6588" w:type="dxa"/>
          </w:tcPr>
          <w:p w14:paraId="0ACC5807" w14:textId="39E721D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6BD659AA" w14:textId="77777777" w:rsidR="00FA410B" w:rsidRDefault="00FA410B" w:rsidP="006D7F29">
            <w:r>
              <w:t>002</w:t>
            </w:r>
          </w:p>
          <w:p w14:paraId="11474A60" w14:textId="25BA0173" w:rsidR="00027EAE" w:rsidRDefault="00027EAE" w:rsidP="006D7F29"/>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29D21BD0" w14:textId="63E20EF9" w:rsidR="004F3014" w:rsidRDefault="004F3014" w:rsidP="004F3014">
            <w:r>
              <w:t>If the medicine is not in the list, the system shall notify the doctor and check with the doctor if the new medicine can be added to the list.</w:t>
            </w:r>
            <w:r w:rsidR="007C7DA4">
              <w:t xml:space="preserve"> </w:t>
            </w:r>
            <w:r w:rsidR="00E67663">
              <w:t>It also shall check the allergy symptoms.</w:t>
            </w:r>
          </w:p>
          <w:p w14:paraId="7C81BF1E" w14:textId="59097629" w:rsidR="004F3014" w:rsidRDefault="004F3014" w:rsidP="004F3014">
            <w:r>
              <w:t>If the doctor approves it</w:t>
            </w:r>
            <w:r w:rsidR="00E67663">
              <w:t xml:space="preserve"> and there are no allergy symptoms</w:t>
            </w:r>
            <w:bookmarkStart w:id="15" w:name="_GoBack"/>
            <w:bookmarkEnd w:id="15"/>
            <w:r>
              <w:t>, the medicine shall be updated in the list.</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3621054B" w:rsidR="00FA410B" w:rsidRDefault="00FA410B" w:rsidP="006D7F29">
            <w:r>
              <w:t>The medicine list must have been updated.</w:t>
            </w:r>
          </w:p>
          <w:p w14:paraId="2BD4DD26" w14:textId="705AF645" w:rsidR="008146CF" w:rsidRDefault="008146CF" w:rsidP="006D7F29">
            <w:r>
              <w:t>The system should display the updated list and the user must be able to see it.</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06206B11" w14:textId="28C9DB9C"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0E00526D" w14:textId="77777777" w:rsidR="00027EAE" w:rsidRDefault="00FA410B" w:rsidP="006D7F29">
            <w:r>
              <w:t>003</w:t>
            </w:r>
          </w:p>
          <w:p w14:paraId="4B6F9A93" w14:textId="71EF8CFA" w:rsidR="00FA410B" w:rsidRDefault="00FA410B" w:rsidP="006D7F29"/>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lastRenderedPageBreak/>
              <w:t>Other attributes:</w:t>
            </w:r>
          </w:p>
        </w:tc>
        <w:tc>
          <w:tcPr>
            <w:tcW w:w="6588" w:type="dxa"/>
          </w:tcPr>
          <w:p w14:paraId="0B8AAA9A" w14:textId="4E5E6D95" w:rsidR="00FA410B" w:rsidRDefault="00FA410B" w:rsidP="006D7F29">
            <w:r>
              <w:t>The system shall have an alarm to make sure the user takes the right dose of medication on time.</w:t>
            </w:r>
          </w:p>
        </w:tc>
      </w:tr>
    </w:tbl>
    <w:p w14:paraId="3B80E919" w14:textId="77777777" w:rsidR="00FA410B" w:rsidRDefault="00FA410B" w:rsidP="00FA410B">
      <w:pPr>
        <w:pStyle w:val="Heading2"/>
      </w:pPr>
      <w:bookmarkStart w:id="16" w:name="_Toc477963092"/>
      <w:r>
        <w:t>4.4 “Diet”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5457173E" w14:textId="11E8F216" w:rsidR="00FA410B" w:rsidRDefault="00FA410B" w:rsidP="006D7F29">
            <w:r>
              <w:t>001</w:t>
            </w:r>
          </w:p>
          <w:p w14:paraId="07E1DF9F" w14:textId="7B8FBD1E" w:rsidR="00027EAE" w:rsidRDefault="00027EAE" w:rsidP="006D7F29"/>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11BB6926" w14:textId="55E54F46"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03384DFA" w14:textId="3EEE615F"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1084CC22" w14:textId="511BF356"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18305EAB" w14:textId="55843CBF" w:rsidR="00FA410B" w:rsidRDefault="00FA410B" w:rsidP="006D7F29"/>
        </w:tc>
      </w:tr>
    </w:tbl>
    <w:p w14:paraId="32A0998C" w14:textId="77777777" w:rsidR="00780C76" w:rsidRDefault="00780C76" w:rsidP="00FA410B">
      <w:pPr>
        <w:pStyle w:val="BodyText2"/>
      </w:pPr>
    </w:p>
    <w:p w14:paraId="43A99DE0" w14:textId="77777777" w:rsidR="00780C76" w:rsidRDefault="00780C76" w:rsidP="00FA410B">
      <w:pPr>
        <w:pStyle w:val="BodyText2"/>
      </w:pPr>
    </w:p>
    <w:p w14:paraId="5D1A6261" w14:textId="77777777" w:rsidR="00780C76" w:rsidRDefault="00780C76" w:rsidP="00FA410B">
      <w:pPr>
        <w:pStyle w:val="BodyText2"/>
      </w:pPr>
    </w:p>
    <w:p w14:paraId="583D126E" w14:textId="77777777" w:rsidR="00780C76" w:rsidRDefault="00780C76" w:rsidP="00FA410B">
      <w:pPr>
        <w:pStyle w:val="BodyText2"/>
      </w:pPr>
    </w:p>
    <w:p w14:paraId="39F8F515" w14:textId="77777777" w:rsidR="00780C76" w:rsidRDefault="00780C76" w:rsidP="00FA410B">
      <w:pPr>
        <w:pStyle w:val="BodyText2"/>
      </w:pPr>
    </w:p>
    <w:p w14:paraId="1EDEE86B" w14:textId="77777777" w:rsidR="00780C76" w:rsidRDefault="00780C76" w:rsidP="00FA410B">
      <w:pPr>
        <w:pStyle w:val="BodyText2"/>
      </w:pPr>
    </w:p>
    <w:p w14:paraId="688716C7" w14:textId="77777777" w:rsidR="00780C76" w:rsidRDefault="00780C76" w:rsidP="00FA410B">
      <w:pPr>
        <w:pStyle w:val="BodyText2"/>
      </w:pPr>
    </w:p>
    <w:p w14:paraId="2181BC31" w14:textId="77777777" w:rsidR="00780C76" w:rsidRDefault="00780C76" w:rsidP="00FA410B">
      <w:pPr>
        <w:pStyle w:val="BodyText2"/>
      </w:pPr>
    </w:p>
    <w:p w14:paraId="091D6CDC" w14:textId="77777777" w:rsidR="00780C76" w:rsidRDefault="00780C76" w:rsidP="00FA410B">
      <w:pPr>
        <w:pStyle w:val="BodyText2"/>
      </w:pPr>
    </w:p>
    <w:p w14:paraId="48E5EB38" w14:textId="77777777" w:rsidR="00780C76" w:rsidRDefault="00780C76" w:rsidP="00FA410B">
      <w:pPr>
        <w:pStyle w:val="BodyText2"/>
      </w:pPr>
    </w:p>
    <w:p w14:paraId="377D9F22" w14:textId="77777777" w:rsidR="00780C76" w:rsidRDefault="00780C76" w:rsidP="00FA410B">
      <w:pPr>
        <w:pStyle w:val="BodyText2"/>
      </w:pPr>
    </w:p>
    <w:p w14:paraId="694EA262" w14:textId="77777777" w:rsidR="00780C76" w:rsidRDefault="00780C76" w:rsidP="00FA410B">
      <w:pPr>
        <w:pStyle w:val="BodyText2"/>
      </w:pPr>
    </w:p>
    <w:p w14:paraId="08B86AF0" w14:textId="77777777" w:rsidR="00780C76" w:rsidRDefault="00780C76" w:rsidP="00FA410B">
      <w:pPr>
        <w:pStyle w:val="BodyText2"/>
      </w:pPr>
    </w:p>
    <w:p w14:paraId="25EB2ACB" w14:textId="77777777" w:rsidR="00780C76" w:rsidRDefault="00780C76" w:rsidP="00FA410B">
      <w:pPr>
        <w:pStyle w:val="BodyText2"/>
      </w:pPr>
    </w:p>
    <w:p w14:paraId="49D56AAA" w14:textId="77777777" w:rsidR="00780C76" w:rsidRDefault="00780C76" w:rsidP="00FA410B">
      <w:pPr>
        <w:pStyle w:val="BodyText2"/>
      </w:pPr>
    </w:p>
    <w:p w14:paraId="1B69C916" w14:textId="77777777" w:rsidR="00780C76" w:rsidRDefault="00780C76"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BA194A7" w14:textId="77777777" w:rsidTr="006D7F29">
        <w:tc>
          <w:tcPr>
            <w:tcW w:w="2268" w:type="dxa"/>
          </w:tcPr>
          <w:p w14:paraId="3435B64F" w14:textId="77777777" w:rsidR="00FA410B" w:rsidRPr="001D0ABF" w:rsidRDefault="00FA410B" w:rsidP="006D7F29">
            <w:r w:rsidRPr="001D0ABF">
              <w:rPr>
                <w:b/>
              </w:rPr>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t>Once the user has selected their diet and health issue, the user will be able to notify the doctor. The doctor will check if the specific diet will be good if not he will notify the user to change their diet.</w:t>
            </w:r>
          </w:p>
          <w:p w14:paraId="71A7D53A" w14:textId="77777777" w:rsidR="00FA410B" w:rsidRDefault="00FA410B" w:rsidP="006D7F29"/>
          <w:p w14:paraId="742FBBFA" w14:textId="743007CA" w:rsidR="00A12341" w:rsidRDefault="00A12341" w:rsidP="006D7F29"/>
        </w:tc>
      </w:tr>
      <w:tr w:rsidR="00FA410B" w14:paraId="43869DD1" w14:textId="77777777" w:rsidTr="006D7F29">
        <w:tc>
          <w:tcPr>
            <w:tcW w:w="2268" w:type="dxa"/>
          </w:tcPr>
          <w:p w14:paraId="75A14568" w14:textId="77777777" w:rsidR="00FA410B" w:rsidRPr="001D0ABF" w:rsidRDefault="00FA410B" w:rsidP="006D7F29">
            <w:r w:rsidRPr="001D0ABF">
              <w:rPr>
                <w:b/>
              </w:rPr>
              <w:t>Pre-Conditions</w:t>
            </w:r>
            <w:r w:rsidRPr="001D0ABF">
              <w:t>:</w:t>
            </w:r>
          </w:p>
        </w:tc>
        <w:tc>
          <w:tcPr>
            <w:tcW w:w="6588" w:type="dxa"/>
          </w:tcPr>
          <w:p w14:paraId="42BCB7E7" w14:textId="77777777" w:rsidR="00A12341" w:rsidRDefault="00A12341" w:rsidP="006D7F29"/>
          <w:p w14:paraId="46F09D05" w14:textId="0339960A" w:rsidR="00FA410B" w:rsidRDefault="00FA410B" w:rsidP="007F593C">
            <w:r>
              <w:t>The user should have selected their health issue and diet</w:t>
            </w:r>
            <w:r w:rsidR="007F593C">
              <w:t>. Also, doctor’s information should be already in the system.</w:t>
            </w:r>
          </w:p>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562F5039" w14:textId="77777777" w:rsidR="00780C76" w:rsidRDefault="00780C76" w:rsidP="00FA410B">
      <w:pPr>
        <w:pStyle w:val="BodyText2"/>
        <w:ind w:left="0"/>
      </w:pPr>
    </w:p>
    <w:p w14:paraId="702575AB" w14:textId="77777777" w:rsidR="00780C76" w:rsidRDefault="00780C76" w:rsidP="00FA410B">
      <w:pPr>
        <w:pStyle w:val="BodyText2"/>
        <w:ind w:left="0"/>
      </w:pPr>
    </w:p>
    <w:p w14:paraId="68200E97" w14:textId="77777777" w:rsidR="00780C76" w:rsidRDefault="00780C76" w:rsidP="00FA410B">
      <w:pPr>
        <w:pStyle w:val="BodyText2"/>
        <w:ind w:left="0"/>
      </w:pPr>
    </w:p>
    <w:p w14:paraId="30DC9F3B" w14:textId="77777777" w:rsidR="00780C76" w:rsidRDefault="00780C76" w:rsidP="00FA410B">
      <w:pPr>
        <w:pStyle w:val="BodyText2"/>
        <w:ind w:left="0"/>
      </w:pPr>
    </w:p>
    <w:p w14:paraId="1AD57540" w14:textId="77777777" w:rsidR="00780C76" w:rsidRDefault="00780C76" w:rsidP="00FA410B">
      <w:pPr>
        <w:pStyle w:val="BodyText2"/>
        <w:ind w:left="0"/>
      </w:pPr>
    </w:p>
    <w:p w14:paraId="09FFD16D" w14:textId="77777777" w:rsidR="00780C76" w:rsidRDefault="00780C76" w:rsidP="00FA410B">
      <w:pPr>
        <w:pStyle w:val="BodyText2"/>
        <w:ind w:left="0"/>
      </w:pPr>
    </w:p>
    <w:p w14:paraId="3611E66A" w14:textId="77777777" w:rsidR="00780C76" w:rsidRDefault="00780C76" w:rsidP="00FA410B">
      <w:pPr>
        <w:pStyle w:val="BodyText2"/>
        <w:ind w:left="0"/>
      </w:pPr>
    </w:p>
    <w:p w14:paraId="67C1439A" w14:textId="77777777" w:rsidR="00780C76" w:rsidRDefault="00780C76" w:rsidP="00FA410B">
      <w:pPr>
        <w:pStyle w:val="BodyText2"/>
        <w:ind w:left="0"/>
      </w:pPr>
    </w:p>
    <w:p w14:paraId="7C4B55A4" w14:textId="77777777" w:rsidR="00780C76" w:rsidRDefault="00780C76" w:rsidP="00FA410B">
      <w:pPr>
        <w:pStyle w:val="BodyText2"/>
        <w:ind w:left="0"/>
      </w:pPr>
    </w:p>
    <w:p w14:paraId="71216797" w14:textId="77777777" w:rsidR="00780C76" w:rsidRDefault="00780C76" w:rsidP="00FA410B">
      <w:pPr>
        <w:pStyle w:val="BodyText2"/>
        <w:ind w:left="0"/>
      </w:pPr>
    </w:p>
    <w:p w14:paraId="2990052B" w14:textId="77777777" w:rsidR="00780C76" w:rsidRDefault="00780C76" w:rsidP="00FA410B">
      <w:pPr>
        <w:pStyle w:val="BodyText2"/>
        <w:ind w:left="0"/>
      </w:pPr>
    </w:p>
    <w:p w14:paraId="129FC722" w14:textId="77777777" w:rsidR="00780C76" w:rsidRDefault="00780C76" w:rsidP="00FA410B">
      <w:pPr>
        <w:pStyle w:val="BodyText2"/>
        <w:ind w:left="0"/>
      </w:pPr>
    </w:p>
    <w:p w14:paraId="16A71A47" w14:textId="77777777" w:rsidR="00780C76" w:rsidRDefault="00780C76"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bookmarkStart w:id="17" w:name="_Toc477963093"/>
      <w:r>
        <w:rPr>
          <w:szCs w:val="28"/>
        </w:rPr>
        <w:lastRenderedPageBreak/>
        <w:t>4.5</w:t>
      </w:r>
      <w:r w:rsidRPr="00FA410B">
        <w:rPr>
          <w:szCs w:val="28"/>
        </w:rPr>
        <w:t xml:space="preserve"> “NOTES” REQUIRMENTS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75AB4" w14:paraId="55321A57" w14:textId="77777777" w:rsidTr="000129A1">
        <w:tc>
          <w:tcPr>
            <w:tcW w:w="2268" w:type="dxa"/>
          </w:tcPr>
          <w:p w14:paraId="0C1A77B9" w14:textId="77777777" w:rsidR="00B75AB4" w:rsidRPr="001D0ABF" w:rsidRDefault="00B75AB4" w:rsidP="000129A1">
            <w:r w:rsidRPr="001D0ABF">
              <w:rPr>
                <w:b/>
              </w:rPr>
              <w:t>Requirement Title:</w:t>
            </w:r>
          </w:p>
          <w:p w14:paraId="6E6FB564" w14:textId="77777777" w:rsidR="00B75AB4" w:rsidRPr="001D0ABF" w:rsidRDefault="00B75AB4" w:rsidP="000129A1">
            <w:pPr>
              <w:ind w:firstLine="720"/>
            </w:pPr>
          </w:p>
        </w:tc>
        <w:tc>
          <w:tcPr>
            <w:tcW w:w="6588" w:type="dxa"/>
          </w:tcPr>
          <w:p w14:paraId="4E8EBE94" w14:textId="3984595A" w:rsidR="00B75AB4" w:rsidRDefault="00B75AB4" w:rsidP="000129A1">
            <w:r>
              <w:t>Notes</w:t>
            </w:r>
          </w:p>
        </w:tc>
      </w:tr>
      <w:tr w:rsidR="00B75AB4" w14:paraId="415CABD7" w14:textId="77777777" w:rsidTr="000129A1">
        <w:tc>
          <w:tcPr>
            <w:tcW w:w="2268" w:type="dxa"/>
          </w:tcPr>
          <w:p w14:paraId="7E296EFE" w14:textId="77777777" w:rsidR="00B75AB4" w:rsidRPr="001D0ABF" w:rsidRDefault="00B75AB4" w:rsidP="000129A1">
            <w:r w:rsidRPr="001D0ABF">
              <w:rPr>
                <w:b/>
              </w:rPr>
              <w:t>Sequence No:</w:t>
            </w:r>
          </w:p>
        </w:tc>
        <w:tc>
          <w:tcPr>
            <w:tcW w:w="6588" w:type="dxa"/>
          </w:tcPr>
          <w:p w14:paraId="1693FBFD" w14:textId="6366A82C" w:rsidR="00B75AB4" w:rsidRDefault="00B75AB4" w:rsidP="000129A1">
            <w:r>
              <w:t>001</w:t>
            </w:r>
          </w:p>
          <w:p w14:paraId="4636DA2C" w14:textId="77777777" w:rsidR="00B75AB4" w:rsidRDefault="00B75AB4" w:rsidP="000129A1"/>
        </w:tc>
      </w:tr>
      <w:tr w:rsidR="00B75AB4" w14:paraId="33F9F785" w14:textId="77777777" w:rsidTr="000129A1">
        <w:trPr>
          <w:trHeight w:val="665"/>
        </w:trPr>
        <w:tc>
          <w:tcPr>
            <w:tcW w:w="2268" w:type="dxa"/>
          </w:tcPr>
          <w:p w14:paraId="1B39397D" w14:textId="77777777" w:rsidR="00B75AB4" w:rsidRPr="001D0ABF" w:rsidRDefault="00B75AB4" w:rsidP="000129A1">
            <w:r w:rsidRPr="001D0ABF">
              <w:rPr>
                <w:b/>
              </w:rPr>
              <w:t>Short description:</w:t>
            </w:r>
          </w:p>
        </w:tc>
        <w:tc>
          <w:tcPr>
            <w:tcW w:w="6588" w:type="dxa"/>
          </w:tcPr>
          <w:p w14:paraId="7D5F36D7" w14:textId="4B37B70E" w:rsidR="00B75AB4" w:rsidRDefault="00FB17C7" w:rsidP="000129A1">
            <w:r>
              <w:t>Create a new note</w:t>
            </w:r>
          </w:p>
          <w:p w14:paraId="48C7CC6B" w14:textId="77777777" w:rsidR="00B75AB4" w:rsidRDefault="00B75AB4" w:rsidP="000129A1"/>
        </w:tc>
      </w:tr>
      <w:tr w:rsidR="00B75AB4" w14:paraId="52C32A89" w14:textId="77777777" w:rsidTr="000129A1">
        <w:tc>
          <w:tcPr>
            <w:tcW w:w="2268" w:type="dxa"/>
          </w:tcPr>
          <w:p w14:paraId="17996A35" w14:textId="77777777" w:rsidR="00B75AB4" w:rsidRPr="001D0ABF" w:rsidRDefault="00B75AB4" w:rsidP="000129A1">
            <w:r w:rsidRPr="001D0ABF">
              <w:rPr>
                <w:b/>
              </w:rPr>
              <w:t>Description:</w:t>
            </w:r>
          </w:p>
        </w:tc>
        <w:tc>
          <w:tcPr>
            <w:tcW w:w="6588" w:type="dxa"/>
          </w:tcPr>
          <w:p w14:paraId="738C3244" w14:textId="77777777" w:rsidR="00B75AB4" w:rsidRDefault="00B75AB4" w:rsidP="000129A1"/>
          <w:p w14:paraId="647151B0" w14:textId="02B06723" w:rsidR="00B75AB4" w:rsidRDefault="00FB17C7" w:rsidP="000129A1">
            <w:r>
              <w:t>The user will select this option if they don’t have any notes or if they would like to create a new one.</w:t>
            </w:r>
          </w:p>
          <w:p w14:paraId="447168F4" w14:textId="02C74383" w:rsidR="00FB17C7" w:rsidRDefault="00FB17C7" w:rsidP="000129A1"/>
          <w:p w14:paraId="3175AEB0" w14:textId="68AB0B4C" w:rsidR="00FB17C7" w:rsidRDefault="00FB17C7" w:rsidP="000129A1">
            <w:r>
              <w:t>The user will then proceed to add information to that note and click “Save” if they want to keep the note.</w:t>
            </w:r>
          </w:p>
          <w:p w14:paraId="5454C2D4" w14:textId="658CF6A2" w:rsidR="00B75AB4" w:rsidRDefault="00B75AB4" w:rsidP="000129A1"/>
        </w:tc>
      </w:tr>
      <w:tr w:rsidR="00B75AB4" w14:paraId="7794E6F9" w14:textId="77777777" w:rsidTr="000129A1">
        <w:tc>
          <w:tcPr>
            <w:tcW w:w="2268" w:type="dxa"/>
          </w:tcPr>
          <w:p w14:paraId="2443BCB6" w14:textId="77777777" w:rsidR="00B75AB4" w:rsidRPr="001D0ABF" w:rsidRDefault="00B75AB4" w:rsidP="000129A1">
            <w:r w:rsidRPr="001D0ABF">
              <w:rPr>
                <w:b/>
              </w:rPr>
              <w:t>Pre-Conditions</w:t>
            </w:r>
            <w:r w:rsidRPr="001D0ABF">
              <w:t>:</w:t>
            </w:r>
          </w:p>
        </w:tc>
        <w:tc>
          <w:tcPr>
            <w:tcW w:w="6588" w:type="dxa"/>
          </w:tcPr>
          <w:p w14:paraId="55AB5E05" w14:textId="77777777" w:rsidR="00B75AB4" w:rsidRDefault="00B75AB4" w:rsidP="000129A1"/>
          <w:p w14:paraId="2A42BFBB" w14:textId="1241CECF" w:rsidR="00B75AB4" w:rsidRDefault="00B75AB4" w:rsidP="000129A1">
            <w:r>
              <w:t xml:space="preserve">User must </w:t>
            </w:r>
            <w:r w:rsidR="00FB17C7">
              <w:t>be logged in.</w:t>
            </w:r>
          </w:p>
          <w:p w14:paraId="367D14D4" w14:textId="77777777" w:rsidR="00B75AB4" w:rsidRDefault="00B75AB4" w:rsidP="000129A1"/>
        </w:tc>
      </w:tr>
      <w:tr w:rsidR="00B75AB4" w14:paraId="5F8FA764" w14:textId="77777777" w:rsidTr="000129A1">
        <w:tc>
          <w:tcPr>
            <w:tcW w:w="2268" w:type="dxa"/>
          </w:tcPr>
          <w:p w14:paraId="266DD61F" w14:textId="77777777" w:rsidR="00B75AB4" w:rsidRPr="001D0ABF" w:rsidRDefault="00B75AB4" w:rsidP="000129A1">
            <w:r w:rsidRPr="001D0ABF">
              <w:rPr>
                <w:b/>
              </w:rPr>
              <w:t>Post Conditions:</w:t>
            </w:r>
          </w:p>
        </w:tc>
        <w:tc>
          <w:tcPr>
            <w:tcW w:w="6588" w:type="dxa"/>
          </w:tcPr>
          <w:p w14:paraId="5EBC19E2" w14:textId="77777777" w:rsidR="00B75AB4" w:rsidRDefault="00B75AB4" w:rsidP="000129A1"/>
          <w:p w14:paraId="3CA71BD4" w14:textId="7041E86E" w:rsidR="00FB17C7" w:rsidRDefault="00FB17C7" w:rsidP="00FB17C7">
            <w:r>
              <w:t>If user decides to save, the data will be stored, else the note will be discarded.</w:t>
            </w:r>
          </w:p>
          <w:p w14:paraId="72B331F0" w14:textId="77777777" w:rsidR="00B75AB4" w:rsidRDefault="00B75AB4" w:rsidP="000129A1"/>
        </w:tc>
      </w:tr>
      <w:tr w:rsidR="00B75AB4" w14:paraId="637E43A1" w14:textId="77777777" w:rsidTr="000129A1">
        <w:tc>
          <w:tcPr>
            <w:tcW w:w="2268" w:type="dxa"/>
          </w:tcPr>
          <w:p w14:paraId="2515940D" w14:textId="77777777" w:rsidR="00B75AB4" w:rsidRPr="001D0ABF" w:rsidRDefault="00B75AB4" w:rsidP="000129A1">
            <w:r w:rsidRPr="001D0ABF">
              <w:rPr>
                <w:b/>
              </w:rPr>
              <w:t>Other attributes:</w:t>
            </w:r>
          </w:p>
        </w:tc>
        <w:tc>
          <w:tcPr>
            <w:tcW w:w="6588" w:type="dxa"/>
          </w:tcPr>
          <w:p w14:paraId="1778F316" w14:textId="311AA6E6" w:rsidR="00B75AB4" w:rsidRDefault="00B75AB4" w:rsidP="000129A1">
            <w:r>
              <w:t>N/A</w:t>
            </w:r>
          </w:p>
          <w:p w14:paraId="4BA3BC5E" w14:textId="77777777" w:rsidR="00B75AB4" w:rsidRDefault="00B75AB4" w:rsidP="000129A1"/>
        </w:tc>
      </w:tr>
    </w:tbl>
    <w:p w14:paraId="06752A82" w14:textId="48CF94C9" w:rsidR="00FA410B" w:rsidRDefault="00FA410B" w:rsidP="00FA410B">
      <w:pPr>
        <w:pStyle w:val="BodyText2"/>
      </w:pPr>
    </w:p>
    <w:p w14:paraId="445415DA" w14:textId="77777777" w:rsidR="00780C76" w:rsidRDefault="00780C76" w:rsidP="00FA410B">
      <w:pPr>
        <w:pStyle w:val="BodyText2"/>
      </w:pPr>
    </w:p>
    <w:p w14:paraId="68D72343" w14:textId="77777777" w:rsidR="00780C76" w:rsidRDefault="00780C76" w:rsidP="00FA410B">
      <w:pPr>
        <w:pStyle w:val="BodyText2"/>
      </w:pPr>
    </w:p>
    <w:p w14:paraId="20709DBB" w14:textId="77777777" w:rsidR="00780C76" w:rsidRDefault="00780C76" w:rsidP="00FA410B">
      <w:pPr>
        <w:pStyle w:val="BodyText2"/>
      </w:pPr>
    </w:p>
    <w:p w14:paraId="1B5FC0FD" w14:textId="77777777" w:rsidR="00780C76" w:rsidRDefault="00780C76" w:rsidP="00FA410B">
      <w:pPr>
        <w:pStyle w:val="BodyText2"/>
      </w:pPr>
    </w:p>
    <w:p w14:paraId="437B6A46" w14:textId="77777777" w:rsidR="00780C76" w:rsidRDefault="00780C76" w:rsidP="00FA410B">
      <w:pPr>
        <w:pStyle w:val="BodyText2"/>
      </w:pPr>
    </w:p>
    <w:p w14:paraId="70A8DA64" w14:textId="77777777" w:rsidR="00780C76" w:rsidRDefault="00780C76" w:rsidP="00FA410B">
      <w:pPr>
        <w:pStyle w:val="BodyText2"/>
      </w:pPr>
    </w:p>
    <w:p w14:paraId="18CF1BCD" w14:textId="77777777" w:rsidR="00780C76" w:rsidRDefault="00780C76" w:rsidP="00FA410B">
      <w:pPr>
        <w:pStyle w:val="BodyText2"/>
      </w:pPr>
    </w:p>
    <w:p w14:paraId="5C6A497C" w14:textId="77777777" w:rsidR="00780C76" w:rsidRDefault="00780C76" w:rsidP="00FA410B">
      <w:pPr>
        <w:pStyle w:val="BodyText2"/>
      </w:pPr>
    </w:p>
    <w:p w14:paraId="7491F4DB" w14:textId="77777777" w:rsidR="00780C76" w:rsidRDefault="00780C76" w:rsidP="00FA410B">
      <w:pPr>
        <w:pStyle w:val="BodyText2"/>
      </w:pPr>
    </w:p>
    <w:p w14:paraId="1E6B7B75" w14:textId="77777777" w:rsidR="00780C76" w:rsidRDefault="00780C76" w:rsidP="00FA410B">
      <w:pPr>
        <w:pStyle w:val="BodyText2"/>
      </w:pPr>
    </w:p>
    <w:p w14:paraId="5E8BB3B7" w14:textId="77777777" w:rsidR="00FB17C7" w:rsidRDefault="00FB17C7" w:rsidP="006B23A1">
      <w:pPr>
        <w:pStyle w:val="BodyText2"/>
        <w:ind w:left="0"/>
      </w:pPr>
    </w:p>
    <w:p w14:paraId="6C1047E4" w14:textId="77777777" w:rsidR="006B23A1" w:rsidRDefault="006B23A1" w:rsidP="006B23A1">
      <w:pPr>
        <w:pStyle w:val="BodyText2"/>
        <w:ind w:left="0"/>
      </w:pPr>
    </w:p>
    <w:p w14:paraId="47A2F2BC" w14:textId="77777777" w:rsidR="006B23A1" w:rsidRDefault="006B23A1" w:rsidP="006B23A1">
      <w:pPr>
        <w:pStyle w:val="BodyText2"/>
        <w:ind w:left="0"/>
      </w:pPr>
    </w:p>
    <w:p w14:paraId="5146E858" w14:textId="77777777" w:rsidR="006B23A1" w:rsidRDefault="006B23A1" w:rsidP="006B23A1">
      <w:pPr>
        <w:pStyle w:val="BodyText2"/>
        <w:ind w:left="0"/>
      </w:pPr>
    </w:p>
    <w:p w14:paraId="284C4DD7" w14:textId="77777777" w:rsidR="006B23A1" w:rsidRDefault="006B23A1" w:rsidP="006B23A1">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B17C7" w14:paraId="19DF2166" w14:textId="77777777" w:rsidTr="000129A1">
        <w:tc>
          <w:tcPr>
            <w:tcW w:w="2268" w:type="dxa"/>
          </w:tcPr>
          <w:p w14:paraId="153F2EFC" w14:textId="77777777" w:rsidR="00FB17C7" w:rsidRPr="001D0ABF" w:rsidRDefault="00FB17C7" w:rsidP="000129A1">
            <w:r w:rsidRPr="001D0ABF">
              <w:rPr>
                <w:b/>
              </w:rPr>
              <w:lastRenderedPageBreak/>
              <w:t>Requirement Title:</w:t>
            </w:r>
          </w:p>
          <w:p w14:paraId="33FA29BA" w14:textId="77777777" w:rsidR="00FB17C7" w:rsidRPr="001D0ABF" w:rsidRDefault="00FB17C7" w:rsidP="000129A1">
            <w:pPr>
              <w:ind w:firstLine="720"/>
            </w:pPr>
          </w:p>
        </w:tc>
        <w:tc>
          <w:tcPr>
            <w:tcW w:w="6588" w:type="dxa"/>
          </w:tcPr>
          <w:p w14:paraId="1F1F968B" w14:textId="77777777" w:rsidR="00FB17C7" w:rsidRDefault="00FB17C7" w:rsidP="000129A1">
            <w:r>
              <w:t>Notes</w:t>
            </w:r>
          </w:p>
        </w:tc>
      </w:tr>
      <w:tr w:rsidR="00FB17C7" w14:paraId="0863470A" w14:textId="77777777" w:rsidTr="000129A1">
        <w:tc>
          <w:tcPr>
            <w:tcW w:w="2268" w:type="dxa"/>
          </w:tcPr>
          <w:p w14:paraId="201103CC" w14:textId="77777777" w:rsidR="00FB17C7" w:rsidRPr="001D0ABF" w:rsidRDefault="00FB17C7" w:rsidP="000129A1">
            <w:r w:rsidRPr="001D0ABF">
              <w:rPr>
                <w:b/>
              </w:rPr>
              <w:t>Sequence No:</w:t>
            </w:r>
          </w:p>
        </w:tc>
        <w:tc>
          <w:tcPr>
            <w:tcW w:w="6588" w:type="dxa"/>
          </w:tcPr>
          <w:p w14:paraId="47CB765C" w14:textId="2FE291C4" w:rsidR="00FB17C7" w:rsidRDefault="00FB17C7" w:rsidP="000129A1">
            <w:r>
              <w:t>002</w:t>
            </w:r>
          </w:p>
          <w:p w14:paraId="63888BAD" w14:textId="77777777" w:rsidR="00FB17C7" w:rsidRDefault="00FB17C7" w:rsidP="000129A1"/>
        </w:tc>
      </w:tr>
      <w:tr w:rsidR="00FB17C7" w14:paraId="6FB92806" w14:textId="77777777" w:rsidTr="000129A1">
        <w:trPr>
          <w:trHeight w:val="665"/>
        </w:trPr>
        <w:tc>
          <w:tcPr>
            <w:tcW w:w="2268" w:type="dxa"/>
          </w:tcPr>
          <w:p w14:paraId="63A90048" w14:textId="77777777" w:rsidR="00FB17C7" w:rsidRPr="001D0ABF" w:rsidRDefault="00FB17C7" w:rsidP="000129A1">
            <w:r w:rsidRPr="001D0ABF">
              <w:rPr>
                <w:b/>
              </w:rPr>
              <w:t>Short description:</w:t>
            </w:r>
          </w:p>
        </w:tc>
        <w:tc>
          <w:tcPr>
            <w:tcW w:w="6588" w:type="dxa"/>
          </w:tcPr>
          <w:p w14:paraId="657CA617" w14:textId="045B9505" w:rsidR="00FB17C7" w:rsidRDefault="00FB17C7" w:rsidP="000129A1">
            <w:r>
              <w:t>Update a note</w:t>
            </w:r>
          </w:p>
          <w:p w14:paraId="79FCBBAF" w14:textId="77777777" w:rsidR="00FB17C7" w:rsidRDefault="00FB17C7" w:rsidP="000129A1"/>
        </w:tc>
      </w:tr>
      <w:tr w:rsidR="00FB17C7" w14:paraId="68CAB1EB" w14:textId="77777777" w:rsidTr="000129A1">
        <w:tc>
          <w:tcPr>
            <w:tcW w:w="2268" w:type="dxa"/>
          </w:tcPr>
          <w:p w14:paraId="2D416D56" w14:textId="77777777" w:rsidR="00FB17C7" w:rsidRPr="001D0ABF" w:rsidRDefault="00FB17C7" w:rsidP="000129A1">
            <w:r w:rsidRPr="001D0ABF">
              <w:rPr>
                <w:b/>
              </w:rPr>
              <w:t>Description:</w:t>
            </w:r>
          </w:p>
        </w:tc>
        <w:tc>
          <w:tcPr>
            <w:tcW w:w="6588" w:type="dxa"/>
          </w:tcPr>
          <w:p w14:paraId="420C3929" w14:textId="77777777" w:rsidR="00FB17C7" w:rsidRDefault="00FB17C7" w:rsidP="000129A1"/>
          <w:p w14:paraId="69F9A738" w14:textId="2195F68F" w:rsidR="00FB17C7" w:rsidRDefault="00FB17C7" w:rsidP="000129A1">
            <w:r>
              <w:t>The user will select this option if they want to add or update the information of an already existing note.</w:t>
            </w:r>
          </w:p>
          <w:p w14:paraId="2990FA91" w14:textId="77777777" w:rsidR="00FB17C7" w:rsidRDefault="00FB17C7" w:rsidP="000129A1"/>
          <w:p w14:paraId="39E963BE" w14:textId="300F2BF3" w:rsidR="00FB17C7" w:rsidRDefault="00FB17C7" w:rsidP="000129A1">
            <w:r>
              <w:t>The user will then proceed to add or update information to that note and click “Save” if they want to keep the changes.</w:t>
            </w:r>
          </w:p>
          <w:p w14:paraId="30CAA28C" w14:textId="77777777" w:rsidR="00FB17C7" w:rsidRDefault="00FB17C7" w:rsidP="000129A1"/>
        </w:tc>
      </w:tr>
      <w:tr w:rsidR="00FB17C7" w14:paraId="19AC4286" w14:textId="77777777" w:rsidTr="000129A1">
        <w:tc>
          <w:tcPr>
            <w:tcW w:w="2268" w:type="dxa"/>
          </w:tcPr>
          <w:p w14:paraId="43187523" w14:textId="77777777" w:rsidR="00FB17C7" w:rsidRPr="001D0ABF" w:rsidRDefault="00FB17C7" w:rsidP="000129A1">
            <w:r w:rsidRPr="001D0ABF">
              <w:rPr>
                <w:b/>
              </w:rPr>
              <w:t>Pre-Conditions</w:t>
            </w:r>
            <w:r w:rsidRPr="001D0ABF">
              <w:t>:</w:t>
            </w:r>
          </w:p>
        </w:tc>
        <w:tc>
          <w:tcPr>
            <w:tcW w:w="6588" w:type="dxa"/>
          </w:tcPr>
          <w:p w14:paraId="1C52A7B8" w14:textId="77777777" w:rsidR="00FB17C7" w:rsidRDefault="00FB17C7" w:rsidP="000129A1"/>
          <w:p w14:paraId="29F8F5D1" w14:textId="11769A21" w:rsidR="00FB17C7" w:rsidRDefault="00FB17C7" w:rsidP="000129A1">
            <w:r>
              <w:t>User must be logged in.</w:t>
            </w:r>
          </w:p>
          <w:p w14:paraId="0E039764" w14:textId="63A275A7" w:rsidR="00FB17C7" w:rsidRDefault="00FB17C7" w:rsidP="000129A1"/>
          <w:p w14:paraId="6A88694C" w14:textId="4B602EF7" w:rsidR="00FB17C7" w:rsidRDefault="00FB17C7" w:rsidP="000129A1">
            <w:r>
              <w:t>There must be an existing note.</w:t>
            </w:r>
          </w:p>
          <w:p w14:paraId="59BF444E" w14:textId="77777777" w:rsidR="00FB17C7" w:rsidRDefault="00FB17C7" w:rsidP="000129A1"/>
        </w:tc>
      </w:tr>
      <w:tr w:rsidR="00FB17C7" w14:paraId="63A7D29D" w14:textId="77777777" w:rsidTr="000129A1">
        <w:tc>
          <w:tcPr>
            <w:tcW w:w="2268" w:type="dxa"/>
          </w:tcPr>
          <w:p w14:paraId="0080CE86" w14:textId="77777777" w:rsidR="00FB17C7" w:rsidRPr="001D0ABF" w:rsidRDefault="00FB17C7" w:rsidP="000129A1">
            <w:r w:rsidRPr="001D0ABF">
              <w:rPr>
                <w:b/>
              </w:rPr>
              <w:t>Post Conditions:</w:t>
            </w:r>
          </w:p>
        </w:tc>
        <w:tc>
          <w:tcPr>
            <w:tcW w:w="6588" w:type="dxa"/>
          </w:tcPr>
          <w:p w14:paraId="687F94DD" w14:textId="77777777" w:rsidR="00FB17C7" w:rsidRDefault="00FB17C7" w:rsidP="000129A1"/>
          <w:p w14:paraId="017EC63F" w14:textId="4532CA24" w:rsidR="00FB17C7" w:rsidRDefault="00FB17C7" w:rsidP="000129A1">
            <w:r>
              <w:t>If user decides to save, the data will be stored, else the changes will be discarded.</w:t>
            </w:r>
          </w:p>
          <w:p w14:paraId="1453887D" w14:textId="77777777" w:rsidR="00FB17C7" w:rsidRDefault="00FB17C7" w:rsidP="000129A1"/>
        </w:tc>
      </w:tr>
      <w:tr w:rsidR="00FB17C7" w14:paraId="03C2A6DC" w14:textId="77777777" w:rsidTr="000129A1">
        <w:tc>
          <w:tcPr>
            <w:tcW w:w="2268" w:type="dxa"/>
          </w:tcPr>
          <w:p w14:paraId="3847BB82" w14:textId="77777777" w:rsidR="00FB17C7" w:rsidRPr="001D0ABF" w:rsidRDefault="00FB17C7" w:rsidP="000129A1">
            <w:r w:rsidRPr="001D0ABF">
              <w:rPr>
                <w:b/>
              </w:rPr>
              <w:t>Other attributes:</w:t>
            </w:r>
          </w:p>
        </w:tc>
        <w:tc>
          <w:tcPr>
            <w:tcW w:w="6588" w:type="dxa"/>
          </w:tcPr>
          <w:p w14:paraId="0F3052C7" w14:textId="77777777" w:rsidR="00FB17C7" w:rsidRDefault="00FB17C7" w:rsidP="00A12341">
            <w:r>
              <w:t>N/A</w:t>
            </w:r>
          </w:p>
          <w:p w14:paraId="44942E57" w14:textId="17400C9B" w:rsidR="00A12341" w:rsidRDefault="00A12341" w:rsidP="00A12341"/>
        </w:tc>
      </w:tr>
    </w:tbl>
    <w:p w14:paraId="5499F506" w14:textId="77777777" w:rsidR="00FB17C7" w:rsidRDefault="00FB17C7" w:rsidP="00FA410B">
      <w:pPr>
        <w:pStyle w:val="BodyText2"/>
      </w:pPr>
    </w:p>
    <w:p w14:paraId="1D976603" w14:textId="71D9ED96" w:rsidR="00FA410B" w:rsidRDefault="00FA410B" w:rsidP="00FA410B">
      <w:pPr>
        <w:pStyle w:val="BodyText2"/>
      </w:pPr>
    </w:p>
    <w:p w14:paraId="03DCC2BD" w14:textId="77777777" w:rsidR="00780C76" w:rsidRDefault="00780C76" w:rsidP="00FA410B">
      <w:pPr>
        <w:pStyle w:val="BodyText2"/>
      </w:pPr>
    </w:p>
    <w:p w14:paraId="472790B2" w14:textId="77777777" w:rsidR="00780C76" w:rsidRDefault="00780C76" w:rsidP="00FA410B">
      <w:pPr>
        <w:pStyle w:val="BodyText2"/>
      </w:pPr>
    </w:p>
    <w:p w14:paraId="53E6D3CE" w14:textId="77777777" w:rsidR="00780C76" w:rsidRDefault="00780C76" w:rsidP="00FA410B">
      <w:pPr>
        <w:pStyle w:val="BodyText2"/>
      </w:pPr>
    </w:p>
    <w:p w14:paraId="59586931" w14:textId="77777777" w:rsidR="00780C76" w:rsidRDefault="00780C76" w:rsidP="00FA410B">
      <w:pPr>
        <w:pStyle w:val="BodyText2"/>
      </w:pPr>
    </w:p>
    <w:p w14:paraId="2FC85119" w14:textId="77777777" w:rsidR="00780C76" w:rsidRDefault="00780C76" w:rsidP="00FA410B">
      <w:pPr>
        <w:pStyle w:val="BodyText2"/>
      </w:pPr>
    </w:p>
    <w:p w14:paraId="32DBECD2" w14:textId="77777777" w:rsidR="00780C76" w:rsidRDefault="00780C76" w:rsidP="00FA410B">
      <w:pPr>
        <w:pStyle w:val="BodyText2"/>
      </w:pPr>
    </w:p>
    <w:p w14:paraId="3A190BBB" w14:textId="77777777" w:rsidR="00780C76" w:rsidRDefault="00780C76" w:rsidP="00FA410B">
      <w:pPr>
        <w:pStyle w:val="BodyText2"/>
      </w:pPr>
    </w:p>
    <w:p w14:paraId="6DE3DDCC" w14:textId="77777777" w:rsidR="00780C76" w:rsidRDefault="00780C76" w:rsidP="00FA410B">
      <w:pPr>
        <w:pStyle w:val="BodyText2"/>
      </w:pPr>
    </w:p>
    <w:p w14:paraId="59C0C548" w14:textId="77777777" w:rsidR="00780C76" w:rsidRDefault="00780C76" w:rsidP="00FA410B">
      <w:pPr>
        <w:pStyle w:val="BodyText2"/>
      </w:pPr>
    </w:p>
    <w:p w14:paraId="535D43D5" w14:textId="77777777" w:rsidR="00780C76" w:rsidRDefault="00780C76" w:rsidP="00FA410B">
      <w:pPr>
        <w:pStyle w:val="BodyText2"/>
      </w:pPr>
    </w:p>
    <w:p w14:paraId="3C0012B4" w14:textId="77777777" w:rsidR="00780C76" w:rsidRDefault="00780C76" w:rsidP="00FA410B">
      <w:pPr>
        <w:pStyle w:val="BodyText2"/>
      </w:pPr>
    </w:p>
    <w:p w14:paraId="69DA5270" w14:textId="77777777" w:rsidR="00780C76" w:rsidRDefault="00780C76" w:rsidP="00FA410B">
      <w:pPr>
        <w:pStyle w:val="BodyText2"/>
      </w:pPr>
    </w:p>
    <w:p w14:paraId="779984BA" w14:textId="77777777" w:rsidR="00780C76" w:rsidRDefault="00780C76" w:rsidP="00FA410B">
      <w:pPr>
        <w:pStyle w:val="BodyText2"/>
      </w:pPr>
    </w:p>
    <w:p w14:paraId="5785BEF1" w14:textId="77777777" w:rsidR="00780C76" w:rsidRDefault="00780C76"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lastRenderedPageBreak/>
        <w:t>4.6 “LOGIN”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2C350E" w14:paraId="5DA39CDB" w14:textId="77777777" w:rsidTr="002C350E">
        <w:tc>
          <w:tcPr>
            <w:tcW w:w="2268" w:type="dxa"/>
            <w:tcBorders>
              <w:top w:val="single" w:sz="4" w:space="0" w:color="000000"/>
              <w:left w:val="single" w:sz="4" w:space="0" w:color="000000"/>
              <w:bottom w:val="single" w:sz="4" w:space="0" w:color="000000"/>
              <w:right w:val="single" w:sz="4" w:space="0" w:color="000000"/>
            </w:tcBorders>
          </w:tcPr>
          <w:p w14:paraId="20110276" w14:textId="77777777" w:rsidR="002C350E" w:rsidRDefault="002C350E">
            <w:r>
              <w:rPr>
                <w:b/>
              </w:rPr>
              <w:t>Requirement Title:</w:t>
            </w:r>
          </w:p>
          <w:p w14:paraId="47983B37" w14:textId="77777777" w:rsidR="002C350E" w:rsidRDefault="002C350E">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302A30EC" w14:textId="41D8876E" w:rsidR="002C350E" w:rsidRDefault="002C350E">
            <w:r>
              <w:t>Login</w:t>
            </w:r>
          </w:p>
        </w:tc>
      </w:tr>
      <w:tr w:rsidR="002C350E" w14:paraId="3B63F505"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8C57691" w14:textId="77777777" w:rsidR="002C350E" w:rsidRDefault="002C350E">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4136B86B" w14:textId="77777777" w:rsidR="00027EAE" w:rsidRDefault="002C350E">
            <w:r>
              <w:t>001</w:t>
            </w:r>
          </w:p>
          <w:p w14:paraId="2FD28C7A" w14:textId="32535027" w:rsidR="002C350E" w:rsidRDefault="002C350E"/>
        </w:tc>
      </w:tr>
      <w:tr w:rsidR="002C350E" w14:paraId="6132AA27" w14:textId="77777777" w:rsidTr="002C350E">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04BB8C59" w14:textId="77777777" w:rsidR="002C350E" w:rsidRDefault="002C350E">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731E01A9" w14:textId="0FDF5D43" w:rsidR="002C350E" w:rsidRDefault="002C350E">
            <w:r>
              <w:t>Login user</w:t>
            </w:r>
          </w:p>
        </w:tc>
      </w:tr>
      <w:tr w:rsidR="002C350E" w14:paraId="16F004AB"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FB67A73" w14:textId="77777777" w:rsidR="002C350E" w:rsidRDefault="002C350E">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0A6379E9" w14:textId="77777777" w:rsidR="002C350E" w:rsidRDefault="002C350E">
            <w:r>
              <w:t xml:space="preserve">User enters </w:t>
            </w:r>
            <w:r w:rsidR="00BE7014">
              <w:t>username ID and password and selects login.</w:t>
            </w:r>
          </w:p>
          <w:p w14:paraId="65A88A3C" w14:textId="2191C7B3" w:rsidR="00382CA3" w:rsidRDefault="00382CA3" w:rsidP="00382CA3">
            <w:r>
              <w:t>The user must enter a valid username and password.</w:t>
            </w:r>
          </w:p>
          <w:p w14:paraId="0DCC01F5" w14:textId="4136FF86" w:rsidR="00382CA3" w:rsidRDefault="00382CA3" w:rsidP="00382CA3">
            <w:pPr>
              <w:pStyle w:val="ListParagraph"/>
              <w:numPr>
                <w:ilvl w:val="0"/>
                <w:numId w:val="20"/>
              </w:numPr>
            </w:pPr>
            <w:r>
              <w:t>The system will only allow a maximum of 10 invalid attempts before it terminates the application.</w:t>
            </w:r>
          </w:p>
          <w:p w14:paraId="45C8FEF7" w14:textId="77777777" w:rsidR="00BE7014" w:rsidRDefault="00BE7014"/>
          <w:p w14:paraId="5E845CFB" w14:textId="6423A049" w:rsidR="00BE7014" w:rsidRDefault="00BE7014"/>
        </w:tc>
      </w:tr>
      <w:tr w:rsidR="002C350E" w14:paraId="13A17003"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10EFD4CA" w14:textId="77777777" w:rsidR="002C350E" w:rsidRDefault="002C350E">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622DD13E" w14:textId="5C0197EA" w:rsidR="002C350E" w:rsidRDefault="00BE7014">
            <w:r>
              <w:t>The user must be registered.</w:t>
            </w:r>
          </w:p>
          <w:p w14:paraId="12C11077" w14:textId="77777777" w:rsidR="002C350E" w:rsidRDefault="002C350E"/>
        </w:tc>
      </w:tr>
      <w:tr w:rsidR="002C350E" w14:paraId="451E84E8"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352E135" w14:textId="77777777" w:rsidR="002C350E" w:rsidRDefault="002C350E">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3B21487A" w14:textId="3E994F8B" w:rsidR="002C350E" w:rsidRDefault="00CE6ACE">
            <w:r>
              <w:t>If the information entered is valid, t</w:t>
            </w:r>
            <w:r w:rsidR="00BE7014">
              <w:t>he system allows the user to enter the account and it displays the ac</w:t>
            </w:r>
            <w:r w:rsidR="00027EAE">
              <w:t>count information</w:t>
            </w:r>
          </w:p>
          <w:p w14:paraId="44247162" w14:textId="77777777" w:rsidR="002C350E" w:rsidRDefault="002C350E"/>
        </w:tc>
      </w:tr>
      <w:tr w:rsidR="002C350E" w14:paraId="6C95ACF2"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EDD9CFC" w14:textId="77777777" w:rsidR="002C350E" w:rsidRDefault="002C350E">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9C8E522" w14:textId="4AAE7BD8" w:rsidR="002C350E" w:rsidRDefault="00BE7014">
            <w:r>
              <w:t>N/A</w:t>
            </w:r>
          </w:p>
          <w:p w14:paraId="2B0B53AC" w14:textId="77777777" w:rsidR="002C350E" w:rsidRDefault="002C350E"/>
        </w:tc>
      </w:tr>
    </w:tbl>
    <w:p w14:paraId="1CD9F041" w14:textId="77777777" w:rsidR="00BE7014" w:rsidRDefault="00BE701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E7014" w14:paraId="50176BE7" w14:textId="77777777" w:rsidTr="00780C76">
        <w:tc>
          <w:tcPr>
            <w:tcW w:w="2245" w:type="dxa"/>
            <w:tcBorders>
              <w:top w:val="single" w:sz="4" w:space="0" w:color="000000"/>
              <w:left w:val="single" w:sz="4" w:space="0" w:color="000000"/>
              <w:bottom w:val="single" w:sz="4" w:space="0" w:color="000000"/>
              <w:right w:val="single" w:sz="4" w:space="0" w:color="000000"/>
            </w:tcBorders>
          </w:tcPr>
          <w:p w14:paraId="0F5AB343" w14:textId="77777777" w:rsidR="00BE7014" w:rsidRDefault="00BE7014" w:rsidP="00AA2F40">
            <w:r>
              <w:rPr>
                <w:b/>
              </w:rPr>
              <w:t>Requirement Title:</w:t>
            </w:r>
          </w:p>
          <w:p w14:paraId="259BCAD0" w14:textId="77777777" w:rsidR="00BE7014" w:rsidRDefault="00BE7014" w:rsidP="00AA2F40">
            <w:pPr>
              <w:ind w:firstLine="720"/>
            </w:pPr>
          </w:p>
        </w:tc>
        <w:tc>
          <w:tcPr>
            <w:tcW w:w="6385" w:type="dxa"/>
            <w:tcBorders>
              <w:top w:val="single" w:sz="4" w:space="0" w:color="000000"/>
              <w:left w:val="single" w:sz="4" w:space="0" w:color="000000"/>
              <w:bottom w:val="single" w:sz="4" w:space="0" w:color="000000"/>
              <w:right w:val="single" w:sz="4" w:space="0" w:color="000000"/>
            </w:tcBorders>
          </w:tcPr>
          <w:p w14:paraId="4060793A" w14:textId="7D4DAEE8" w:rsidR="00BE7014" w:rsidRDefault="00BE7014" w:rsidP="00AA2F40">
            <w:r>
              <w:t>Login</w:t>
            </w:r>
          </w:p>
        </w:tc>
      </w:tr>
      <w:tr w:rsidR="00BE7014" w14:paraId="57D9DB66"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2D9361D9" w14:textId="77777777" w:rsidR="00BE7014" w:rsidRDefault="00BE7014" w:rsidP="00AA2F40">
            <w:r>
              <w:rPr>
                <w:b/>
              </w:rPr>
              <w:t>Sequence No:</w:t>
            </w:r>
          </w:p>
        </w:tc>
        <w:tc>
          <w:tcPr>
            <w:tcW w:w="6385" w:type="dxa"/>
            <w:tcBorders>
              <w:top w:val="single" w:sz="4" w:space="0" w:color="000000"/>
              <w:left w:val="single" w:sz="4" w:space="0" w:color="000000"/>
              <w:bottom w:val="single" w:sz="4" w:space="0" w:color="000000"/>
              <w:right w:val="single" w:sz="4" w:space="0" w:color="000000"/>
            </w:tcBorders>
          </w:tcPr>
          <w:p w14:paraId="72D8A133" w14:textId="2A4CD304" w:rsidR="00BE7014" w:rsidRDefault="00BE7014" w:rsidP="00AA2F40">
            <w:r>
              <w:t>002</w:t>
            </w:r>
          </w:p>
          <w:p w14:paraId="2B041D04" w14:textId="149352B5" w:rsidR="00027EAE" w:rsidRDefault="00027EAE" w:rsidP="00AA2F40"/>
        </w:tc>
      </w:tr>
      <w:tr w:rsidR="00BE7014" w14:paraId="287D380D" w14:textId="77777777" w:rsidTr="00780C76">
        <w:trPr>
          <w:trHeight w:val="665"/>
        </w:trPr>
        <w:tc>
          <w:tcPr>
            <w:tcW w:w="2245" w:type="dxa"/>
            <w:tcBorders>
              <w:top w:val="single" w:sz="4" w:space="0" w:color="000000"/>
              <w:left w:val="single" w:sz="4" w:space="0" w:color="000000"/>
              <w:bottom w:val="single" w:sz="4" w:space="0" w:color="000000"/>
              <w:right w:val="single" w:sz="4" w:space="0" w:color="000000"/>
            </w:tcBorders>
            <w:hideMark/>
          </w:tcPr>
          <w:p w14:paraId="5BC2B3B1" w14:textId="77777777" w:rsidR="00BE7014" w:rsidRDefault="00BE7014" w:rsidP="00AA2F40">
            <w:r>
              <w:rPr>
                <w:b/>
              </w:rPr>
              <w:t>Short description:</w:t>
            </w:r>
          </w:p>
        </w:tc>
        <w:tc>
          <w:tcPr>
            <w:tcW w:w="6385" w:type="dxa"/>
            <w:tcBorders>
              <w:top w:val="single" w:sz="4" w:space="0" w:color="000000"/>
              <w:left w:val="single" w:sz="4" w:space="0" w:color="000000"/>
              <w:bottom w:val="single" w:sz="4" w:space="0" w:color="000000"/>
              <w:right w:val="single" w:sz="4" w:space="0" w:color="000000"/>
            </w:tcBorders>
          </w:tcPr>
          <w:p w14:paraId="57746CC2" w14:textId="7A44F15C" w:rsidR="00BE7014" w:rsidRDefault="00BE7014" w:rsidP="00AA2F40">
            <w:r>
              <w:t>Send user to registration screen</w:t>
            </w:r>
          </w:p>
        </w:tc>
      </w:tr>
      <w:tr w:rsidR="00BE7014" w14:paraId="45E86897"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66DC21F0" w14:textId="77777777" w:rsidR="00BE7014" w:rsidRDefault="00BE7014" w:rsidP="00AA2F40">
            <w:r>
              <w:rPr>
                <w:b/>
              </w:rPr>
              <w:t>Description:</w:t>
            </w:r>
          </w:p>
        </w:tc>
        <w:tc>
          <w:tcPr>
            <w:tcW w:w="6385" w:type="dxa"/>
            <w:tcBorders>
              <w:top w:val="single" w:sz="4" w:space="0" w:color="000000"/>
              <w:left w:val="single" w:sz="4" w:space="0" w:color="000000"/>
              <w:bottom w:val="single" w:sz="4" w:space="0" w:color="000000"/>
              <w:right w:val="single" w:sz="4" w:space="0" w:color="000000"/>
            </w:tcBorders>
          </w:tcPr>
          <w:p w14:paraId="260EDE83" w14:textId="591942CE" w:rsidR="00BE7014" w:rsidRDefault="00BE7014" w:rsidP="00AA2F40">
            <w:r>
              <w:t>The user selects register, if it is the first time opening the application, or if creating a new account.</w:t>
            </w:r>
          </w:p>
          <w:p w14:paraId="237B17C4" w14:textId="77777777" w:rsidR="00BE7014" w:rsidRDefault="00BE7014" w:rsidP="00AA2F40"/>
          <w:p w14:paraId="444B7B51" w14:textId="77777777" w:rsidR="00BE7014" w:rsidRDefault="00BE7014" w:rsidP="00AA2F40"/>
          <w:p w14:paraId="1EC6A659" w14:textId="77777777" w:rsidR="00BE7014" w:rsidRDefault="00BE7014" w:rsidP="00AA2F40"/>
        </w:tc>
      </w:tr>
      <w:tr w:rsidR="00BE7014" w14:paraId="2F1260EF"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000154E8" w14:textId="77777777" w:rsidR="00BE7014" w:rsidRDefault="00BE7014" w:rsidP="00AA2F40">
            <w:r>
              <w:rPr>
                <w:b/>
              </w:rPr>
              <w:t>Pre-Conditions</w:t>
            </w:r>
            <w:r>
              <w:t>:</w:t>
            </w:r>
          </w:p>
        </w:tc>
        <w:tc>
          <w:tcPr>
            <w:tcW w:w="6385" w:type="dxa"/>
            <w:tcBorders>
              <w:top w:val="single" w:sz="4" w:space="0" w:color="000000"/>
              <w:left w:val="single" w:sz="4" w:space="0" w:color="000000"/>
              <w:bottom w:val="single" w:sz="4" w:space="0" w:color="000000"/>
              <w:right w:val="single" w:sz="4" w:space="0" w:color="000000"/>
            </w:tcBorders>
          </w:tcPr>
          <w:p w14:paraId="4F3196C2" w14:textId="75D23EA4" w:rsidR="00BE7014" w:rsidRDefault="00BE7014" w:rsidP="00AA2F40">
            <w:r>
              <w:t>User must not be previously registered.</w:t>
            </w:r>
          </w:p>
          <w:p w14:paraId="3C7173D5" w14:textId="77777777" w:rsidR="00BE7014" w:rsidRDefault="00BE7014" w:rsidP="00AA2F40"/>
          <w:p w14:paraId="677586AC" w14:textId="77777777" w:rsidR="00BE7014" w:rsidRDefault="00BE7014" w:rsidP="00AA2F40"/>
          <w:p w14:paraId="22BC5B96" w14:textId="77777777" w:rsidR="00BE7014" w:rsidRDefault="00BE7014" w:rsidP="00AA2F40"/>
        </w:tc>
      </w:tr>
      <w:tr w:rsidR="00BE7014" w14:paraId="1CC73E00" w14:textId="77777777" w:rsidTr="00780C76">
        <w:trPr>
          <w:trHeight w:val="1178"/>
        </w:trPr>
        <w:tc>
          <w:tcPr>
            <w:tcW w:w="2245" w:type="dxa"/>
            <w:tcBorders>
              <w:top w:val="single" w:sz="4" w:space="0" w:color="000000"/>
              <w:left w:val="single" w:sz="4" w:space="0" w:color="000000"/>
              <w:bottom w:val="single" w:sz="4" w:space="0" w:color="000000"/>
              <w:right w:val="single" w:sz="4" w:space="0" w:color="000000"/>
            </w:tcBorders>
            <w:hideMark/>
          </w:tcPr>
          <w:p w14:paraId="6F1D89B0" w14:textId="77777777" w:rsidR="00BE7014" w:rsidRDefault="00BE7014" w:rsidP="00AA2F40">
            <w:r>
              <w:rPr>
                <w:b/>
              </w:rPr>
              <w:t>Post Conditions:</w:t>
            </w:r>
          </w:p>
        </w:tc>
        <w:tc>
          <w:tcPr>
            <w:tcW w:w="6385" w:type="dxa"/>
            <w:tcBorders>
              <w:top w:val="single" w:sz="4" w:space="0" w:color="000000"/>
              <w:left w:val="single" w:sz="4" w:space="0" w:color="000000"/>
              <w:bottom w:val="single" w:sz="4" w:space="0" w:color="000000"/>
              <w:right w:val="single" w:sz="4" w:space="0" w:color="000000"/>
            </w:tcBorders>
          </w:tcPr>
          <w:p w14:paraId="7D483BB2" w14:textId="77777777" w:rsidR="00BE7014" w:rsidRDefault="00BE7014" w:rsidP="00AA2F40">
            <w:r>
              <w:t>The account must be confirmed.</w:t>
            </w:r>
          </w:p>
          <w:p w14:paraId="5B380F1C" w14:textId="2AC5B1F1" w:rsidR="00BE7014" w:rsidRDefault="00BE7014" w:rsidP="00AA2F40">
            <w:r>
              <w:t>The system allows the user to enter the account and it displays the account information.</w:t>
            </w:r>
          </w:p>
          <w:p w14:paraId="6C986394" w14:textId="77777777" w:rsidR="00BE7014" w:rsidRDefault="00BE7014" w:rsidP="00AA2F40"/>
          <w:p w14:paraId="2D3116CF" w14:textId="77777777" w:rsidR="00BE7014" w:rsidRDefault="00BE7014" w:rsidP="00AA2F40"/>
          <w:p w14:paraId="4F44C85C" w14:textId="77777777" w:rsidR="00BE7014" w:rsidRDefault="00BE7014" w:rsidP="00AA2F40"/>
        </w:tc>
      </w:tr>
      <w:tr w:rsidR="00BE7014" w14:paraId="4CEBB631"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22A251E8" w14:textId="77777777" w:rsidR="00BE7014" w:rsidRDefault="00BE7014" w:rsidP="00AA2F40">
            <w:r>
              <w:rPr>
                <w:b/>
              </w:rPr>
              <w:t>Other attributes:</w:t>
            </w:r>
          </w:p>
        </w:tc>
        <w:tc>
          <w:tcPr>
            <w:tcW w:w="6385" w:type="dxa"/>
            <w:tcBorders>
              <w:top w:val="single" w:sz="4" w:space="0" w:color="000000"/>
              <w:left w:val="single" w:sz="4" w:space="0" w:color="000000"/>
              <w:bottom w:val="single" w:sz="4" w:space="0" w:color="000000"/>
              <w:right w:val="single" w:sz="4" w:space="0" w:color="000000"/>
            </w:tcBorders>
          </w:tcPr>
          <w:p w14:paraId="78F793BD" w14:textId="5DC16698" w:rsidR="00BE7014" w:rsidRDefault="00BE7014" w:rsidP="005427CB">
            <w:r>
              <w:t>The information entered must be valid.</w:t>
            </w:r>
          </w:p>
        </w:tc>
      </w:tr>
    </w:tbl>
    <w:p w14:paraId="49BB5E50" w14:textId="77777777" w:rsidR="00027EAE" w:rsidRDefault="00027EAE" w:rsidP="005427CB">
      <w:pPr>
        <w:pStyle w:val="BodyText2"/>
        <w:ind w:left="0"/>
      </w:pPr>
    </w:p>
    <w:p w14:paraId="20AF5FB1" w14:textId="1B228349" w:rsidR="00EF3D5C" w:rsidRDefault="00FA410B" w:rsidP="00027EAE">
      <w:pPr>
        <w:pStyle w:val="Heading2"/>
      </w:pPr>
      <w:bookmarkStart w:id="18" w:name="_Toc477963094"/>
      <w:r>
        <w:lastRenderedPageBreak/>
        <w:t>4.7</w:t>
      </w:r>
      <w:r w:rsidR="00797251">
        <w:t xml:space="preserve"> “</w:t>
      </w:r>
      <w:r w:rsidR="00154E02">
        <w:t>Search</w:t>
      </w:r>
      <w:r w:rsidR="00797251">
        <w:t>” Requirements</w:t>
      </w:r>
      <w:bookmarkEnd w:id="18"/>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09CFA47E" w:rsidR="00EF3D5C" w:rsidRDefault="00A12341" w:rsidP="00397D72">
            <w:r>
              <w:t>001</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21DAB431" w14:textId="29918655" w:rsidR="00EF3D5C" w:rsidRDefault="003D0061" w:rsidP="003D0061">
            <w:r>
              <w:t>The user has the option to either search for something in th</w:t>
            </w:r>
            <w:r w:rsidR="00BE4C73">
              <w:t>e stored data or search on Google.</w:t>
            </w:r>
          </w:p>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41742203" w:rsidR="00EF3D5C" w:rsidRDefault="008467E7" w:rsidP="00397D72">
            <w:r>
              <w:t>There must be a button labeled as “Search” where the user ca</w:t>
            </w:r>
            <w:r w:rsidR="00BE4C73">
              <w:t>n search for something specific in the stored data or on Google.</w:t>
            </w:r>
          </w:p>
          <w:p w14:paraId="53F6BDA5" w14:textId="1B4B7861"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5ACCF6A4" w14:textId="77777777" w:rsidR="00EF3D5C" w:rsidRDefault="008467E7" w:rsidP="00397D72">
            <w:r>
              <w:t>User must be logged in</w:t>
            </w:r>
          </w:p>
          <w:p w14:paraId="7CB2E588" w14:textId="6D0458BB" w:rsidR="00A12341" w:rsidRDefault="00A12341"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60A522DE" w14:textId="77777777" w:rsidR="00EF3D5C" w:rsidRDefault="00EF3D5C" w:rsidP="00397D72"/>
        </w:tc>
      </w:tr>
    </w:tbl>
    <w:p w14:paraId="5F89CD67" w14:textId="77777777" w:rsidR="005427CB" w:rsidRDefault="005427CB" w:rsidP="00027EAE">
      <w:pPr>
        <w:pStyle w:val="Heading2"/>
        <w:rPr>
          <w:rFonts w:cs="Arial"/>
          <w:szCs w:val="28"/>
        </w:rPr>
      </w:pPr>
    </w:p>
    <w:p w14:paraId="4499CFBE" w14:textId="77777777" w:rsidR="005427CB" w:rsidRDefault="005427CB" w:rsidP="00027EAE">
      <w:pPr>
        <w:pStyle w:val="Heading2"/>
        <w:rPr>
          <w:rFonts w:cs="Arial"/>
          <w:szCs w:val="28"/>
        </w:rPr>
      </w:pPr>
    </w:p>
    <w:p w14:paraId="5BC3985E" w14:textId="77777777" w:rsidR="005427CB" w:rsidRDefault="005427CB" w:rsidP="00027EAE">
      <w:pPr>
        <w:pStyle w:val="Heading2"/>
        <w:rPr>
          <w:rFonts w:cs="Arial"/>
          <w:szCs w:val="28"/>
        </w:rPr>
      </w:pPr>
    </w:p>
    <w:p w14:paraId="79B94103" w14:textId="77777777" w:rsidR="005427CB" w:rsidRDefault="005427CB" w:rsidP="00027EAE">
      <w:pPr>
        <w:pStyle w:val="Heading2"/>
        <w:rPr>
          <w:rFonts w:cs="Arial"/>
          <w:szCs w:val="28"/>
        </w:rPr>
      </w:pPr>
    </w:p>
    <w:p w14:paraId="52FFFB63" w14:textId="77777777" w:rsidR="005427CB" w:rsidRDefault="005427CB" w:rsidP="00027EAE">
      <w:pPr>
        <w:pStyle w:val="Heading2"/>
        <w:rPr>
          <w:rFonts w:cs="Arial"/>
          <w:szCs w:val="28"/>
        </w:rPr>
      </w:pPr>
    </w:p>
    <w:p w14:paraId="415BE300" w14:textId="77777777" w:rsidR="005427CB" w:rsidRDefault="005427CB" w:rsidP="00027EAE">
      <w:pPr>
        <w:pStyle w:val="Heading2"/>
        <w:rPr>
          <w:rFonts w:cs="Arial"/>
          <w:szCs w:val="28"/>
        </w:rPr>
      </w:pPr>
    </w:p>
    <w:p w14:paraId="7D204F43" w14:textId="77777777" w:rsidR="005427CB" w:rsidRDefault="005427CB" w:rsidP="00027EAE">
      <w:pPr>
        <w:pStyle w:val="Heading2"/>
        <w:rPr>
          <w:rFonts w:cs="Arial"/>
          <w:szCs w:val="28"/>
        </w:rPr>
      </w:pPr>
    </w:p>
    <w:p w14:paraId="5B8DBC7E" w14:textId="77777777" w:rsidR="005427CB" w:rsidRDefault="005427CB" w:rsidP="00027EAE">
      <w:pPr>
        <w:pStyle w:val="Heading2"/>
        <w:rPr>
          <w:rFonts w:cs="Arial"/>
          <w:szCs w:val="28"/>
        </w:rPr>
      </w:pPr>
    </w:p>
    <w:p w14:paraId="6785110D" w14:textId="77777777" w:rsidR="005427CB" w:rsidRDefault="005427CB" w:rsidP="00027EAE">
      <w:pPr>
        <w:pStyle w:val="Heading2"/>
        <w:rPr>
          <w:rFonts w:cs="Arial"/>
          <w:szCs w:val="28"/>
        </w:rPr>
      </w:pPr>
    </w:p>
    <w:p w14:paraId="76EC1369" w14:textId="77777777" w:rsidR="005427CB" w:rsidRDefault="005427CB" w:rsidP="00027EAE">
      <w:pPr>
        <w:pStyle w:val="Heading2"/>
        <w:rPr>
          <w:rFonts w:cs="Arial"/>
          <w:szCs w:val="28"/>
        </w:rPr>
      </w:pPr>
    </w:p>
    <w:p w14:paraId="59B18E5E" w14:textId="77777777" w:rsidR="005427CB" w:rsidRDefault="005427CB" w:rsidP="00027EAE">
      <w:pPr>
        <w:pStyle w:val="Heading2"/>
        <w:rPr>
          <w:rFonts w:cs="Arial"/>
          <w:szCs w:val="28"/>
        </w:rPr>
      </w:pPr>
    </w:p>
    <w:p w14:paraId="510B33F7" w14:textId="77777777" w:rsidR="005427CB" w:rsidRDefault="005427CB" w:rsidP="00027EAE">
      <w:pPr>
        <w:pStyle w:val="Heading2"/>
        <w:rPr>
          <w:rFonts w:cs="Arial"/>
          <w:szCs w:val="28"/>
        </w:rPr>
      </w:pPr>
    </w:p>
    <w:p w14:paraId="6EFAECED" w14:textId="77777777" w:rsidR="005427CB" w:rsidRDefault="005427CB" w:rsidP="00027EAE">
      <w:pPr>
        <w:pStyle w:val="Heading2"/>
        <w:rPr>
          <w:smallCaps w:val="0"/>
          <w:kern w:val="0"/>
          <w:sz w:val="20"/>
        </w:rPr>
      </w:pPr>
    </w:p>
    <w:p w14:paraId="2B602FD1" w14:textId="77777777" w:rsidR="005427CB" w:rsidRPr="005427CB" w:rsidRDefault="005427CB" w:rsidP="005427CB">
      <w:pPr>
        <w:pStyle w:val="BodyText2"/>
      </w:pPr>
    </w:p>
    <w:p w14:paraId="1588ECB6" w14:textId="22870F8D" w:rsidR="00B9633A" w:rsidRDefault="00FA410B" w:rsidP="00027EAE">
      <w:pPr>
        <w:pStyle w:val="Heading2"/>
        <w:rPr>
          <w:rFonts w:ascii="Times New Roman" w:hAnsi="Times New Roman"/>
        </w:rPr>
      </w:pPr>
      <w:bookmarkStart w:id="19" w:name="_Toc477963095"/>
      <w:r>
        <w:rPr>
          <w:rFonts w:cs="Arial"/>
          <w:szCs w:val="28"/>
        </w:rPr>
        <w:lastRenderedPageBreak/>
        <w:t>4.8</w:t>
      </w:r>
      <w:r w:rsidR="00B9633A" w:rsidRPr="00B9633A">
        <w:rPr>
          <w:rFonts w:cs="Arial"/>
          <w:szCs w:val="28"/>
        </w:rPr>
        <w:t xml:space="preserve"> “MONITORING” Requirements</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643F89AE" w14:textId="77777777" w:rsidR="00027EAE" w:rsidRDefault="008243AB">
            <w:r>
              <w:t>001</w:t>
            </w:r>
          </w:p>
          <w:p w14:paraId="2D337F9D" w14:textId="7EE9A3D8" w:rsidR="00B9633A" w:rsidRDefault="00B9633A"/>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34D4F94" w14:textId="1FA6819C"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p w14:paraId="2417382C" w14:textId="77777777" w:rsidR="005427CB" w:rsidRDefault="005427CB" w:rsidP="001D18D4"/>
    <w:p w14:paraId="29D2C242" w14:textId="77777777" w:rsidR="005427CB" w:rsidRDefault="005427CB" w:rsidP="001D18D4"/>
    <w:p w14:paraId="15732264" w14:textId="77777777" w:rsidR="005427CB" w:rsidRDefault="005427CB" w:rsidP="001D18D4"/>
    <w:p w14:paraId="7CFB0395" w14:textId="77777777" w:rsidR="005427CB" w:rsidRDefault="005427CB" w:rsidP="001D18D4"/>
    <w:p w14:paraId="44C5603E" w14:textId="77777777" w:rsidR="005427CB" w:rsidRDefault="005427CB" w:rsidP="001D18D4"/>
    <w:p w14:paraId="630A00C4" w14:textId="77777777" w:rsidR="005427CB" w:rsidRDefault="005427CB" w:rsidP="001D18D4"/>
    <w:p w14:paraId="11CC3BAB" w14:textId="77777777" w:rsidR="005427CB" w:rsidRDefault="005427CB" w:rsidP="001D18D4"/>
    <w:p w14:paraId="6319C824" w14:textId="77777777" w:rsidR="005427CB" w:rsidRDefault="005427CB" w:rsidP="001D18D4"/>
    <w:p w14:paraId="6F1FEFAE" w14:textId="77777777" w:rsidR="005427CB" w:rsidRDefault="005427CB" w:rsidP="001D18D4"/>
    <w:p w14:paraId="373AE7EA" w14:textId="77777777" w:rsidR="005427CB" w:rsidRDefault="005427CB" w:rsidP="001D18D4"/>
    <w:p w14:paraId="69DFBFAA" w14:textId="77777777" w:rsidR="005427CB" w:rsidRDefault="005427CB" w:rsidP="001D18D4"/>
    <w:p w14:paraId="47C8DDC9" w14:textId="77777777" w:rsidR="005427CB" w:rsidRDefault="005427CB"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lastRenderedPageBreak/>
              <w:t>Requirement Title:</w:t>
            </w:r>
          </w:p>
          <w:p w14:paraId="596525FA" w14:textId="77777777" w:rsidR="001D18D4" w:rsidRPr="001D0ABF" w:rsidRDefault="001D18D4" w:rsidP="001D18D4">
            <w:pPr>
              <w:ind w:firstLine="720"/>
            </w:pPr>
          </w:p>
        </w:tc>
        <w:tc>
          <w:tcPr>
            <w:tcW w:w="6588" w:type="dxa"/>
          </w:tcPr>
          <w:p w14:paraId="186EDBF6" w14:textId="35C20DAE"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422BAD6F" w14:textId="6F1173B1" w:rsidR="001D18D4" w:rsidRDefault="001D18D4" w:rsidP="001D18D4">
            <w:r>
              <w:t>002</w:t>
            </w:r>
          </w:p>
          <w:p w14:paraId="1AD2B331" w14:textId="77F9B899" w:rsidR="00027EAE" w:rsidRDefault="00027EAE" w:rsidP="001D18D4"/>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408BA975" w14:textId="27D20A68"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3F166245" w14:textId="0F5FF51F"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47BD5B69" w14:textId="7A9CF550"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6A904F9E" w14:textId="76479A58" w:rsidR="001D18D4" w:rsidRDefault="00C7227C" w:rsidP="001D18D4">
            <w:r>
              <w:t>N/A</w:t>
            </w:r>
          </w:p>
          <w:p w14:paraId="6EE32A7A" w14:textId="77777777" w:rsidR="001D18D4" w:rsidRDefault="001D18D4" w:rsidP="001D18D4"/>
        </w:tc>
      </w:tr>
    </w:tbl>
    <w:p w14:paraId="7FB07DC8" w14:textId="77777777" w:rsidR="005427CB" w:rsidRDefault="005427CB" w:rsidP="00027EAE">
      <w:pPr>
        <w:pStyle w:val="Heading2"/>
      </w:pPr>
    </w:p>
    <w:p w14:paraId="5E787DB3" w14:textId="77777777" w:rsidR="00A47085" w:rsidRDefault="00A47085" w:rsidP="00A47085">
      <w:pPr>
        <w:pStyle w:val="BodyText2"/>
      </w:pPr>
    </w:p>
    <w:p w14:paraId="4F7B230E" w14:textId="77777777" w:rsidR="00A47085" w:rsidRDefault="00A47085" w:rsidP="00A47085">
      <w:pPr>
        <w:pStyle w:val="BodyText2"/>
      </w:pPr>
    </w:p>
    <w:p w14:paraId="41FCA08F" w14:textId="77777777" w:rsidR="00A47085" w:rsidRDefault="00A47085" w:rsidP="00A47085">
      <w:pPr>
        <w:pStyle w:val="BodyText2"/>
      </w:pPr>
    </w:p>
    <w:p w14:paraId="13A86AF0" w14:textId="77777777" w:rsidR="00A47085" w:rsidRDefault="00A47085" w:rsidP="00A47085">
      <w:pPr>
        <w:pStyle w:val="BodyText2"/>
      </w:pPr>
    </w:p>
    <w:p w14:paraId="3F1B3CA0" w14:textId="77777777" w:rsidR="00A47085" w:rsidRDefault="00A47085" w:rsidP="00A47085">
      <w:pPr>
        <w:pStyle w:val="BodyText2"/>
      </w:pPr>
    </w:p>
    <w:p w14:paraId="12F18BE3" w14:textId="77777777" w:rsidR="00A47085" w:rsidRDefault="00A47085" w:rsidP="00A47085">
      <w:pPr>
        <w:pStyle w:val="BodyText2"/>
      </w:pPr>
    </w:p>
    <w:p w14:paraId="57903B0F" w14:textId="77777777" w:rsidR="00A47085" w:rsidRDefault="00A47085" w:rsidP="00A47085">
      <w:pPr>
        <w:pStyle w:val="BodyText2"/>
      </w:pPr>
    </w:p>
    <w:p w14:paraId="5336A61C" w14:textId="77777777" w:rsidR="00A47085" w:rsidRDefault="00A47085" w:rsidP="00A47085">
      <w:pPr>
        <w:pStyle w:val="BodyText2"/>
      </w:pPr>
    </w:p>
    <w:p w14:paraId="728F5D15" w14:textId="77777777" w:rsidR="00A47085" w:rsidRDefault="00A47085" w:rsidP="00A47085">
      <w:pPr>
        <w:pStyle w:val="BodyText2"/>
      </w:pPr>
    </w:p>
    <w:p w14:paraId="00F2D177" w14:textId="77777777" w:rsidR="00A47085" w:rsidRDefault="00A47085" w:rsidP="00A47085">
      <w:pPr>
        <w:pStyle w:val="BodyText2"/>
      </w:pPr>
    </w:p>
    <w:p w14:paraId="7E5A65D1" w14:textId="77777777" w:rsidR="00A47085" w:rsidRDefault="00A47085" w:rsidP="00A47085">
      <w:pPr>
        <w:pStyle w:val="BodyText2"/>
      </w:pPr>
    </w:p>
    <w:p w14:paraId="6D010DD7" w14:textId="77777777" w:rsidR="00A47085" w:rsidRDefault="00A47085" w:rsidP="00A47085">
      <w:pPr>
        <w:pStyle w:val="BodyText2"/>
      </w:pPr>
    </w:p>
    <w:p w14:paraId="0FD67347" w14:textId="77777777" w:rsidR="00A47085" w:rsidRDefault="00A47085" w:rsidP="00A47085">
      <w:pPr>
        <w:pStyle w:val="BodyText2"/>
      </w:pPr>
    </w:p>
    <w:p w14:paraId="31111A86" w14:textId="77777777" w:rsidR="00A47085" w:rsidRPr="00A47085" w:rsidRDefault="00A47085" w:rsidP="00A47085">
      <w:pPr>
        <w:pStyle w:val="BodyText2"/>
      </w:pPr>
    </w:p>
    <w:p w14:paraId="706AF964" w14:textId="44C20DE0" w:rsidR="00FA410B" w:rsidRDefault="00FA410B" w:rsidP="00027EAE">
      <w:pPr>
        <w:pStyle w:val="Heading2"/>
      </w:pPr>
      <w:bookmarkStart w:id="20" w:name="_Toc477963096"/>
      <w:r>
        <w:lastRenderedPageBreak/>
        <w:t>4.9 “Communication” Requirement</w:t>
      </w:r>
      <w:bookmarkEnd w:id="20"/>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t>Pre-Conditions</w:t>
            </w:r>
            <w:r w:rsidRPr="001D0ABF">
              <w:t>:</w:t>
            </w:r>
          </w:p>
        </w:tc>
        <w:tc>
          <w:tcPr>
            <w:tcW w:w="6588" w:type="dxa"/>
          </w:tcPr>
          <w:p w14:paraId="1C32DC5B" w14:textId="77777777" w:rsidR="00FA410B" w:rsidRDefault="00FA410B" w:rsidP="006D7F29">
            <w:r>
              <w:t>User must be logged in.</w:t>
            </w:r>
          </w:p>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B8985DF" w14:textId="39421FAD"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40112053" w14:textId="77777777" w:rsidR="00FA410B" w:rsidRDefault="00FA410B" w:rsidP="006D7F29"/>
        </w:tc>
      </w:tr>
    </w:tbl>
    <w:p w14:paraId="68B4AFD6" w14:textId="77777777" w:rsidR="005E4B8B" w:rsidRDefault="005E4B8B"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t>User will enter their email address using a valid email address. The system will check if the email is valid or not. If email address is valid, email will be added. Else, it will ask the user to re-enter their email address.</w:t>
            </w:r>
          </w:p>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4B9A3D65" w14:textId="3B791B1A" w:rsidR="00FA410B" w:rsidRDefault="00FA410B" w:rsidP="006D7F29">
            <w:r>
              <w:t>N/A</w:t>
            </w:r>
          </w:p>
          <w:p w14:paraId="063A2D03" w14:textId="77777777" w:rsidR="00FA410B" w:rsidRDefault="00FA410B" w:rsidP="006D7F29"/>
        </w:tc>
      </w:tr>
    </w:tbl>
    <w:p w14:paraId="50A2D3F7" w14:textId="77777777" w:rsidR="00027EAE" w:rsidRDefault="00027EAE" w:rsidP="00D158EA">
      <w:pPr>
        <w:pStyle w:val="BodyText2"/>
        <w:ind w:left="0"/>
      </w:pPr>
    </w:p>
    <w:p w14:paraId="513BE93E" w14:textId="0D7153D5" w:rsidR="00FA410B" w:rsidRDefault="00FA410B" w:rsidP="00027EAE">
      <w:pPr>
        <w:pStyle w:val="Heading2"/>
      </w:pPr>
      <w:bookmarkStart w:id="21" w:name="_Toc477963097"/>
      <w:r>
        <w:lastRenderedPageBreak/>
        <w:t>4.10 “Data Maintenance” Requirements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C1DD5" w14:paraId="641B50C1" w14:textId="77777777" w:rsidTr="000129A1">
        <w:tc>
          <w:tcPr>
            <w:tcW w:w="2268" w:type="dxa"/>
          </w:tcPr>
          <w:p w14:paraId="0705EF80" w14:textId="77777777" w:rsidR="001C1DD5" w:rsidRPr="001D0ABF" w:rsidRDefault="001C1DD5" w:rsidP="000129A1">
            <w:r w:rsidRPr="001D0ABF">
              <w:rPr>
                <w:b/>
              </w:rPr>
              <w:t>Requirement Title:</w:t>
            </w:r>
          </w:p>
          <w:p w14:paraId="09C1B6A1" w14:textId="77777777" w:rsidR="001C1DD5" w:rsidRPr="001D0ABF" w:rsidRDefault="001C1DD5" w:rsidP="000129A1">
            <w:pPr>
              <w:ind w:firstLine="720"/>
            </w:pPr>
          </w:p>
        </w:tc>
        <w:tc>
          <w:tcPr>
            <w:tcW w:w="6588" w:type="dxa"/>
          </w:tcPr>
          <w:p w14:paraId="6787E9A5" w14:textId="68C0A20E" w:rsidR="001C1DD5" w:rsidRDefault="001C1DD5" w:rsidP="000129A1">
            <w:r>
              <w:t xml:space="preserve">Data Maintenance </w:t>
            </w:r>
          </w:p>
        </w:tc>
      </w:tr>
      <w:tr w:rsidR="001C1DD5" w14:paraId="5473580F" w14:textId="77777777" w:rsidTr="000129A1">
        <w:tc>
          <w:tcPr>
            <w:tcW w:w="2268" w:type="dxa"/>
          </w:tcPr>
          <w:p w14:paraId="06F5F8F3" w14:textId="77777777" w:rsidR="001C1DD5" w:rsidRPr="001D0ABF" w:rsidRDefault="001C1DD5" w:rsidP="000129A1">
            <w:r w:rsidRPr="001D0ABF">
              <w:rPr>
                <w:b/>
              </w:rPr>
              <w:t>Sequence No:</w:t>
            </w:r>
          </w:p>
        </w:tc>
        <w:tc>
          <w:tcPr>
            <w:tcW w:w="6588" w:type="dxa"/>
          </w:tcPr>
          <w:p w14:paraId="255C26EB" w14:textId="0900E0CC" w:rsidR="001C1DD5" w:rsidRDefault="001C1DD5" w:rsidP="000129A1">
            <w:r>
              <w:t>001</w:t>
            </w:r>
          </w:p>
          <w:p w14:paraId="5B4DD864" w14:textId="77777777" w:rsidR="001C1DD5" w:rsidRDefault="001C1DD5" w:rsidP="000129A1"/>
        </w:tc>
      </w:tr>
      <w:tr w:rsidR="001C1DD5" w14:paraId="44B97983" w14:textId="77777777" w:rsidTr="000129A1">
        <w:trPr>
          <w:trHeight w:val="665"/>
        </w:trPr>
        <w:tc>
          <w:tcPr>
            <w:tcW w:w="2268" w:type="dxa"/>
          </w:tcPr>
          <w:p w14:paraId="68060838" w14:textId="77777777" w:rsidR="001C1DD5" w:rsidRPr="001D0ABF" w:rsidRDefault="001C1DD5" w:rsidP="000129A1">
            <w:r w:rsidRPr="001D0ABF">
              <w:rPr>
                <w:b/>
              </w:rPr>
              <w:t>Short description:</w:t>
            </w:r>
          </w:p>
        </w:tc>
        <w:tc>
          <w:tcPr>
            <w:tcW w:w="6588" w:type="dxa"/>
          </w:tcPr>
          <w:p w14:paraId="4A764534" w14:textId="70B3FFFF" w:rsidR="001C1DD5" w:rsidRDefault="001C1DD5" w:rsidP="000129A1">
            <w:r>
              <w:t>Update current information</w:t>
            </w:r>
          </w:p>
          <w:p w14:paraId="3649B535" w14:textId="77777777" w:rsidR="001C1DD5" w:rsidRDefault="001C1DD5" w:rsidP="000129A1"/>
        </w:tc>
      </w:tr>
      <w:tr w:rsidR="001C1DD5" w14:paraId="1D617DE0" w14:textId="77777777" w:rsidTr="000129A1">
        <w:tc>
          <w:tcPr>
            <w:tcW w:w="2268" w:type="dxa"/>
          </w:tcPr>
          <w:p w14:paraId="1A776677" w14:textId="77777777" w:rsidR="001C1DD5" w:rsidRPr="001D0ABF" w:rsidRDefault="001C1DD5" w:rsidP="000129A1">
            <w:r w:rsidRPr="001D0ABF">
              <w:rPr>
                <w:b/>
              </w:rPr>
              <w:t>Description:</w:t>
            </w:r>
          </w:p>
        </w:tc>
        <w:tc>
          <w:tcPr>
            <w:tcW w:w="6588" w:type="dxa"/>
          </w:tcPr>
          <w:p w14:paraId="71A2AED5" w14:textId="77777777" w:rsidR="001C1DD5" w:rsidRDefault="001C1DD5" w:rsidP="000129A1"/>
          <w:p w14:paraId="091A05C9" w14:textId="40887D58" w:rsidR="001C1DD5" w:rsidRDefault="001C1DD5" w:rsidP="000129A1">
            <w:r>
              <w:t xml:space="preserve">The user will enter “Settings”, then “Accounts Settings.” The user will select what they would like to change and update (i.e. medication list, emergency contact list, doctor information, personal information, etc.). </w:t>
            </w:r>
          </w:p>
          <w:p w14:paraId="4F3D797A" w14:textId="6316418A" w:rsidR="001C1DD5" w:rsidRDefault="001C1DD5" w:rsidP="000129A1"/>
          <w:p w14:paraId="6C1C8685" w14:textId="7DA6AE09" w:rsidR="001C1DD5" w:rsidRDefault="001C1DD5" w:rsidP="000129A1">
            <w:r>
              <w:t>The user must save, if they want the changes to be permanent.</w:t>
            </w:r>
          </w:p>
        </w:tc>
      </w:tr>
      <w:tr w:rsidR="001C1DD5" w14:paraId="1FDCB907" w14:textId="77777777" w:rsidTr="000129A1">
        <w:tc>
          <w:tcPr>
            <w:tcW w:w="2268" w:type="dxa"/>
          </w:tcPr>
          <w:p w14:paraId="4026C108" w14:textId="77777777" w:rsidR="001C1DD5" w:rsidRPr="001D0ABF" w:rsidRDefault="001C1DD5" w:rsidP="000129A1">
            <w:r w:rsidRPr="001D0ABF">
              <w:rPr>
                <w:b/>
              </w:rPr>
              <w:t>Pre-Conditions</w:t>
            </w:r>
            <w:r w:rsidRPr="001D0ABF">
              <w:t>:</w:t>
            </w:r>
          </w:p>
        </w:tc>
        <w:tc>
          <w:tcPr>
            <w:tcW w:w="6588" w:type="dxa"/>
          </w:tcPr>
          <w:p w14:paraId="29C834C3" w14:textId="77777777" w:rsidR="001C1DD5" w:rsidRDefault="001C1DD5" w:rsidP="000129A1"/>
          <w:p w14:paraId="009CE30D" w14:textId="21FF99D8" w:rsidR="001C1DD5" w:rsidRDefault="001C1DD5" w:rsidP="000129A1">
            <w:r>
              <w:t>User must be logged in</w:t>
            </w:r>
          </w:p>
          <w:p w14:paraId="12A6B0E3" w14:textId="77777777" w:rsidR="001C1DD5" w:rsidRDefault="001C1DD5" w:rsidP="000129A1"/>
        </w:tc>
      </w:tr>
      <w:tr w:rsidR="001C1DD5" w14:paraId="6DDFEA53" w14:textId="77777777" w:rsidTr="000129A1">
        <w:tc>
          <w:tcPr>
            <w:tcW w:w="2268" w:type="dxa"/>
          </w:tcPr>
          <w:p w14:paraId="71B2FCBC" w14:textId="77777777" w:rsidR="001C1DD5" w:rsidRPr="001D0ABF" w:rsidRDefault="001C1DD5" w:rsidP="000129A1">
            <w:r w:rsidRPr="001D0ABF">
              <w:rPr>
                <w:b/>
              </w:rPr>
              <w:t>Post Conditions:</w:t>
            </w:r>
          </w:p>
        </w:tc>
        <w:tc>
          <w:tcPr>
            <w:tcW w:w="6588" w:type="dxa"/>
          </w:tcPr>
          <w:p w14:paraId="7A96A52A" w14:textId="77777777" w:rsidR="001C1DD5" w:rsidRDefault="001C1DD5" w:rsidP="000129A1"/>
          <w:p w14:paraId="60EE1187" w14:textId="0F6C71AC" w:rsidR="001C1DD5" w:rsidRDefault="001C1DD5" w:rsidP="000129A1">
            <w:r>
              <w:t>If user decides to save, the data will be updated, else the changes will be discarded.</w:t>
            </w:r>
          </w:p>
          <w:p w14:paraId="06686463" w14:textId="77777777" w:rsidR="001C1DD5" w:rsidRDefault="001C1DD5" w:rsidP="000129A1"/>
        </w:tc>
      </w:tr>
      <w:tr w:rsidR="001C1DD5" w14:paraId="6A894606" w14:textId="77777777" w:rsidTr="000129A1">
        <w:tc>
          <w:tcPr>
            <w:tcW w:w="2268" w:type="dxa"/>
          </w:tcPr>
          <w:p w14:paraId="422D737B" w14:textId="77777777" w:rsidR="001C1DD5" w:rsidRPr="001D0ABF" w:rsidRDefault="001C1DD5" w:rsidP="000129A1">
            <w:r w:rsidRPr="001D0ABF">
              <w:rPr>
                <w:b/>
              </w:rPr>
              <w:t>Other attributes:</w:t>
            </w:r>
          </w:p>
        </w:tc>
        <w:tc>
          <w:tcPr>
            <w:tcW w:w="6588" w:type="dxa"/>
          </w:tcPr>
          <w:p w14:paraId="21834196" w14:textId="457F240A" w:rsidR="001C1DD5" w:rsidRDefault="001C1DD5" w:rsidP="000129A1">
            <w:r>
              <w:t>N/A</w:t>
            </w:r>
          </w:p>
          <w:p w14:paraId="4377EB43" w14:textId="77777777" w:rsidR="001C1DD5" w:rsidRDefault="001C1DD5" w:rsidP="000129A1"/>
        </w:tc>
      </w:tr>
    </w:tbl>
    <w:p w14:paraId="1DF5297A" w14:textId="77777777" w:rsidR="00FA410B" w:rsidRDefault="00FA410B" w:rsidP="00D158EA">
      <w:pPr>
        <w:pStyle w:val="BodyText2"/>
        <w:ind w:left="0"/>
      </w:pPr>
    </w:p>
    <w:p w14:paraId="0F9C3733" w14:textId="77777777" w:rsidR="00797251" w:rsidRDefault="00797251" w:rsidP="00154E02">
      <w:pPr>
        <w:pStyle w:val="Heading1"/>
      </w:pPr>
      <w:bookmarkStart w:id="22" w:name="_Toc477963098"/>
      <w:r>
        <w:lastRenderedPageBreak/>
        <w:t xml:space="preserve">5.  Software Processes and </w:t>
      </w:r>
      <w:r w:rsidR="00154E02">
        <w:t>UML Diagrams</w:t>
      </w:r>
      <w:bookmarkEnd w:id="22"/>
    </w:p>
    <w:p w14:paraId="76FE68CE" w14:textId="77777777" w:rsidR="00797251" w:rsidRDefault="00797251">
      <w:pPr>
        <w:pStyle w:val="heading1underline"/>
      </w:pPr>
    </w:p>
    <w:p w14:paraId="19079967" w14:textId="77777777" w:rsidR="00C80056" w:rsidRDefault="00C80056" w:rsidP="00C80056">
      <w:pPr>
        <w:pStyle w:val="Heading2"/>
      </w:pPr>
      <w:bookmarkStart w:id="23" w:name="_Toc462791971"/>
      <w:bookmarkStart w:id="24" w:name="_Toc477963099"/>
      <w:bookmarkStart w:id="25" w:name="_Toc517694305"/>
      <w:r>
        <w:t>5.1 Hardware and Infrastructure</w:t>
      </w:r>
      <w:bookmarkEnd w:id="23"/>
      <w:bookmarkEnd w:id="24"/>
    </w:p>
    <w:p w14:paraId="0F92AD80" w14:textId="14CA5512" w:rsidR="00C80056" w:rsidRDefault="0084194E" w:rsidP="000D5857">
      <w:pPr>
        <w:pStyle w:val="BodyText2"/>
      </w:pPr>
      <w:r>
        <w:t xml:space="preserve">This is a mobile app using android platform. </w:t>
      </w:r>
      <w:r w:rsidR="006F1EFC">
        <w:t>Android Studio would be used as the IDE.</w:t>
      </w:r>
    </w:p>
    <w:p w14:paraId="029D117D" w14:textId="77777777" w:rsidR="001357F4" w:rsidRDefault="001357F4" w:rsidP="000D5857">
      <w:pPr>
        <w:pStyle w:val="BodyText2"/>
      </w:pPr>
    </w:p>
    <w:p w14:paraId="0916B3C9" w14:textId="58D536E5" w:rsidR="00797251" w:rsidRDefault="00C80056" w:rsidP="00B03094">
      <w:pPr>
        <w:pStyle w:val="Heading2"/>
      </w:pPr>
      <w:bookmarkStart w:id="26" w:name="_Toc477963100"/>
      <w:r>
        <w:lastRenderedPageBreak/>
        <w:t>5.2</w:t>
      </w:r>
      <w:r w:rsidR="00797251">
        <w:t xml:space="preserve"> </w:t>
      </w:r>
      <w:r w:rsidR="00B03094">
        <w:t>UML Diagrams</w:t>
      </w:r>
      <w:bookmarkEnd w:id="25"/>
      <w:bookmarkEnd w:id="26"/>
    </w:p>
    <w:p w14:paraId="020BD069" w14:textId="77777777" w:rsidR="00A12341" w:rsidRDefault="00A12341">
      <w:pPr>
        <w:pStyle w:val="BodyText2"/>
        <w:keepNext/>
        <w:keepLines/>
      </w:pPr>
    </w:p>
    <w:p w14:paraId="0690E88C" w14:textId="6FA075C3" w:rsidR="00A12341" w:rsidRDefault="00A12341" w:rsidP="00A12341">
      <w:pPr>
        <w:pStyle w:val="BodyText2"/>
        <w:keepNext/>
        <w:keepLines/>
        <w:ind w:left="0"/>
      </w:pPr>
      <w:r>
        <w:rPr>
          <w:noProof/>
        </w:rPr>
        <w:drawing>
          <wp:inline distT="0" distB="0" distL="0" distR="0" wp14:anchorId="0CE4846F" wp14:editId="3BE1C7F8">
            <wp:extent cx="7337057" cy="4810873"/>
            <wp:effectExtent l="5715" t="0" r="3175" b="3175"/>
            <wp:docPr id="1" name="Picture 1" descr="C:\Users\kjorg\AppData\Local\Microsoft\Windows\INetCache\Content.Word\Big Picture -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org\AppData\Local\Microsoft\Windows\INetCache\Content.Word\Big Picture -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345277" cy="4816263"/>
                    </a:xfrm>
                    <a:prstGeom prst="rect">
                      <a:avLst/>
                    </a:prstGeom>
                    <a:noFill/>
                    <a:ln>
                      <a:noFill/>
                    </a:ln>
                  </pic:spPr>
                </pic:pic>
              </a:graphicData>
            </a:graphic>
          </wp:inline>
        </w:drawing>
      </w:r>
    </w:p>
    <w:p w14:paraId="79D2BB2A" w14:textId="548AA2C9" w:rsidR="00705D2F" w:rsidRDefault="00705D2F">
      <w:pPr>
        <w:rPr>
          <w:sz w:val="20"/>
        </w:rPr>
      </w:pPr>
      <w:r>
        <w:br w:type="page"/>
      </w:r>
    </w:p>
    <w:p w14:paraId="6593DB8C" w14:textId="77777777" w:rsidR="00705D2F" w:rsidRDefault="00705D2F" w:rsidP="00A12341">
      <w:pPr>
        <w:pStyle w:val="BodyText2"/>
        <w:keepNext/>
        <w:keepLines/>
        <w:ind w:left="0"/>
      </w:pPr>
    </w:p>
    <w:p w14:paraId="1110A327" w14:textId="7D28E208" w:rsidR="00705D2F" w:rsidRDefault="00705D2F" w:rsidP="00A12341">
      <w:pPr>
        <w:pStyle w:val="BodyText2"/>
        <w:keepNext/>
        <w:keepLines/>
        <w:ind w:left="0"/>
      </w:pPr>
      <w:r>
        <w:rPr>
          <w:noProof/>
        </w:rPr>
        <w:drawing>
          <wp:inline distT="0" distB="0" distL="0" distR="0" wp14:anchorId="51AF00D7" wp14:editId="0A10D987">
            <wp:extent cx="7276204" cy="4326984"/>
            <wp:effectExtent l="762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279716" cy="4329073"/>
                    </a:xfrm>
                    <a:prstGeom prst="rect">
                      <a:avLst/>
                    </a:prstGeom>
                  </pic:spPr>
                </pic:pic>
              </a:graphicData>
            </a:graphic>
          </wp:inline>
        </w:drawing>
      </w:r>
    </w:p>
    <w:p w14:paraId="24745A13" w14:textId="77777777" w:rsidR="00705D2F" w:rsidRDefault="00705D2F" w:rsidP="00A12341">
      <w:pPr>
        <w:pStyle w:val="BodyText2"/>
        <w:keepNext/>
        <w:keepLines/>
        <w:ind w:left="0"/>
      </w:pPr>
    </w:p>
    <w:p w14:paraId="00D53DD6" w14:textId="77777777" w:rsidR="00705D2F" w:rsidRDefault="00705D2F">
      <w:pPr>
        <w:pStyle w:val="BodyText2"/>
        <w:keepNext/>
        <w:keepLines/>
      </w:pPr>
    </w:p>
    <w:p w14:paraId="48D637A9" w14:textId="26A91875" w:rsidR="00797251" w:rsidRDefault="00705D2F">
      <w:pPr>
        <w:pStyle w:val="BodyText2"/>
        <w:keepNext/>
        <w:keepLines/>
      </w:pPr>
      <w:r>
        <w:rPr>
          <w:noProof/>
        </w:rPr>
        <w:lastRenderedPageBreak/>
        <w:drawing>
          <wp:inline distT="0" distB="0" distL="0" distR="0" wp14:anchorId="089F60F8" wp14:editId="7C62262C">
            <wp:extent cx="5486400" cy="857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r w:rsidR="000D5857">
        <w:rPr>
          <w:noProof/>
        </w:rPr>
        <w:lastRenderedPageBreak/>
        <w:drawing>
          <wp:inline distT="0" distB="0" distL="0" distR="0" wp14:anchorId="488EF202" wp14:editId="5F66052F">
            <wp:extent cx="5573864" cy="501325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4">
                      <a:extLst>
                        <a:ext uri="{28A0092B-C50C-407E-A947-70E740481C1C}">
                          <a14:useLocalDpi xmlns:a14="http://schemas.microsoft.com/office/drawing/2010/main" val="0"/>
                        </a:ext>
                      </a:extLst>
                    </a:blip>
                    <a:stretch>
                      <a:fillRect/>
                    </a:stretch>
                  </pic:blipFill>
                  <pic:spPr>
                    <a:xfrm>
                      <a:off x="0" y="0"/>
                      <a:ext cx="5574923" cy="5014204"/>
                    </a:xfrm>
                    <a:prstGeom prst="rect">
                      <a:avLst/>
                    </a:prstGeom>
                  </pic:spPr>
                </pic:pic>
              </a:graphicData>
            </a:graphic>
          </wp:inline>
        </w:drawing>
      </w:r>
    </w:p>
    <w:p w14:paraId="401C18EB" w14:textId="0BC3582B" w:rsidR="00705D2F" w:rsidRDefault="00705D2F">
      <w:pPr>
        <w:pStyle w:val="BodyText2"/>
        <w:keepNext/>
        <w:keepLines/>
      </w:pPr>
    </w:p>
    <w:p w14:paraId="601A11EE" w14:textId="70EE70A0" w:rsidR="00705D2F" w:rsidRDefault="00705D2F">
      <w:pPr>
        <w:pStyle w:val="BodyText2"/>
        <w:keepNext/>
        <w:keepLines/>
      </w:pPr>
      <w:r>
        <w:rPr>
          <w:noProof/>
        </w:rPr>
        <w:lastRenderedPageBreak/>
        <w:drawing>
          <wp:inline distT="0" distB="0" distL="0" distR="0" wp14:anchorId="5AD7E812" wp14:editId="1314F335">
            <wp:extent cx="5486400" cy="7273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0663A35D" w14:textId="5262F8F3" w:rsidR="00705D2F" w:rsidRDefault="00705D2F">
      <w:pPr>
        <w:pStyle w:val="BodyText2"/>
        <w:keepNext/>
        <w:keepLines/>
      </w:pPr>
      <w:r>
        <w:rPr>
          <w:noProof/>
        </w:rPr>
        <w:lastRenderedPageBreak/>
        <w:drawing>
          <wp:inline distT="0" distB="0" distL="0" distR="0" wp14:anchorId="0783BE15" wp14:editId="61D0D8CC">
            <wp:extent cx="5848586" cy="645646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849425" cy="6457386"/>
                    </a:xfrm>
                    <a:prstGeom prst="rect">
                      <a:avLst/>
                    </a:prstGeom>
                  </pic:spPr>
                </pic:pic>
              </a:graphicData>
            </a:graphic>
          </wp:inline>
        </w:drawing>
      </w:r>
    </w:p>
    <w:p w14:paraId="39F573CB" w14:textId="7A7CBE17" w:rsidR="00705D2F" w:rsidRDefault="00705D2F">
      <w:pPr>
        <w:pStyle w:val="BodyText2"/>
        <w:keepNext/>
        <w:keepLines/>
      </w:pPr>
      <w:r>
        <w:rPr>
          <w:noProof/>
        </w:rPr>
        <w:lastRenderedPageBreak/>
        <w:drawing>
          <wp:inline distT="0" distB="0" distL="0" distR="0" wp14:anchorId="2BB1E443" wp14:editId="595661E9">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1E957EA1" w14:textId="443987E9" w:rsidR="00705D2F" w:rsidRDefault="00705D2F">
      <w:pPr>
        <w:pStyle w:val="BodyText2"/>
        <w:keepNext/>
        <w:keepLines/>
      </w:pPr>
      <w:r>
        <w:rPr>
          <w:noProof/>
        </w:rPr>
        <w:lastRenderedPageBreak/>
        <w:drawing>
          <wp:inline distT="0" distB="0" distL="0" distR="0" wp14:anchorId="587DA135" wp14:editId="2E78135A">
            <wp:extent cx="5486400" cy="773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6E1FC0CC" w14:textId="4728EAA1" w:rsidR="00705D2F" w:rsidRDefault="00705D2F">
      <w:pPr>
        <w:pStyle w:val="BodyText2"/>
        <w:keepNext/>
        <w:keepLines/>
      </w:pPr>
      <w:r>
        <w:rPr>
          <w:noProof/>
        </w:rPr>
        <w:lastRenderedPageBreak/>
        <w:drawing>
          <wp:inline distT="0" distB="0" distL="0" distR="0" wp14:anchorId="07BDFA62" wp14:editId="08417348">
            <wp:extent cx="5486400" cy="59956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7E6304E" w:rsidR="000D5857" w:rsidRDefault="000D5857">
      <w:pPr>
        <w:pStyle w:val="BodyText2"/>
        <w:keepNext/>
        <w:keepLines/>
      </w:pP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1C863861" w:rsidR="000D5857" w:rsidRDefault="000D5857">
      <w:pPr>
        <w:pStyle w:val="BodyText2"/>
        <w:keepNext/>
        <w:keepLines/>
      </w:pP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622A7BC0" w14:textId="7ADFCF46" w:rsidR="00705D2F" w:rsidRDefault="00705D2F" w:rsidP="00705D2F">
      <w:pPr>
        <w:pStyle w:val="BodyText2"/>
        <w:keepNext/>
        <w:keepLines/>
        <w:ind w:left="0"/>
      </w:pPr>
    </w:p>
    <w:p w14:paraId="5E89AB8F" w14:textId="77777777" w:rsidR="00705D2F" w:rsidRDefault="00705D2F">
      <w:pPr>
        <w:rPr>
          <w:sz w:val="20"/>
        </w:rPr>
      </w:pPr>
      <w:r>
        <w:br w:type="page"/>
      </w:r>
    </w:p>
    <w:p w14:paraId="79A354B7" w14:textId="12DA5F60" w:rsidR="000D5857" w:rsidRDefault="000D5857">
      <w:pPr>
        <w:pStyle w:val="BodyText2"/>
        <w:keepNext/>
        <w:keepLines/>
      </w:pPr>
    </w:p>
    <w:p w14:paraId="1373254A" w14:textId="0D5BC411" w:rsidR="000D5857" w:rsidRDefault="000D5857">
      <w:pPr>
        <w:pStyle w:val="BodyText2"/>
        <w:keepNext/>
        <w:keepLines/>
      </w:pPr>
    </w:p>
    <w:p w14:paraId="5D221F04" w14:textId="77777777" w:rsidR="00797251" w:rsidRDefault="00C80056">
      <w:pPr>
        <w:pStyle w:val="Heading2"/>
      </w:pPr>
      <w:bookmarkStart w:id="27" w:name="_Toc517694306"/>
      <w:bookmarkStart w:id="28" w:name="_Toc477963101"/>
      <w:r>
        <w:t>5.3</w:t>
      </w:r>
      <w:r w:rsidR="00797251">
        <w:t xml:space="preserve"> </w:t>
      </w:r>
      <w:r w:rsidR="007E6E4B">
        <w:t>Test Plan</w:t>
      </w:r>
      <w:bookmarkEnd w:id="27"/>
      <w:bookmarkEnd w:id="28"/>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9" w:name="_Toc517694308"/>
      <w:bookmarkStart w:id="30" w:name="_Toc477963102"/>
      <w:r>
        <w:t>5.4</w:t>
      </w:r>
      <w:r w:rsidR="00797251">
        <w:t xml:space="preserve"> Screen</w:t>
      </w:r>
      <w:r w:rsidR="009238A9">
        <w:t xml:space="preserve"> Shots</w:t>
      </w:r>
      <w:bookmarkEnd w:id="29"/>
      <w:bookmarkEnd w:id="30"/>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31" w:name="_Toc477963103"/>
      <w:r>
        <w:lastRenderedPageBreak/>
        <w:t>6.  Assumptions and Constraints</w:t>
      </w:r>
      <w:bookmarkEnd w:id="31"/>
    </w:p>
    <w:p w14:paraId="54D5E05A" w14:textId="77777777" w:rsidR="00797251" w:rsidRDefault="00797251">
      <w:pPr>
        <w:pStyle w:val="heading1underline"/>
      </w:pPr>
    </w:p>
    <w:p w14:paraId="2C0CCD94" w14:textId="77777777" w:rsidR="00797251" w:rsidRDefault="00797251">
      <w:pPr>
        <w:pStyle w:val="Heading2"/>
      </w:pPr>
      <w:bookmarkStart w:id="32" w:name="_Toc477963104"/>
      <w:r>
        <w:t>6.1 ASSUMPTIONS</w:t>
      </w:r>
      <w:bookmarkEnd w:id="32"/>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7EE5D1D7" w:rsidR="00154E02" w:rsidRDefault="000A2D4B" w:rsidP="00154E02">
      <w:pPr>
        <w:pStyle w:val="BodyText2"/>
        <w:numPr>
          <w:ilvl w:val="0"/>
          <w:numId w:val="19"/>
        </w:numPr>
      </w:pPr>
      <w:r>
        <w:t>Only people with not very serious hea</w:t>
      </w:r>
      <w:r w:rsidR="00936B29">
        <w:t>lth issues can use this product</w:t>
      </w:r>
    </w:p>
    <w:p w14:paraId="43D1A224" w14:textId="42BC68F9" w:rsidR="00936B29" w:rsidRDefault="00936B29" w:rsidP="00154E02">
      <w:pPr>
        <w:pStyle w:val="BodyText2"/>
        <w:numPr>
          <w:ilvl w:val="0"/>
          <w:numId w:val="19"/>
        </w:numPr>
      </w:pPr>
      <w:r>
        <w:t>Network issues will be ignored</w:t>
      </w:r>
    </w:p>
    <w:p w14:paraId="5113F811" w14:textId="58F865AF" w:rsidR="00936B29" w:rsidRDefault="00764AEC" w:rsidP="00154E02">
      <w:pPr>
        <w:pStyle w:val="BodyText2"/>
        <w:numPr>
          <w:ilvl w:val="0"/>
          <w:numId w:val="19"/>
        </w:numPr>
      </w:pPr>
      <w:r>
        <w:t>Assume there are no a</w:t>
      </w:r>
      <w:r w:rsidR="00936B29">
        <w:t>dvertisements</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3" w:name="_Toc477963105"/>
      <w:r>
        <w:t>6.2 CONSTRAINTS</w:t>
      </w:r>
      <w:bookmarkEnd w:id="33"/>
    </w:p>
    <w:p w14:paraId="343231D3" w14:textId="77777777" w:rsidR="00797251" w:rsidRDefault="00797251">
      <w:pPr>
        <w:pStyle w:val="BodyText2"/>
      </w:pPr>
      <w:r>
        <w:t>The following is a list of constraints:</w:t>
      </w:r>
    </w:p>
    <w:p w14:paraId="04AE4C2A" w14:textId="6404E49A" w:rsidR="00797251" w:rsidRDefault="00733330" w:rsidP="00154E02">
      <w:pPr>
        <w:pStyle w:val="BodyText2"/>
        <w:numPr>
          <w:ilvl w:val="0"/>
          <w:numId w:val="19"/>
        </w:numPr>
      </w:pPr>
      <w:r>
        <w:t xml:space="preserve">Team lacks </w:t>
      </w:r>
      <w:r w:rsidR="00154E02">
        <w:t>android</w:t>
      </w:r>
      <w:r>
        <w:t xml:space="preserve"> development skills</w:t>
      </w:r>
    </w:p>
    <w:p w14:paraId="2AC2E095" w14:textId="0DBB89F8" w:rsidR="00936B29" w:rsidRDefault="00936B29" w:rsidP="00154E02">
      <w:pPr>
        <w:pStyle w:val="BodyText2"/>
        <w:numPr>
          <w:ilvl w:val="0"/>
          <w:numId w:val="19"/>
        </w:numPr>
      </w:pPr>
      <w:r>
        <w:t>Team lacks database management skills</w:t>
      </w:r>
    </w:p>
    <w:p w14:paraId="6EA89920" w14:textId="027E91F1" w:rsidR="00936B29" w:rsidRDefault="00936B29" w:rsidP="00154E02">
      <w:pPr>
        <w:pStyle w:val="BodyText2"/>
        <w:numPr>
          <w:ilvl w:val="0"/>
          <w:numId w:val="19"/>
        </w:numPr>
      </w:pPr>
      <w:r>
        <w:t>Team schedule</w:t>
      </w:r>
      <w:r w:rsidR="00764AEC">
        <w:t xml:space="preserve"> is tight</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4" w:name="_Toc477963106"/>
      <w:r>
        <w:t>6.3 Out of Scope material</w:t>
      </w:r>
      <w:bookmarkEnd w:id="34"/>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4D60ACAC" w14:textId="77777777" w:rsidR="00733330" w:rsidRDefault="00733330" w:rsidP="00895C3E">
      <w:pPr>
        <w:pStyle w:val="BodyText2"/>
        <w:tabs>
          <w:tab w:val="clear" w:pos="1080"/>
        </w:tabs>
        <w:ind w:left="720"/>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25C42161" w14:textId="64589384" w:rsidR="00C80056" w:rsidRDefault="00C80056" w:rsidP="00A47085">
      <w:pPr>
        <w:pStyle w:val="Heading1"/>
      </w:pPr>
      <w:bookmarkStart w:id="35" w:name="_Toc462791980"/>
      <w:bookmarkStart w:id="36" w:name="_Toc477963107"/>
      <w:r>
        <w:lastRenderedPageBreak/>
        <w:t xml:space="preserve">7.  </w:t>
      </w:r>
      <w:bookmarkStart w:id="37" w:name="_Toc469714138"/>
      <w:r>
        <w:t>Delivery and Schedule</w:t>
      </w:r>
      <w:bookmarkEnd w:id="35"/>
      <w:bookmarkEnd w:id="36"/>
      <w:bookmarkEnd w:id="37"/>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639"/>
        <w:gridCol w:w="1639"/>
        <w:gridCol w:w="1639"/>
        <w:gridCol w:w="1753"/>
      </w:tblGrid>
      <w:tr w:rsidR="00C80056" w14:paraId="707ECC2F" w14:textId="77777777" w:rsidTr="00764AEC">
        <w:tc>
          <w:tcPr>
            <w:tcW w:w="1695" w:type="dxa"/>
            <w:shd w:val="clear" w:color="auto" w:fill="CCFFFF"/>
          </w:tcPr>
          <w:p w14:paraId="70415788" w14:textId="77777777" w:rsidR="00C80056" w:rsidRDefault="00C80056" w:rsidP="00397D72">
            <w:pPr>
              <w:pStyle w:val="BodyText1"/>
              <w:ind w:left="0"/>
              <w:jc w:val="center"/>
            </w:pPr>
            <w:r>
              <w:t>Task/Milestone Description</w:t>
            </w:r>
          </w:p>
        </w:tc>
        <w:tc>
          <w:tcPr>
            <w:tcW w:w="1639" w:type="dxa"/>
            <w:shd w:val="clear" w:color="auto" w:fill="CCFFFF"/>
          </w:tcPr>
          <w:p w14:paraId="15C7FFAF" w14:textId="77777777" w:rsidR="00C80056" w:rsidRDefault="00C80056" w:rsidP="00397D72">
            <w:pPr>
              <w:pStyle w:val="BodyText1"/>
              <w:ind w:left="0"/>
              <w:jc w:val="center"/>
            </w:pPr>
            <w:r>
              <w:t>Anticipated Start Date</w:t>
            </w:r>
          </w:p>
        </w:tc>
        <w:tc>
          <w:tcPr>
            <w:tcW w:w="1639" w:type="dxa"/>
            <w:shd w:val="clear" w:color="auto" w:fill="CCFFFF"/>
          </w:tcPr>
          <w:p w14:paraId="34A8990B" w14:textId="77777777" w:rsidR="00C80056" w:rsidRDefault="00C80056" w:rsidP="00397D72">
            <w:pPr>
              <w:pStyle w:val="BodyText1"/>
              <w:ind w:left="0"/>
              <w:jc w:val="center"/>
            </w:pPr>
            <w:r>
              <w:t>Anticipated End Date</w:t>
            </w:r>
          </w:p>
        </w:tc>
        <w:tc>
          <w:tcPr>
            <w:tcW w:w="1639" w:type="dxa"/>
            <w:shd w:val="clear" w:color="auto" w:fill="CCFFFF"/>
          </w:tcPr>
          <w:p w14:paraId="430404E0" w14:textId="77777777" w:rsidR="00C80056" w:rsidRDefault="00C80056" w:rsidP="00397D72">
            <w:pPr>
              <w:pStyle w:val="BodyText1"/>
              <w:ind w:left="0"/>
              <w:jc w:val="center"/>
            </w:pPr>
            <w:r>
              <w:t>Status</w:t>
            </w:r>
          </w:p>
        </w:tc>
        <w:tc>
          <w:tcPr>
            <w:tcW w:w="1753"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764AEC">
        <w:tc>
          <w:tcPr>
            <w:tcW w:w="1695" w:type="dxa"/>
          </w:tcPr>
          <w:p w14:paraId="4B6C1897" w14:textId="77777777" w:rsidR="00C80056" w:rsidRDefault="00C80056" w:rsidP="00C80056">
            <w:pPr>
              <w:pStyle w:val="BodyText1"/>
              <w:ind w:left="0"/>
            </w:pPr>
            <w:r>
              <w:t>Prepare UML diagrams</w:t>
            </w:r>
          </w:p>
        </w:tc>
        <w:tc>
          <w:tcPr>
            <w:tcW w:w="1639" w:type="dxa"/>
          </w:tcPr>
          <w:p w14:paraId="0CF839E4" w14:textId="77777777" w:rsidR="00C80056" w:rsidRDefault="00C80056" w:rsidP="00C80056">
            <w:pPr>
              <w:pStyle w:val="BodyText1"/>
              <w:ind w:left="0"/>
            </w:pPr>
            <w:r>
              <w:t>2/1/2016</w:t>
            </w:r>
          </w:p>
        </w:tc>
        <w:tc>
          <w:tcPr>
            <w:tcW w:w="1639" w:type="dxa"/>
          </w:tcPr>
          <w:p w14:paraId="29D19BEC" w14:textId="77777777" w:rsidR="00C80056" w:rsidRDefault="00C80056" w:rsidP="00C80056">
            <w:pPr>
              <w:pStyle w:val="BodyText1"/>
              <w:ind w:left="0"/>
            </w:pPr>
            <w:r>
              <w:t>2/23/2017</w:t>
            </w:r>
          </w:p>
        </w:tc>
        <w:tc>
          <w:tcPr>
            <w:tcW w:w="1639" w:type="dxa"/>
          </w:tcPr>
          <w:p w14:paraId="69577A22" w14:textId="77777777" w:rsidR="00C80056" w:rsidRDefault="00C80056" w:rsidP="00397D72">
            <w:pPr>
              <w:pStyle w:val="BodyText1"/>
              <w:ind w:left="0"/>
            </w:pPr>
            <w:r>
              <w:t>Complete</w:t>
            </w:r>
          </w:p>
        </w:tc>
        <w:tc>
          <w:tcPr>
            <w:tcW w:w="1753"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764AEC">
        <w:tc>
          <w:tcPr>
            <w:tcW w:w="1695" w:type="dxa"/>
          </w:tcPr>
          <w:p w14:paraId="6F82AA9B" w14:textId="77777777" w:rsidR="00C80056" w:rsidRDefault="00C80056" w:rsidP="00397D72">
            <w:pPr>
              <w:pStyle w:val="BodyText1"/>
              <w:ind w:left="0"/>
            </w:pPr>
            <w:r>
              <w:t>SRA document (Includes project objectives, Requirements and UML diagrams)</w:t>
            </w:r>
          </w:p>
        </w:tc>
        <w:tc>
          <w:tcPr>
            <w:tcW w:w="1639" w:type="dxa"/>
          </w:tcPr>
          <w:p w14:paraId="02D7DC72" w14:textId="77777777" w:rsidR="00C80056" w:rsidRDefault="00C80056" w:rsidP="00C80056">
            <w:pPr>
              <w:pStyle w:val="BodyText1"/>
              <w:ind w:left="0"/>
            </w:pPr>
            <w:r>
              <w:t>3/1/2017</w:t>
            </w:r>
          </w:p>
        </w:tc>
        <w:tc>
          <w:tcPr>
            <w:tcW w:w="1639" w:type="dxa"/>
          </w:tcPr>
          <w:p w14:paraId="2E30B6B1" w14:textId="77777777" w:rsidR="00C80056" w:rsidRDefault="00C80056" w:rsidP="00C80056">
            <w:pPr>
              <w:pStyle w:val="BodyText1"/>
              <w:ind w:left="0"/>
            </w:pPr>
            <w:r>
              <w:t>3/23/2017</w:t>
            </w:r>
          </w:p>
        </w:tc>
        <w:tc>
          <w:tcPr>
            <w:tcW w:w="1639" w:type="dxa"/>
          </w:tcPr>
          <w:p w14:paraId="1DDD5D67" w14:textId="77777777" w:rsidR="00C80056" w:rsidRDefault="00C80056" w:rsidP="00397D72">
            <w:pPr>
              <w:pStyle w:val="BodyText1"/>
              <w:ind w:left="0"/>
            </w:pPr>
            <w:r>
              <w:t>In Progress</w:t>
            </w:r>
          </w:p>
        </w:tc>
        <w:tc>
          <w:tcPr>
            <w:tcW w:w="1753"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764AEC">
        <w:trPr>
          <w:trHeight w:val="1349"/>
        </w:trPr>
        <w:tc>
          <w:tcPr>
            <w:tcW w:w="169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639" w:type="dxa"/>
          </w:tcPr>
          <w:p w14:paraId="68D63C7F" w14:textId="6F753B41" w:rsidR="00BE64B2" w:rsidRDefault="00D13777" w:rsidP="00397D72">
            <w:pPr>
              <w:pStyle w:val="BodyText1"/>
              <w:ind w:left="0"/>
            </w:pPr>
            <w:r>
              <w:t>3/2</w:t>
            </w:r>
            <w:r w:rsidR="005E772B">
              <w:t>1</w:t>
            </w:r>
            <w:r>
              <w:t>/2017</w:t>
            </w:r>
          </w:p>
        </w:tc>
        <w:tc>
          <w:tcPr>
            <w:tcW w:w="1639" w:type="dxa"/>
          </w:tcPr>
          <w:p w14:paraId="7DDBD28A" w14:textId="7F6F19B5" w:rsidR="00BE64B2" w:rsidRDefault="005E772B" w:rsidP="00397D72">
            <w:pPr>
              <w:pStyle w:val="BodyText1"/>
              <w:ind w:left="0"/>
            </w:pPr>
            <w:r>
              <w:t>4/13/2017</w:t>
            </w:r>
          </w:p>
        </w:tc>
        <w:tc>
          <w:tcPr>
            <w:tcW w:w="1639" w:type="dxa"/>
          </w:tcPr>
          <w:p w14:paraId="7528E261" w14:textId="77777777" w:rsidR="00BE64B2" w:rsidRDefault="00BE64B2" w:rsidP="00397D72">
            <w:pPr>
              <w:pStyle w:val="BodyText1"/>
              <w:ind w:left="0"/>
            </w:pPr>
            <w:r>
              <w:t>To Be Completed (TBC)</w:t>
            </w:r>
          </w:p>
        </w:tc>
        <w:tc>
          <w:tcPr>
            <w:tcW w:w="1753" w:type="dxa"/>
          </w:tcPr>
          <w:p w14:paraId="3C8192F5" w14:textId="77777777" w:rsidR="00BE64B2" w:rsidRDefault="00BE64B2" w:rsidP="00397D72">
            <w:pPr>
              <w:pStyle w:val="BodyText1"/>
              <w:ind w:left="0"/>
            </w:pPr>
          </w:p>
        </w:tc>
      </w:tr>
      <w:tr w:rsidR="00C80056" w14:paraId="409DEF43" w14:textId="77777777" w:rsidTr="00764AEC">
        <w:tc>
          <w:tcPr>
            <w:tcW w:w="169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639" w:type="dxa"/>
          </w:tcPr>
          <w:p w14:paraId="673A3216" w14:textId="68AF998D" w:rsidR="00C80056" w:rsidRDefault="005E772B" w:rsidP="00397D72">
            <w:pPr>
              <w:pStyle w:val="BodyText1"/>
              <w:ind w:left="0"/>
            </w:pPr>
            <w:r>
              <w:t>3/28/2017</w:t>
            </w:r>
          </w:p>
        </w:tc>
        <w:tc>
          <w:tcPr>
            <w:tcW w:w="1639"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639" w:type="dxa"/>
          </w:tcPr>
          <w:p w14:paraId="4FD45919" w14:textId="77777777" w:rsidR="00C80056" w:rsidRDefault="00BE64B2" w:rsidP="00397D72">
            <w:pPr>
              <w:pStyle w:val="BodyText1"/>
              <w:ind w:left="0"/>
            </w:pPr>
            <w:r>
              <w:t>TBC</w:t>
            </w:r>
          </w:p>
        </w:tc>
        <w:tc>
          <w:tcPr>
            <w:tcW w:w="1753" w:type="dxa"/>
          </w:tcPr>
          <w:p w14:paraId="206AE9F4" w14:textId="77777777" w:rsidR="00C80056" w:rsidRDefault="00C80056" w:rsidP="00397D72">
            <w:pPr>
              <w:pStyle w:val="BodyText1"/>
              <w:ind w:left="0"/>
            </w:pPr>
          </w:p>
        </w:tc>
      </w:tr>
      <w:tr w:rsidR="00C80056" w14:paraId="13A0FD20" w14:textId="77777777" w:rsidTr="00764AEC">
        <w:tc>
          <w:tcPr>
            <w:tcW w:w="1695" w:type="dxa"/>
          </w:tcPr>
          <w:p w14:paraId="05F0AAF8" w14:textId="0B43A665" w:rsidR="00C80056" w:rsidRDefault="00BE64B2" w:rsidP="00397D72">
            <w:pPr>
              <w:pStyle w:val="BodyText1"/>
              <w:ind w:left="0"/>
            </w:pPr>
            <w:r>
              <w:t xml:space="preserve">Implementation: </w:t>
            </w:r>
            <w:r w:rsidR="00C80056">
              <w:t>Login and reg</w:t>
            </w:r>
            <w:r>
              <w:t>istration</w:t>
            </w:r>
            <w:r w:rsidR="00764AEC">
              <w:t xml:space="preserve"> design</w:t>
            </w:r>
          </w:p>
        </w:tc>
        <w:tc>
          <w:tcPr>
            <w:tcW w:w="1639" w:type="dxa"/>
          </w:tcPr>
          <w:p w14:paraId="118DE9D1" w14:textId="7AFB2592" w:rsidR="00C80056" w:rsidRDefault="005E772B" w:rsidP="00397D72">
            <w:pPr>
              <w:pStyle w:val="BodyText1"/>
              <w:ind w:left="0"/>
            </w:pPr>
            <w:r>
              <w:t>3/28/2017</w:t>
            </w:r>
          </w:p>
        </w:tc>
        <w:tc>
          <w:tcPr>
            <w:tcW w:w="1639" w:type="dxa"/>
          </w:tcPr>
          <w:p w14:paraId="67E9FBD8" w14:textId="381663DF" w:rsidR="00C80056" w:rsidRDefault="005E772B" w:rsidP="00397D72">
            <w:pPr>
              <w:pStyle w:val="BodyText1"/>
              <w:ind w:left="0"/>
            </w:pPr>
            <w:r>
              <w:t>4/13/2017</w:t>
            </w:r>
          </w:p>
        </w:tc>
        <w:tc>
          <w:tcPr>
            <w:tcW w:w="1639" w:type="dxa"/>
          </w:tcPr>
          <w:p w14:paraId="507292F7" w14:textId="77777777" w:rsidR="00C80056" w:rsidRDefault="00C80056" w:rsidP="00397D72">
            <w:pPr>
              <w:pStyle w:val="BodyText1"/>
              <w:ind w:left="0"/>
            </w:pPr>
            <w:r>
              <w:t>TBC</w:t>
            </w:r>
          </w:p>
        </w:tc>
        <w:tc>
          <w:tcPr>
            <w:tcW w:w="1753" w:type="dxa"/>
          </w:tcPr>
          <w:p w14:paraId="567CFA73" w14:textId="77777777" w:rsidR="00C80056" w:rsidRDefault="00C80056" w:rsidP="00397D72">
            <w:pPr>
              <w:pStyle w:val="BodyText1"/>
              <w:ind w:left="0"/>
            </w:pPr>
          </w:p>
        </w:tc>
      </w:tr>
      <w:tr w:rsidR="00764AEC" w14:paraId="4ADE918D" w14:textId="77777777" w:rsidTr="00764AEC">
        <w:tc>
          <w:tcPr>
            <w:tcW w:w="1695" w:type="dxa"/>
          </w:tcPr>
          <w:p w14:paraId="6F0D1BE1" w14:textId="76B1365F" w:rsidR="00764AEC" w:rsidRPr="00764AEC" w:rsidRDefault="00764AEC" w:rsidP="00764AEC">
            <w:pPr>
              <w:pStyle w:val="BodyText1"/>
              <w:ind w:left="0"/>
            </w:pPr>
            <w:r>
              <w:t>Implementation: Vital Signs design</w:t>
            </w:r>
          </w:p>
        </w:tc>
        <w:tc>
          <w:tcPr>
            <w:tcW w:w="1639" w:type="dxa"/>
          </w:tcPr>
          <w:p w14:paraId="69736C93" w14:textId="771FFAA9" w:rsidR="00764AEC" w:rsidRDefault="00764AEC" w:rsidP="00764AEC">
            <w:pPr>
              <w:pStyle w:val="BodyText1"/>
              <w:ind w:left="0"/>
            </w:pPr>
            <w:r>
              <w:t>3/28/2017</w:t>
            </w:r>
          </w:p>
        </w:tc>
        <w:tc>
          <w:tcPr>
            <w:tcW w:w="1639" w:type="dxa"/>
          </w:tcPr>
          <w:p w14:paraId="3DBCA014" w14:textId="2D0FF4AE" w:rsidR="00764AEC" w:rsidRDefault="00764AEC" w:rsidP="00764AEC">
            <w:pPr>
              <w:pStyle w:val="BodyText1"/>
              <w:ind w:left="0"/>
            </w:pPr>
            <w:r>
              <w:t>4/13/2017</w:t>
            </w:r>
          </w:p>
        </w:tc>
        <w:tc>
          <w:tcPr>
            <w:tcW w:w="1639" w:type="dxa"/>
          </w:tcPr>
          <w:p w14:paraId="662B2801" w14:textId="017F3B6A" w:rsidR="00764AEC" w:rsidRDefault="00764AEC" w:rsidP="00764AEC">
            <w:pPr>
              <w:pStyle w:val="BodyText1"/>
              <w:ind w:left="0"/>
            </w:pPr>
            <w:r>
              <w:t>TBC</w:t>
            </w:r>
          </w:p>
        </w:tc>
        <w:tc>
          <w:tcPr>
            <w:tcW w:w="1753" w:type="dxa"/>
          </w:tcPr>
          <w:p w14:paraId="20AA9338" w14:textId="77777777" w:rsidR="00764AEC" w:rsidRDefault="00764AEC" w:rsidP="00764AEC">
            <w:pPr>
              <w:pStyle w:val="BodyText1"/>
              <w:ind w:left="0"/>
            </w:pPr>
          </w:p>
        </w:tc>
      </w:tr>
      <w:tr w:rsidR="00764AEC" w14:paraId="0639A3CF" w14:textId="77777777" w:rsidTr="00764AEC">
        <w:tc>
          <w:tcPr>
            <w:tcW w:w="1695" w:type="dxa"/>
          </w:tcPr>
          <w:p w14:paraId="49462297" w14:textId="669DCE80" w:rsidR="00764AEC" w:rsidRDefault="00764AEC" w:rsidP="00764AEC">
            <w:pPr>
              <w:pStyle w:val="BodyText1"/>
              <w:ind w:left="0"/>
            </w:pPr>
            <w:r w:rsidRPr="000F06B1">
              <w:t xml:space="preserve">Implementation: </w:t>
            </w:r>
            <w:r>
              <w:t>Medication design</w:t>
            </w:r>
          </w:p>
        </w:tc>
        <w:tc>
          <w:tcPr>
            <w:tcW w:w="1639" w:type="dxa"/>
          </w:tcPr>
          <w:p w14:paraId="22A9E960" w14:textId="2FB102ED" w:rsidR="00764AEC" w:rsidRDefault="00764AEC" w:rsidP="00764AEC">
            <w:pPr>
              <w:pStyle w:val="BodyText1"/>
              <w:ind w:left="0"/>
            </w:pPr>
            <w:r>
              <w:t>3/28/2017</w:t>
            </w:r>
          </w:p>
        </w:tc>
        <w:tc>
          <w:tcPr>
            <w:tcW w:w="1639" w:type="dxa"/>
          </w:tcPr>
          <w:p w14:paraId="6B6ADEA4" w14:textId="34C9FF96" w:rsidR="00764AEC" w:rsidRDefault="00764AEC" w:rsidP="00764AEC">
            <w:pPr>
              <w:pStyle w:val="BodyText1"/>
              <w:ind w:left="0"/>
            </w:pPr>
            <w:r>
              <w:t>4/13/2017</w:t>
            </w:r>
          </w:p>
        </w:tc>
        <w:tc>
          <w:tcPr>
            <w:tcW w:w="1639" w:type="dxa"/>
          </w:tcPr>
          <w:p w14:paraId="7DEC2074" w14:textId="19AE4F21" w:rsidR="00764AEC" w:rsidRDefault="00764AEC" w:rsidP="00764AEC">
            <w:pPr>
              <w:pStyle w:val="BodyText1"/>
              <w:ind w:left="0"/>
            </w:pPr>
            <w:r>
              <w:t>TBC</w:t>
            </w:r>
          </w:p>
        </w:tc>
        <w:tc>
          <w:tcPr>
            <w:tcW w:w="1753" w:type="dxa"/>
          </w:tcPr>
          <w:p w14:paraId="66A5EB1D" w14:textId="0B998B71" w:rsidR="00764AEC" w:rsidRDefault="00764AEC" w:rsidP="00764AEC">
            <w:pPr>
              <w:pStyle w:val="BodyText1"/>
              <w:ind w:left="0"/>
            </w:pPr>
          </w:p>
        </w:tc>
      </w:tr>
      <w:tr w:rsidR="00764AEC" w14:paraId="76174915" w14:textId="77777777" w:rsidTr="00764AEC">
        <w:tc>
          <w:tcPr>
            <w:tcW w:w="1695" w:type="dxa"/>
          </w:tcPr>
          <w:p w14:paraId="6D08618C" w14:textId="1191A677" w:rsidR="00764AEC" w:rsidRDefault="00764AEC" w:rsidP="00764AEC">
            <w:pPr>
              <w:pStyle w:val="BodyText1"/>
              <w:ind w:left="0"/>
            </w:pPr>
            <w:r w:rsidRPr="000F06B1">
              <w:t xml:space="preserve">Implementation: </w:t>
            </w:r>
            <w:r>
              <w:t>Diet design</w:t>
            </w:r>
          </w:p>
        </w:tc>
        <w:tc>
          <w:tcPr>
            <w:tcW w:w="1639" w:type="dxa"/>
          </w:tcPr>
          <w:p w14:paraId="759325A0" w14:textId="11151BE0" w:rsidR="00764AEC" w:rsidRDefault="00764AEC" w:rsidP="00764AEC">
            <w:pPr>
              <w:pStyle w:val="BodyText1"/>
              <w:ind w:left="0"/>
            </w:pPr>
            <w:r>
              <w:t>3/28/2017</w:t>
            </w:r>
          </w:p>
        </w:tc>
        <w:tc>
          <w:tcPr>
            <w:tcW w:w="1639" w:type="dxa"/>
          </w:tcPr>
          <w:p w14:paraId="29176F60" w14:textId="71DB16C5" w:rsidR="00764AEC" w:rsidRDefault="00764AEC" w:rsidP="00764AEC">
            <w:pPr>
              <w:pStyle w:val="BodyText1"/>
              <w:ind w:left="0"/>
            </w:pPr>
            <w:r>
              <w:t>4/13/2017</w:t>
            </w:r>
          </w:p>
        </w:tc>
        <w:tc>
          <w:tcPr>
            <w:tcW w:w="1639" w:type="dxa"/>
          </w:tcPr>
          <w:p w14:paraId="03188048" w14:textId="7D057ED2" w:rsidR="00764AEC" w:rsidRDefault="00764AEC" w:rsidP="00764AEC">
            <w:pPr>
              <w:pStyle w:val="BodyText1"/>
              <w:ind w:left="0"/>
            </w:pPr>
            <w:r>
              <w:t>TBC</w:t>
            </w:r>
          </w:p>
        </w:tc>
        <w:tc>
          <w:tcPr>
            <w:tcW w:w="1753" w:type="dxa"/>
          </w:tcPr>
          <w:p w14:paraId="5DFE0BCB" w14:textId="77777777" w:rsidR="00764AEC" w:rsidRDefault="00764AEC" w:rsidP="00764AEC">
            <w:pPr>
              <w:pStyle w:val="BodyText1"/>
              <w:ind w:left="0"/>
            </w:pPr>
          </w:p>
        </w:tc>
      </w:tr>
      <w:tr w:rsidR="00764AEC" w14:paraId="2CB9FE90" w14:textId="77777777" w:rsidTr="00764AEC">
        <w:tc>
          <w:tcPr>
            <w:tcW w:w="1695" w:type="dxa"/>
          </w:tcPr>
          <w:p w14:paraId="7C12FEBC" w14:textId="4C0C0F7F" w:rsidR="00764AEC" w:rsidRDefault="00764AEC" w:rsidP="00764AEC">
            <w:pPr>
              <w:pStyle w:val="BodyText1"/>
              <w:ind w:left="0"/>
            </w:pPr>
            <w:r w:rsidRPr="000F06B1">
              <w:t xml:space="preserve">Implementation: </w:t>
            </w:r>
            <w:r>
              <w:t>Notes design</w:t>
            </w:r>
          </w:p>
        </w:tc>
        <w:tc>
          <w:tcPr>
            <w:tcW w:w="1639" w:type="dxa"/>
          </w:tcPr>
          <w:p w14:paraId="7FC365C2" w14:textId="154F9F97" w:rsidR="00764AEC" w:rsidRDefault="00764AEC" w:rsidP="00764AEC">
            <w:pPr>
              <w:pStyle w:val="BodyText1"/>
              <w:ind w:left="0"/>
            </w:pPr>
            <w:r>
              <w:t>3/28/2017</w:t>
            </w:r>
          </w:p>
        </w:tc>
        <w:tc>
          <w:tcPr>
            <w:tcW w:w="1639" w:type="dxa"/>
          </w:tcPr>
          <w:p w14:paraId="0623C03C" w14:textId="2AAA32D5" w:rsidR="00764AEC" w:rsidRDefault="00764AEC" w:rsidP="00764AEC">
            <w:pPr>
              <w:pStyle w:val="BodyText1"/>
              <w:ind w:left="0"/>
            </w:pPr>
            <w:r>
              <w:t>4/13/2017</w:t>
            </w:r>
          </w:p>
        </w:tc>
        <w:tc>
          <w:tcPr>
            <w:tcW w:w="1639" w:type="dxa"/>
          </w:tcPr>
          <w:p w14:paraId="249281E9" w14:textId="5E6CDA16" w:rsidR="00764AEC" w:rsidRDefault="00764AEC" w:rsidP="00764AEC">
            <w:pPr>
              <w:pStyle w:val="BodyText1"/>
              <w:ind w:left="0"/>
            </w:pPr>
            <w:r>
              <w:t>TBC</w:t>
            </w:r>
          </w:p>
        </w:tc>
        <w:tc>
          <w:tcPr>
            <w:tcW w:w="1753" w:type="dxa"/>
          </w:tcPr>
          <w:p w14:paraId="238E7F65" w14:textId="77777777" w:rsidR="00764AEC" w:rsidRDefault="00764AEC" w:rsidP="00764AEC">
            <w:pPr>
              <w:pStyle w:val="BodyText1"/>
              <w:ind w:left="0"/>
            </w:pPr>
          </w:p>
        </w:tc>
      </w:tr>
      <w:tr w:rsidR="00764AEC" w14:paraId="10A7FF05" w14:textId="77777777" w:rsidTr="00764AEC">
        <w:tc>
          <w:tcPr>
            <w:tcW w:w="1695" w:type="dxa"/>
          </w:tcPr>
          <w:p w14:paraId="787F7377" w14:textId="4AB9217D" w:rsidR="00764AEC" w:rsidRDefault="00764AEC" w:rsidP="00764AEC">
            <w:pPr>
              <w:pStyle w:val="BodyText1"/>
              <w:ind w:left="0"/>
            </w:pPr>
            <w:r w:rsidRPr="000F06B1">
              <w:t xml:space="preserve">Implementation: </w:t>
            </w:r>
            <w:r w:rsidR="00EF121B">
              <w:t>Search design</w:t>
            </w:r>
          </w:p>
        </w:tc>
        <w:tc>
          <w:tcPr>
            <w:tcW w:w="1639" w:type="dxa"/>
          </w:tcPr>
          <w:p w14:paraId="4C7DA5E0" w14:textId="4F2164FD" w:rsidR="00764AEC" w:rsidRDefault="00764AEC" w:rsidP="00764AEC">
            <w:pPr>
              <w:pStyle w:val="BodyText1"/>
              <w:ind w:left="0"/>
            </w:pPr>
            <w:r>
              <w:t>3/28/2017</w:t>
            </w:r>
          </w:p>
        </w:tc>
        <w:tc>
          <w:tcPr>
            <w:tcW w:w="1639" w:type="dxa"/>
          </w:tcPr>
          <w:p w14:paraId="0B514FC8" w14:textId="4F2C2F93" w:rsidR="00764AEC" w:rsidRDefault="00764AEC" w:rsidP="00764AEC">
            <w:pPr>
              <w:pStyle w:val="BodyText1"/>
              <w:ind w:left="0"/>
            </w:pPr>
            <w:r>
              <w:t>4/13/2017</w:t>
            </w:r>
          </w:p>
        </w:tc>
        <w:tc>
          <w:tcPr>
            <w:tcW w:w="1639" w:type="dxa"/>
          </w:tcPr>
          <w:p w14:paraId="496E511F" w14:textId="6D2A094B" w:rsidR="00764AEC" w:rsidRDefault="00764AEC" w:rsidP="00764AEC">
            <w:pPr>
              <w:pStyle w:val="BodyText1"/>
              <w:ind w:left="0"/>
            </w:pPr>
            <w:r>
              <w:t>TBC</w:t>
            </w:r>
          </w:p>
        </w:tc>
        <w:tc>
          <w:tcPr>
            <w:tcW w:w="1753" w:type="dxa"/>
          </w:tcPr>
          <w:p w14:paraId="282AE536" w14:textId="77777777" w:rsidR="00764AEC" w:rsidRDefault="00764AEC" w:rsidP="00764AEC">
            <w:pPr>
              <w:pStyle w:val="BodyText1"/>
              <w:ind w:left="0"/>
            </w:pPr>
          </w:p>
        </w:tc>
      </w:tr>
      <w:tr w:rsidR="00EF121B" w14:paraId="2B60444D" w14:textId="77777777" w:rsidTr="00764AEC">
        <w:tc>
          <w:tcPr>
            <w:tcW w:w="1695" w:type="dxa"/>
          </w:tcPr>
          <w:p w14:paraId="2A7EE10D" w14:textId="1EE0C0D8" w:rsidR="00EF121B" w:rsidRPr="000F06B1" w:rsidRDefault="00EF121B" w:rsidP="00EF121B">
            <w:pPr>
              <w:pStyle w:val="BodyText1"/>
              <w:ind w:left="0"/>
            </w:pPr>
            <w:r w:rsidRPr="000F06B1">
              <w:t xml:space="preserve">Implementation: </w:t>
            </w:r>
            <w:r>
              <w:t>Monitoring system design</w:t>
            </w:r>
          </w:p>
        </w:tc>
        <w:tc>
          <w:tcPr>
            <w:tcW w:w="1639" w:type="dxa"/>
          </w:tcPr>
          <w:p w14:paraId="608C8B95" w14:textId="7B5CB8C2" w:rsidR="00EF121B" w:rsidRDefault="00EF121B" w:rsidP="00EF121B">
            <w:pPr>
              <w:pStyle w:val="BodyText1"/>
              <w:ind w:left="0"/>
            </w:pPr>
            <w:r>
              <w:t>3/28/2017</w:t>
            </w:r>
          </w:p>
        </w:tc>
        <w:tc>
          <w:tcPr>
            <w:tcW w:w="1639" w:type="dxa"/>
          </w:tcPr>
          <w:p w14:paraId="0AD3C77F" w14:textId="2F28D6F9" w:rsidR="00EF121B" w:rsidRDefault="00EF121B" w:rsidP="00EF121B">
            <w:pPr>
              <w:pStyle w:val="BodyText1"/>
              <w:ind w:left="0"/>
            </w:pPr>
            <w:r>
              <w:t>4/13/2017</w:t>
            </w:r>
          </w:p>
        </w:tc>
        <w:tc>
          <w:tcPr>
            <w:tcW w:w="1639" w:type="dxa"/>
          </w:tcPr>
          <w:p w14:paraId="799909FB" w14:textId="4CCBE8E5" w:rsidR="00EF121B" w:rsidRDefault="00EF121B" w:rsidP="00EF121B">
            <w:pPr>
              <w:pStyle w:val="BodyText1"/>
              <w:ind w:left="0"/>
            </w:pPr>
            <w:r>
              <w:t>TBC</w:t>
            </w:r>
          </w:p>
        </w:tc>
        <w:tc>
          <w:tcPr>
            <w:tcW w:w="1753" w:type="dxa"/>
          </w:tcPr>
          <w:p w14:paraId="7F20E0E2" w14:textId="77777777" w:rsidR="00EF121B" w:rsidRDefault="00EF121B" w:rsidP="00EF121B">
            <w:pPr>
              <w:pStyle w:val="BodyText1"/>
              <w:ind w:left="0"/>
            </w:pPr>
          </w:p>
        </w:tc>
      </w:tr>
      <w:tr w:rsidR="00EF121B" w14:paraId="7D3F355C" w14:textId="77777777" w:rsidTr="00764AEC">
        <w:tc>
          <w:tcPr>
            <w:tcW w:w="1695" w:type="dxa"/>
          </w:tcPr>
          <w:p w14:paraId="7522E7E0" w14:textId="1F7A859E" w:rsidR="00EF121B" w:rsidRPr="000F06B1" w:rsidRDefault="00EF121B" w:rsidP="00EF121B">
            <w:pPr>
              <w:pStyle w:val="BodyText1"/>
              <w:ind w:left="0"/>
            </w:pPr>
            <w:r w:rsidRPr="000F06B1">
              <w:lastRenderedPageBreak/>
              <w:t xml:space="preserve">Implementation: </w:t>
            </w:r>
            <w:r>
              <w:t>Communication design</w:t>
            </w:r>
          </w:p>
        </w:tc>
        <w:tc>
          <w:tcPr>
            <w:tcW w:w="1639" w:type="dxa"/>
          </w:tcPr>
          <w:p w14:paraId="57267263" w14:textId="73D80883" w:rsidR="00EF121B" w:rsidRDefault="00EF121B" w:rsidP="00EF121B">
            <w:pPr>
              <w:pStyle w:val="BodyText1"/>
              <w:ind w:left="0"/>
            </w:pPr>
            <w:r>
              <w:t>3/28/2017</w:t>
            </w:r>
          </w:p>
        </w:tc>
        <w:tc>
          <w:tcPr>
            <w:tcW w:w="1639" w:type="dxa"/>
          </w:tcPr>
          <w:p w14:paraId="78FF1D19" w14:textId="41CB709E" w:rsidR="00EF121B" w:rsidRDefault="00EF121B" w:rsidP="00EF121B">
            <w:pPr>
              <w:pStyle w:val="BodyText1"/>
              <w:ind w:left="0"/>
            </w:pPr>
            <w:r>
              <w:t>4/13/2017</w:t>
            </w:r>
          </w:p>
        </w:tc>
        <w:tc>
          <w:tcPr>
            <w:tcW w:w="1639" w:type="dxa"/>
          </w:tcPr>
          <w:p w14:paraId="6E0C3FD1" w14:textId="34AC2DF3" w:rsidR="00EF121B" w:rsidRDefault="00EF121B" w:rsidP="00EF121B">
            <w:pPr>
              <w:pStyle w:val="BodyText1"/>
              <w:ind w:left="0"/>
            </w:pPr>
            <w:r>
              <w:t>TBC</w:t>
            </w:r>
          </w:p>
        </w:tc>
        <w:tc>
          <w:tcPr>
            <w:tcW w:w="1753" w:type="dxa"/>
          </w:tcPr>
          <w:p w14:paraId="66F918F4" w14:textId="77777777" w:rsidR="00EF121B" w:rsidRDefault="00EF121B" w:rsidP="00EF121B">
            <w:pPr>
              <w:pStyle w:val="BodyText1"/>
              <w:ind w:left="0"/>
            </w:pPr>
          </w:p>
        </w:tc>
      </w:tr>
      <w:tr w:rsidR="00EF121B" w14:paraId="0BE26779" w14:textId="77777777" w:rsidTr="00764AEC">
        <w:tc>
          <w:tcPr>
            <w:tcW w:w="1695" w:type="dxa"/>
          </w:tcPr>
          <w:p w14:paraId="43C58E02" w14:textId="55F2D9D8" w:rsidR="00EF121B" w:rsidRDefault="00EF121B" w:rsidP="00EF121B">
            <w:pPr>
              <w:pStyle w:val="BodyText1"/>
              <w:ind w:left="0"/>
            </w:pPr>
            <w:r w:rsidRPr="000F06B1">
              <w:t xml:space="preserve">Implementation: </w:t>
            </w:r>
            <w:r>
              <w:t>Data Maintenance design</w:t>
            </w:r>
          </w:p>
        </w:tc>
        <w:tc>
          <w:tcPr>
            <w:tcW w:w="1639" w:type="dxa"/>
          </w:tcPr>
          <w:p w14:paraId="0CE5BF7E" w14:textId="182D0E91" w:rsidR="00EF121B" w:rsidRDefault="00EF121B" w:rsidP="00EF121B">
            <w:pPr>
              <w:pStyle w:val="BodyText1"/>
              <w:ind w:left="0"/>
            </w:pPr>
            <w:r>
              <w:t>3/28/2017</w:t>
            </w:r>
          </w:p>
        </w:tc>
        <w:tc>
          <w:tcPr>
            <w:tcW w:w="1639" w:type="dxa"/>
          </w:tcPr>
          <w:p w14:paraId="64EFF34D" w14:textId="13948FEB" w:rsidR="00EF121B" w:rsidRDefault="00EF121B" w:rsidP="00EF121B">
            <w:pPr>
              <w:pStyle w:val="BodyText1"/>
              <w:ind w:left="0"/>
            </w:pPr>
            <w:r>
              <w:t>4/13/2017</w:t>
            </w:r>
          </w:p>
        </w:tc>
        <w:tc>
          <w:tcPr>
            <w:tcW w:w="1639" w:type="dxa"/>
          </w:tcPr>
          <w:p w14:paraId="6455C975" w14:textId="4561E989" w:rsidR="00EF121B" w:rsidRDefault="00EF121B" w:rsidP="00EF121B">
            <w:pPr>
              <w:pStyle w:val="BodyText1"/>
              <w:ind w:left="0"/>
            </w:pPr>
            <w:r>
              <w:t>TBC</w:t>
            </w:r>
          </w:p>
        </w:tc>
        <w:tc>
          <w:tcPr>
            <w:tcW w:w="1753" w:type="dxa"/>
          </w:tcPr>
          <w:p w14:paraId="4A1E6A57" w14:textId="77777777" w:rsidR="00EF121B" w:rsidRDefault="00EF121B" w:rsidP="00EF121B">
            <w:pPr>
              <w:pStyle w:val="BodyText1"/>
              <w:ind w:left="0"/>
            </w:pPr>
          </w:p>
        </w:tc>
      </w:tr>
      <w:tr w:rsidR="00EF121B" w14:paraId="2FF5B15E" w14:textId="77777777" w:rsidTr="00764AEC">
        <w:tc>
          <w:tcPr>
            <w:tcW w:w="1695" w:type="dxa"/>
          </w:tcPr>
          <w:p w14:paraId="5782AFA1" w14:textId="77777777" w:rsidR="00EF121B" w:rsidRDefault="00EF121B" w:rsidP="00EF121B">
            <w:pPr>
              <w:pStyle w:val="BodyText1"/>
              <w:ind w:left="0"/>
            </w:pPr>
            <w:r>
              <w:t>Test case design</w:t>
            </w:r>
          </w:p>
        </w:tc>
        <w:tc>
          <w:tcPr>
            <w:tcW w:w="1639" w:type="dxa"/>
          </w:tcPr>
          <w:p w14:paraId="4B98926C" w14:textId="77777777" w:rsidR="00EF121B" w:rsidRDefault="00EF121B" w:rsidP="00EF121B">
            <w:pPr>
              <w:pStyle w:val="BodyText1"/>
              <w:ind w:left="0"/>
            </w:pPr>
            <w:r>
              <w:t>3/21/2017</w:t>
            </w:r>
          </w:p>
        </w:tc>
        <w:tc>
          <w:tcPr>
            <w:tcW w:w="1639" w:type="dxa"/>
          </w:tcPr>
          <w:p w14:paraId="37361865" w14:textId="77777777" w:rsidR="00EF121B" w:rsidRDefault="00EF121B" w:rsidP="00EF121B">
            <w:pPr>
              <w:pStyle w:val="BodyText1"/>
              <w:ind w:left="0"/>
            </w:pPr>
            <w:r>
              <w:t>4/13/2017</w:t>
            </w:r>
          </w:p>
        </w:tc>
        <w:tc>
          <w:tcPr>
            <w:tcW w:w="1639" w:type="dxa"/>
          </w:tcPr>
          <w:p w14:paraId="3152A865" w14:textId="77777777" w:rsidR="00EF121B" w:rsidRDefault="00EF121B" w:rsidP="00EF121B">
            <w:pPr>
              <w:pStyle w:val="BodyText1"/>
              <w:ind w:left="0"/>
            </w:pPr>
          </w:p>
        </w:tc>
        <w:tc>
          <w:tcPr>
            <w:tcW w:w="1753" w:type="dxa"/>
          </w:tcPr>
          <w:p w14:paraId="4B12EC07" w14:textId="77777777" w:rsidR="00EF121B" w:rsidRDefault="00EF121B" w:rsidP="00EF121B">
            <w:pPr>
              <w:pStyle w:val="BodyText1"/>
              <w:ind w:left="0"/>
            </w:pPr>
            <w:r>
              <w:t>Increment 3 Deliverable</w:t>
            </w:r>
          </w:p>
        </w:tc>
      </w:tr>
      <w:tr w:rsidR="00EF121B" w14:paraId="0F2BF2FD" w14:textId="77777777" w:rsidTr="00764AEC">
        <w:tc>
          <w:tcPr>
            <w:tcW w:w="1695" w:type="dxa"/>
          </w:tcPr>
          <w:p w14:paraId="7FA24168" w14:textId="77777777" w:rsidR="00EF121B" w:rsidRDefault="00EF121B" w:rsidP="00EF121B">
            <w:pPr>
              <w:pStyle w:val="BodyText1"/>
              <w:ind w:left="0"/>
            </w:pPr>
            <w:r>
              <w:t>External Documentation (i.e. User Manual)</w:t>
            </w:r>
          </w:p>
        </w:tc>
        <w:tc>
          <w:tcPr>
            <w:tcW w:w="1639" w:type="dxa"/>
          </w:tcPr>
          <w:p w14:paraId="0EB41FF5" w14:textId="77777777" w:rsidR="00EF121B" w:rsidRDefault="00EF121B" w:rsidP="00EF121B">
            <w:pPr>
              <w:pStyle w:val="BodyText1"/>
              <w:ind w:left="0"/>
            </w:pPr>
            <w:r>
              <w:t>4/15/2017</w:t>
            </w:r>
          </w:p>
        </w:tc>
        <w:tc>
          <w:tcPr>
            <w:tcW w:w="1639" w:type="dxa"/>
          </w:tcPr>
          <w:p w14:paraId="2F3AA025" w14:textId="77777777" w:rsidR="00EF121B" w:rsidRDefault="00EF121B" w:rsidP="00EF121B">
            <w:pPr>
              <w:pStyle w:val="BodyText1"/>
              <w:ind w:left="0"/>
            </w:pPr>
            <w:r>
              <w:t>5/1/2017</w:t>
            </w:r>
          </w:p>
        </w:tc>
        <w:tc>
          <w:tcPr>
            <w:tcW w:w="1639" w:type="dxa"/>
          </w:tcPr>
          <w:p w14:paraId="771E705F" w14:textId="77777777" w:rsidR="00EF121B" w:rsidRDefault="00EF121B" w:rsidP="00EF121B">
            <w:pPr>
              <w:pStyle w:val="BodyText1"/>
              <w:ind w:left="0"/>
            </w:pPr>
          </w:p>
        </w:tc>
        <w:tc>
          <w:tcPr>
            <w:tcW w:w="1753" w:type="dxa"/>
          </w:tcPr>
          <w:p w14:paraId="65C9F0E8" w14:textId="77777777" w:rsidR="00EF121B" w:rsidRDefault="00EF121B" w:rsidP="00EF121B">
            <w:pPr>
              <w:pStyle w:val="BodyText1"/>
              <w:ind w:left="0"/>
            </w:pPr>
          </w:p>
        </w:tc>
      </w:tr>
      <w:tr w:rsidR="00EF121B" w14:paraId="148FA545" w14:textId="77777777" w:rsidTr="00764AEC">
        <w:tc>
          <w:tcPr>
            <w:tcW w:w="1695" w:type="dxa"/>
          </w:tcPr>
          <w:p w14:paraId="24158D4F" w14:textId="77777777" w:rsidR="00EF121B" w:rsidRDefault="00EF121B" w:rsidP="00EF121B">
            <w:pPr>
              <w:pStyle w:val="BodyText1"/>
              <w:ind w:left="0"/>
            </w:pPr>
            <w:r>
              <w:t>Project presentation</w:t>
            </w:r>
          </w:p>
        </w:tc>
        <w:tc>
          <w:tcPr>
            <w:tcW w:w="1639" w:type="dxa"/>
          </w:tcPr>
          <w:p w14:paraId="69DAC86B" w14:textId="77777777" w:rsidR="00EF121B" w:rsidRDefault="00EF121B" w:rsidP="00EF121B">
            <w:pPr>
              <w:pStyle w:val="BodyText1"/>
              <w:ind w:left="0"/>
            </w:pPr>
            <w:r>
              <w:t>4/20/2017</w:t>
            </w:r>
          </w:p>
        </w:tc>
        <w:tc>
          <w:tcPr>
            <w:tcW w:w="1639" w:type="dxa"/>
          </w:tcPr>
          <w:p w14:paraId="09479DF8" w14:textId="77777777" w:rsidR="00EF121B" w:rsidRDefault="00EF121B" w:rsidP="00EF121B">
            <w:pPr>
              <w:pStyle w:val="BodyText1"/>
              <w:ind w:left="0"/>
            </w:pPr>
            <w:r>
              <w:t>5/4/2017</w:t>
            </w:r>
          </w:p>
        </w:tc>
        <w:tc>
          <w:tcPr>
            <w:tcW w:w="1639" w:type="dxa"/>
          </w:tcPr>
          <w:p w14:paraId="1B83F88E" w14:textId="77777777" w:rsidR="00EF121B" w:rsidRDefault="00EF121B" w:rsidP="00EF121B">
            <w:pPr>
              <w:pStyle w:val="BodyText1"/>
              <w:ind w:left="0"/>
            </w:pPr>
          </w:p>
        </w:tc>
        <w:tc>
          <w:tcPr>
            <w:tcW w:w="1753" w:type="dxa"/>
          </w:tcPr>
          <w:p w14:paraId="30E321AD" w14:textId="77777777" w:rsidR="00EF121B" w:rsidRDefault="00EF121B" w:rsidP="00EF121B">
            <w:pPr>
              <w:pStyle w:val="BodyText1"/>
              <w:ind w:left="0"/>
            </w:pPr>
          </w:p>
        </w:tc>
      </w:tr>
      <w:tr w:rsidR="00EF121B" w14:paraId="346365B9" w14:textId="77777777" w:rsidTr="00764AEC">
        <w:tc>
          <w:tcPr>
            <w:tcW w:w="1695" w:type="dxa"/>
          </w:tcPr>
          <w:p w14:paraId="65C3FD1D" w14:textId="77777777" w:rsidR="00EF121B" w:rsidRDefault="00EF121B" w:rsidP="00EF121B">
            <w:pPr>
              <w:pStyle w:val="BodyText1"/>
              <w:ind w:left="0"/>
            </w:pPr>
            <w:r>
              <w:t>Final Milestone: project delivery</w:t>
            </w:r>
          </w:p>
        </w:tc>
        <w:tc>
          <w:tcPr>
            <w:tcW w:w="1639" w:type="dxa"/>
          </w:tcPr>
          <w:p w14:paraId="2AD23274" w14:textId="77777777" w:rsidR="00EF121B" w:rsidRDefault="00EF121B" w:rsidP="00EF121B">
            <w:pPr>
              <w:pStyle w:val="BodyText1"/>
              <w:ind w:left="0"/>
            </w:pPr>
          </w:p>
        </w:tc>
        <w:tc>
          <w:tcPr>
            <w:tcW w:w="1639" w:type="dxa"/>
          </w:tcPr>
          <w:p w14:paraId="5CE65BB7" w14:textId="77777777" w:rsidR="00EF121B" w:rsidRDefault="00EF121B" w:rsidP="00EF121B">
            <w:pPr>
              <w:pStyle w:val="BodyText1"/>
              <w:ind w:left="0"/>
            </w:pPr>
            <w:r>
              <w:t>5/4/2017</w:t>
            </w:r>
          </w:p>
        </w:tc>
        <w:tc>
          <w:tcPr>
            <w:tcW w:w="1639" w:type="dxa"/>
          </w:tcPr>
          <w:p w14:paraId="0C595194" w14:textId="77777777" w:rsidR="00EF121B" w:rsidRDefault="00EF121B" w:rsidP="00EF121B">
            <w:pPr>
              <w:pStyle w:val="BodyText1"/>
              <w:ind w:left="0"/>
            </w:pPr>
          </w:p>
        </w:tc>
        <w:tc>
          <w:tcPr>
            <w:tcW w:w="1753" w:type="dxa"/>
          </w:tcPr>
          <w:p w14:paraId="599B42ED" w14:textId="77777777" w:rsidR="00EF121B" w:rsidRDefault="00EF121B" w:rsidP="00EF121B">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8" w:name="_Toc462791981"/>
      <w:bookmarkStart w:id="39" w:name="_Toc477963108"/>
      <w:r>
        <w:lastRenderedPageBreak/>
        <w:t>8.  Stakeholder Approval Form</w:t>
      </w:r>
      <w:bookmarkEnd w:id="38"/>
      <w:bookmarkEnd w:id="39"/>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Development Mgr</w:t>
            </w:r>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40" w:name="_Toc477963109"/>
      <w:r>
        <w:lastRenderedPageBreak/>
        <w:t>Appendix</w:t>
      </w:r>
      <w:r w:rsidR="00797251">
        <w:t>:</w:t>
      </w:r>
      <w:bookmarkEnd w:id="40"/>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2"/>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52C6E" w14:textId="77777777" w:rsidR="00FA5396" w:rsidRDefault="00FA5396">
      <w:r>
        <w:separator/>
      </w:r>
    </w:p>
  </w:endnote>
  <w:endnote w:type="continuationSeparator" w:id="0">
    <w:p w14:paraId="3FF509D3" w14:textId="77777777" w:rsidR="00FA5396" w:rsidRDefault="00FA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871B" w14:textId="753843F9" w:rsidR="007C7DA4" w:rsidRDefault="007C7DA4">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59C1">
      <w:rPr>
        <w:rStyle w:val="PageNumber"/>
        <w:noProof/>
      </w:rPr>
      <w:t>13</w:t>
    </w:r>
    <w:r>
      <w:rPr>
        <w:rStyle w:val="PageNumber"/>
      </w:rPr>
      <w:fldChar w:fldCharType="end"/>
    </w:r>
  </w:p>
  <w:p w14:paraId="2E36ECD4" w14:textId="77777777" w:rsidR="007C7DA4" w:rsidRDefault="007C7DA4">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F4CA" w14:textId="77777777" w:rsidR="007C7DA4" w:rsidRDefault="007C7DA4">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6A868" w14:textId="5EF1D137" w:rsidR="007C7DA4" w:rsidRDefault="007C7DA4">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E67663">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B8887" w14:textId="77777777" w:rsidR="00FA5396" w:rsidRDefault="00FA5396">
      <w:r>
        <w:separator/>
      </w:r>
    </w:p>
  </w:footnote>
  <w:footnote w:type="continuationSeparator" w:id="0">
    <w:p w14:paraId="1BA2E347" w14:textId="77777777" w:rsidR="00FA5396" w:rsidRDefault="00FA5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5CBB" w14:textId="77777777" w:rsidR="007C7DA4" w:rsidRDefault="007C7DA4">
    <w:pPr>
      <w:pStyle w:val="Header"/>
      <w:rPr>
        <w:rFonts w:ascii="NewCenturySchlbk" w:hAnsi="NewCenturySchlbk"/>
        <w:b/>
        <w:sz w:val="22"/>
      </w:rPr>
    </w:pPr>
  </w:p>
  <w:p w14:paraId="2CCE3020" w14:textId="77777777" w:rsidR="007C7DA4" w:rsidRDefault="007C7DA4">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72E4E"/>
    <w:multiLevelType w:val="hybridMultilevel"/>
    <w:tmpl w:val="88B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1" w15:restartNumberingAfterBreak="0">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D080E"/>
    <w:multiLevelType w:val="hybridMultilevel"/>
    <w:tmpl w:val="7D00F1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4" w15:restartNumberingAfterBreak="0">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C48564C"/>
    <w:multiLevelType w:val="hybridMultilevel"/>
    <w:tmpl w:val="F13871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D41EE"/>
    <w:multiLevelType w:val="hybridMultilevel"/>
    <w:tmpl w:val="331632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E0D4F"/>
    <w:multiLevelType w:val="hybridMultilevel"/>
    <w:tmpl w:val="6D92D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2C1A38"/>
    <w:multiLevelType w:val="hybridMultilevel"/>
    <w:tmpl w:val="960494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5" w15:restartNumberingAfterBreak="0">
    <w:nsid w:val="654C6B1B"/>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CD4061"/>
    <w:multiLevelType w:val="hybridMultilevel"/>
    <w:tmpl w:val="1C6CD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5622E7"/>
    <w:multiLevelType w:val="hybridMultilevel"/>
    <w:tmpl w:val="7CE83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74E37"/>
    <w:multiLevelType w:val="hybridMultilevel"/>
    <w:tmpl w:val="9D625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24"/>
  </w:num>
  <w:num w:numId="4">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5"/>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3"/>
  </w:num>
  <w:num w:numId="17">
    <w:abstractNumId w:val="31"/>
  </w:num>
  <w:num w:numId="18">
    <w:abstractNumId w:val="17"/>
  </w:num>
  <w:num w:numId="19">
    <w:abstractNumId w:val="8"/>
  </w:num>
  <w:num w:numId="20">
    <w:abstractNumId w:val="1"/>
  </w:num>
  <w:num w:numId="21">
    <w:abstractNumId w:val="29"/>
  </w:num>
  <w:num w:numId="22">
    <w:abstractNumId w:val="20"/>
  </w:num>
  <w:num w:numId="23">
    <w:abstractNumId w:val="28"/>
  </w:num>
  <w:num w:numId="24">
    <w:abstractNumId w:val="7"/>
  </w:num>
  <w:num w:numId="25">
    <w:abstractNumId w:val="18"/>
  </w:num>
  <w:num w:numId="26">
    <w:abstractNumId w:val="3"/>
  </w:num>
  <w:num w:numId="27">
    <w:abstractNumId w:val="2"/>
  </w:num>
  <w:num w:numId="28">
    <w:abstractNumId w:val="22"/>
  </w:num>
  <w:num w:numId="29">
    <w:abstractNumId w:val="11"/>
  </w:num>
  <w:num w:numId="30">
    <w:abstractNumId w:val="14"/>
  </w:num>
  <w:num w:numId="31">
    <w:abstractNumId w:val="1"/>
  </w:num>
  <w:num w:numId="32">
    <w:abstractNumId w:val="23"/>
  </w:num>
  <w:num w:numId="33">
    <w:abstractNumId w:val="16"/>
  </w:num>
  <w:num w:numId="34">
    <w:abstractNumId w:val="27"/>
  </w:num>
  <w:num w:numId="35">
    <w:abstractNumId w:val="21"/>
  </w:num>
  <w:num w:numId="36">
    <w:abstractNumId w:val="26"/>
  </w:num>
  <w:num w:numId="37">
    <w:abstractNumId w:val="30"/>
  </w:num>
  <w:num w:numId="38">
    <w:abstractNumId w:val="19"/>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129A1"/>
    <w:rsid w:val="00016E87"/>
    <w:rsid w:val="00027EAE"/>
    <w:rsid w:val="0003230C"/>
    <w:rsid w:val="00067160"/>
    <w:rsid w:val="00090A3D"/>
    <w:rsid w:val="000A2D4B"/>
    <w:rsid w:val="000B1873"/>
    <w:rsid w:val="000B2A3C"/>
    <w:rsid w:val="000C17D7"/>
    <w:rsid w:val="000D5857"/>
    <w:rsid w:val="00105023"/>
    <w:rsid w:val="0011503B"/>
    <w:rsid w:val="00120D22"/>
    <w:rsid w:val="00122E8B"/>
    <w:rsid w:val="00124435"/>
    <w:rsid w:val="001312DD"/>
    <w:rsid w:val="001357F4"/>
    <w:rsid w:val="00154E02"/>
    <w:rsid w:val="00156E77"/>
    <w:rsid w:val="00167F44"/>
    <w:rsid w:val="00195A41"/>
    <w:rsid w:val="001A372C"/>
    <w:rsid w:val="001A7FC8"/>
    <w:rsid w:val="001B2333"/>
    <w:rsid w:val="001C1DD5"/>
    <w:rsid w:val="001D18D4"/>
    <w:rsid w:val="001E268D"/>
    <w:rsid w:val="001E6259"/>
    <w:rsid w:val="00206AA7"/>
    <w:rsid w:val="00206BBF"/>
    <w:rsid w:val="0021004B"/>
    <w:rsid w:val="00216366"/>
    <w:rsid w:val="002206BE"/>
    <w:rsid w:val="0022387E"/>
    <w:rsid w:val="00226230"/>
    <w:rsid w:val="0023759F"/>
    <w:rsid w:val="0025243E"/>
    <w:rsid w:val="0025587D"/>
    <w:rsid w:val="0025630C"/>
    <w:rsid w:val="00266EBC"/>
    <w:rsid w:val="002B787D"/>
    <w:rsid w:val="002C350E"/>
    <w:rsid w:val="002C5188"/>
    <w:rsid w:val="002C5960"/>
    <w:rsid w:val="002D2ECE"/>
    <w:rsid w:val="002E607F"/>
    <w:rsid w:val="002F043E"/>
    <w:rsid w:val="002F18D3"/>
    <w:rsid w:val="00315221"/>
    <w:rsid w:val="00330E4B"/>
    <w:rsid w:val="0035066F"/>
    <w:rsid w:val="0035447C"/>
    <w:rsid w:val="00374BAD"/>
    <w:rsid w:val="0037701C"/>
    <w:rsid w:val="00382CA3"/>
    <w:rsid w:val="003940F6"/>
    <w:rsid w:val="00397D72"/>
    <w:rsid w:val="003A1902"/>
    <w:rsid w:val="003A240E"/>
    <w:rsid w:val="003C249F"/>
    <w:rsid w:val="003D0061"/>
    <w:rsid w:val="003D2684"/>
    <w:rsid w:val="003D48A2"/>
    <w:rsid w:val="003E623B"/>
    <w:rsid w:val="003F5743"/>
    <w:rsid w:val="00404006"/>
    <w:rsid w:val="0040526B"/>
    <w:rsid w:val="00440566"/>
    <w:rsid w:val="00445531"/>
    <w:rsid w:val="004750E8"/>
    <w:rsid w:val="00477D34"/>
    <w:rsid w:val="00490B58"/>
    <w:rsid w:val="004B0858"/>
    <w:rsid w:val="004F3014"/>
    <w:rsid w:val="0050192B"/>
    <w:rsid w:val="00505FA2"/>
    <w:rsid w:val="0051006E"/>
    <w:rsid w:val="00514EDB"/>
    <w:rsid w:val="0051637F"/>
    <w:rsid w:val="005227EE"/>
    <w:rsid w:val="005427CB"/>
    <w:rsid w:val="00546B7D"/>
    <w:rsid w:val="00557371"/>
    <w:rsid w:val="00591F16"/>
    <w:rsid w:val="005A3FD2"/>
    <w:rsid w:val="005B59C1"/>
    <w:rsid w:val="005C34AF"/>
    <w:rsid w:val="005D0065"/>
    <w:rsid w:val="005E2153"/>
    <w:rsid w:val="005E4B8B"/>
    <w:rsid w:val="005E772B"/>
    <w:rsid w:val="005F0A01"/>
    <w:rsid w:val="00617207"/>
    <w:rsid w:val="006221D9"/>
    <w:rsid w:val="006239CD"/>
    <w:rsid w:val="00625A8E"/>
    <w:rsid w:val="00626815"/>
    <w:rsid w:val="00641EF3"/>
    <w:rsid w:val="006520CF"/>
    <w:rsid w:val="00652E82"/>
    <w:rsid w:val="00694169"/>
    <w:rsid w:val="006965E6"/>
    <w:rsid w:val="006B23A1"/>
    <w:rsid w:val="006D7F29"/>
    <w:rsid w:val="006F1EFC"/>
    <w:rsid w:val="006F61C6"/>
    <w:rsid w:val="00705D2F"/>
    <w:rsid w:val="00705FAA"/>
    <w:rsid w:val="00731AD8"/>
    <w:rsid w:val="00733330"/>
    <w:rsid w:val="00733EA4"/>
    <w:rsid w:val="007361A4"/>
    <w:rsid w:val="0074659D"/>
    <w:rsid w:val="00761E42"/>
    <w:rsid w:val="00764AEC"/>
    <w:rsid w:val="00773733"/>
    <w:rsid w:val="00780C76"/>
    <w:rsid w:val="00797251"/>
    <w:rsid w:val="007A3841"/>
    <w:rsid w:val="007A45F2"/>
    <w:rsid w:val="007B0D64"/>
    <w:rsid w:val="007C7DA4"/>
    <w:rsid w:val="007E69D0"/>
    <w:rsid w:val="007E6E4B"/>
    <w:rsid w:val="007F593C"/>
    <w:rsid w:val="008017DB"/>
    <w:rsid w:val="00807194"/>
    <w:rsid w:val="00810279"/>
    <w:rsid w:val="008146CF"/>
    <w:rsid w:val="008243AB"/>
    <w:rsid w:val="00827B0D"/>
    <w:rsid w:val="0084194E"/>
    <w:rsid w:val="008467E7"/>
    <w:rsid w:val="008701FF"/>
    <w:rsid w:val="008949EB"/>
    <w:rsid w:val="00895C3E"/>
    <w:rsid w:val="008A2009"/>
    <w:rsid w:val="008B5D19"/>
    <w:rsid w:val="008C6D38"/>
    <w:rsid w:val="008D2D19"/>
    <w:rsid w:val="008D363B"/>
    <w:rsid w:val="008D6F60"/>
    <w:rsid w:val="00905F96"/>
    <w:rsid w:val="00915940"/>
    <w:rsid w:val="00920E35"/>
    <w:rsid w:val="009238A9"/>
    <w:rsid w:val="00924D37"/>
    <w:rsid w:val="0092789F"/>
    <w:rsid w:val="00936B29"/>
    <w:rsid w:val="0095037E"/>
    <w:rsid w:val="00977A08"/>
    <w:rsid w:val="00981425"/>
    <w:rsid w:val="0098408D"/>
    <w:rsid w:val="009A5BAF"/>
    <w:rsid w:val="009D16FE"/>
    <w:rsid w:val="009F3664"/>
    <w:rsid w:val="00A04E7B"/>
    <w:rsid w:val="00A114F4"/>
    <w:rsid w:val="00A12341"/>
    <w:rsid w:val="00A13FF7"/>
    <w:rsid w:val="00A22EF4"/>
    <w:rsid w:val="00A4168D"/>
    <w:rsid w:val="00A4561F"/>
    <w:rsid w:val="00A47085"/>
    <w:rsid w:val="00A92618"/>
    <w:rsid w:val="00AA2F40"/>
    <w:rsid w:val="00AC264D"/>
    <w:rsid w:val="00AD104E"/>
    <w:rsid w:val="00AD32F8"/>
    <w:rsid w:val="00AF69D3"/>
    <w:rsid w:val="00AF75AC"/>
    <w:rsid w:val="00B03094"/>
    <w:rsid w:val="00B25B26"/>
    <w:rsid w:val="00B520F7"/>
    <w:rsid w:val="00B56105"/>
    <w:rsid w:val="00B60A6E"/>
    <w:rsid w:val="00B63902"/>
    <w:rsid w:val="00B64E94"/>
    <w:rsid w:val="00B7385C"/>
    <w:rsid w:val="00B75AB4"/>
    <w:rsid w:val="00B82B40"/>
    <w:rsid w:val="00B9633A"/>
    <w:rsid w:val="00BB2ECF"/>
    <w:rsid w:val="00BB43F9"/>
    <w:rsid w:val="00BE4C73"/>
    <w:rsid w:val="00BE64B2"/>
    <w:rsid w:val="00BE7014"/>
    <w:rsid w:val="00BF6D8F"/>
    <w:rsid w:val="00C035F5"/>
    <w:rsid w:val="00C13C17"/>
    <w:rsid w:val="00C4009D"/>
    <w:rsid w:val="00C7227C"/>
    <w:rsid w:val="00C80056"/>
    <w:rsid w:val="00CA1C9F"/>
    <w:rsid w:val="00CC485F"/>
    <w:rsid w:val="00CD6C44"/>
    <w:rsid w:val="00CD766A"/>
    <w:rsid w:val="00CE6ACE"/>
    <w:rsid w:val="00CF3570"/>
    <w:rsid w:val="00CF378A"/>
    <w:rsid w:val="00CF74D9"/>
    <w:rsid w:val="00D068E4"/>
    <w:rsid w:val="00D13777"/>
    <w:rsid w:val="00D158EA"/>
    <w:rsid w:val="00D1764A"/>
    <w:rsid w:val="00D17759"/>
    <w:rsid w:val="00D25590"/>
    <w:rsid w:val="00D32011"/>
    <w:rsid w:val="00D503F4"/>
    <w:rsid w:val="00DB4D0A"/>
    <w:rsid w:val="00DC4F34"/>
    <w:rsid w:val="00DC7673"/>
    <w:rsid w:val="00E02E95"/>
    <w:rsid w:val="00E12721"/>
    <w:rsid w:val="00E21391"/>
    <w:rsid w:val="00E23F2A"/>
    <w:rsid w:val="00E34884"/>
    <w:rsid w:val="00E35EE4"/>
    <w:rsid w:val="00E67663"/>
    <w:rsid w:val="00E67E72"/>
    <w:rsid w:val="00E800A7"/>
    <w:rsid w:val="00E852AD"/>
    <w:rsid w:val="00E86EDD"/>
    <w:rsid w:val="00E9653F"/>
    <w:rsid w:val="00EA279C"/>
    <w:rsid w:val="00EA4236"/>
    <w:rsid w:val="00EB4534"/>
    <w:rsid w:val="00EB64E0"/>
    <w:rsid w:val="00EB6F66"/>
    <w:rsid w:val="00EF121B"/>
    <w:rsid w:val="00EF3D5C"/>
    <w:rsid w:val="00F47362"/>
    <w:rsid w:val="00F57738"/>
    <w:rsid w:val="00F83761"/>
    <w:rsid w:val="00FA410B"/>
    <w:rsid w:val="00FA5396"/>
    <w:rsid w:val="00FA69D1"/>
    <w:rsid w:val="00FB17C7"/>
    <w:rsid w:val="00FB21A4"/>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393112775">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533B99-D670-417B-AA58-FEEA9614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0</TotalTime>
  <Pages>41</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20584</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Prapti</cp:lastModifiedBy>
  <cp:revision>2</cp:revision>
  <cp:lastPrinted>2003-02-11T20:35:00Z</cp:lastPrinted>
  <dcterms:created xsi:type="dcterms:W3CDTF">2017-03-23T02:05:00Z</dcterms:created>
  <dcterms:modified xsi:type="dcterms:W3CDTF">2017-03-23T02:05:00Z</dcterms:modified>
</cp:coreProperties>
</file>